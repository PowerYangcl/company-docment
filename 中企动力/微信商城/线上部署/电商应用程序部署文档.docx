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C8" w:rsidRDefault="007D2412" w:rsidP="002E6742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电商应用程序</w:t>
      </w:r>
      <w:bookmarkStart w:id="0" w:name="_GoBack"/>
      <w:bookmarkEnd w:id="0"/>
      <w:r w:rsidR="00C506C8">
        <w:rPr>
          <w:rFonts w:hint="eastAsia"/>
          <w:b/>
          <w:sz w:val="32"/>
        </w:rPr>
        <w:t>部署</w:t>
      </w:r>
      <w:r w:rsidR="006E543A">
        <w:rPr>
          <w:rFonts w:hint="eastAsia"/>
          <w:b/>
          <w:sz w:val="32"/>
        </w:rPr>
        <w:t>文档</w:t>
      </w:r>
    </w:p>
    <w:p w:rsidR="0016752E" w:rsidRDefault="0016752E"/>
    <w:sdt>
      <w:sdtPr>
        <w:rPr>
          <w:lang w:val="zh-CN"/>
        </w:rPr>
        <w:id w:val="-652371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15AA" w:rsidRPr="00A815AA" w:rsidRDefault="00A815AA" w:rsidP="00A815AA">
          <w:pPr>
            <w:jc w:val="center"/>
            <w:rPr>
              <w:color w:val="4472C4" w:themeColor="accent5"/>
              <w:sz w:val="32"/>
            </w:rPr>
          </w:pPr>
          <w:r w:rsidRPr="00A815AA">
            <w:rPr>
              <w:color w:val="4472C4" w:themeColor="accent5"/>
              <w:sz w:val="32"/>
              <w:lang w:val="zh-CN"/>
            </w:rPr>
            <w:t>目录</w:t>
          </w:r>
        </w:p>
        <w:p w:rsidR="007B48E1" w:rsidRDefault="00A815AA">
          <w:pPr>
            <w:pStyle w:val="10"/>
            <w:tabs>
              <w:tab w:val="left" w:pos="1050"/>
              <w:tab w:val="right" w:leader="dot" w:pos="1045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55109" w:history="1">
            <w:r w:rsidR="007B48E1" w:rsidRPr="000435C8">
              <w:rPr>
                <w:rStyle w:val="a6"/>
                <w:rFonts w:hint="eastAsia"/>
                <w:noProof/>
              </w:rPr>
              <w:t>第</w:t>
            </w:r>
            <w:r w:rsidR="007B48E1" w:rsidRPr="000435C8">
              <w:rPr>
                <w:rStyle w:val="a6"/>
                <w:rFonts w:hint="eastAsia"/>
                <w:noProof/>
              </w:rPr>
              <w:t>1</w:t>
            </w:r>
            <w:r w:rsidR="007B48E1" w:rsidRPr="000435C8">
              <w:rPr>
                <w:rStyle w:val="a6"/>
                <w:rFonts w:hint="eastAsia"/>
                <w:noProof/>
              </w:rPr>
              <w:t>章</w:t>
            </w:r>
            <w:r w:rsidR="007B48E1">
              <w:rPr>
                <w:noProof/>
                <w:sz w:val="21"/>
                <w:szCs w:val="22"/>
              </w:rPr>
              <w:tab/>
            </w:r>
            <w:r w:rsidR="007B48E1" w:rsidRPr="000435C8">
              <w:rPr>
                <w:rStyle w:val="a6"/>
                <w:rFonts w:hint="eastAsia"/>
                <w:noProof/>
              </w:rPr>
              <w:t>私有化部署</w:t>
            </w:r>
            <w:r w:rsidR="007B48E1">
              <w:rPr>
                <w:noProof/>
                <w:webHidden/>
              </w:rPr>
              <w:tab/>
            </w:r>
            <w:r w:rsidR="007B48E1">
              <w:rPr>
                <w:noProof/>
                <w:webHidden/>
              </w:rPr>
              <w:fldChar w:fldCharType="begin"/>
            </w:r>
            <w:r w:rsidR="007B48E1">
              <w:rPr>
                <w:noProof/>
                <w:webHidden/>
              </w:rPr>
              <w:instrText xml:space="preserve"> PAGEREF _Toc31455109 \h </w:instrText>
            </w:r>
            <w:r w:rsidR="007B48E1">
              <w:rPr>
                <w:noProof/>
                <w:webHidden/>
              </w:rPr>
            </w:r>
            <w:r w:rsidR="007B48E1">
              <w:rPr>
                <w:noProof/>
                <w:webHidden/>
              </w:rPr>
              <w:fldChar w:fldCharType="separate"/>
            </w:r>
            <w:r w:rsidR="007B48E1">
              <w:rPr>
                <w:noProof/>
                <w:webHidden/>
              </w:rPr>
              <w:t>2</w:t>
            </w:r>
            <w:r w:rsidR="007B48E1">
              <w:rPr>
                <w:noProof/>
                <w:webHidden/>
              </w:rPr>
              <w:fldChar w:fldCharType="end"/>
            </w:r>
          </w:hyperlink>
        </w:p>
        <w:p w:rsidR="007B48E1" w:rsidRDefault="00507BFD">
          <w:pPr>
            <w:pStyle w:val="20"/>
            <w:tabs>
              <w:tab w:val="left" w:pos="1050"/>
              <w:tab w:val="right" w:leader="dot" w:pos="10456"/>
            </w:tabs>
            <w:ind w:left="480"/>
            <w:rPr>
              <w:noProof/>
              <w:sz w:val="21"/>
              <w:szCs w:val="22"/>
            </w:rPr>
          </w:pPr>
          <w:hyperlink w:anchor="_Toc31455110" w:history="1">
            <w:r w:rsidR="007B48E1" w:rsidRPr="000435C8">
              <w:rPr>
                <w:rStyle w:val="a6"/>
                <w:noProof/>
              </w:rPr>
              <w:t>1.1</w:t>
            </w:r>
            <w:r w:rsidR="007B48E1">
              <w:rPr>
                <w:noProof/>
                <w:sz w:val="21"/>
                <w:szCs w:val="22"/>
              </w:rPr>
              <w:tab/>
            </w:r>
            <w:r w:rsidR="007B48E1" w:rsidRPr="000435C8">
              <w:rPr>
                <w:rStyle w:val="a6"/>
                <w:rFonts w:hint="eastAsia"/>
                <w:noProof/>
              </w:rPr>
              <w:t>软件列表</w:t>
            </w:r>
            <w:r w:rsidR="007B48E1">
              <w:rPr>
                <w:noProof/>
                <w:webHidden/>
              </w:rPr>
              <w:tab/>
            </w:r>
            <w:r w:rsidR="007B48E1">
              <w:rPr>
                <w:noProof/>
                <w:webHidden/>
              </w:rPr>
              <w:fldChar w:fldCharType="begin"/>
            </w:r>
            <w:r w:rsidR="007B48E1">
              <w:rPr>
                <w:noProof/>
                <w:webHidden/>
              </w:rPr>
              <w:instrText xml:space="preserve"> PAGEREF _Toc31455110 \h </w:instrText>
            </w:r>
            <w:r w:rsidR="007B48E1">
              <w:rPr>
                <w:noProof/>
                <w:webHidden/>
              </w:rPr>
            </w:r>
            <w:r w:rsidR="007B48E1">
              <w:rPr>
                <w:noProof/>
                <w:webHidden/>
              </w:rPr>
              <w:fldChar w:fldCharType="separate"/>
            </w:r>
            <w:r w:rsidR="007B48E1">
              <w:rPr>
                <w:noProof/>
                <w:webHidden/>
              </w:rPr>
              <w:t>2</w:t>
            </w:r>
            <w:r w:rsidR="007B48E1">
              <w:rPr>
                <w:noProof/>
                <w:webHidden/>
              </w:rPr>
              <w:fldChar w:fldCharType="end"/>
            </w:r>
          </w:hyperlink>
        </w:p>
        <w:p w:rsidR="007B48E1" w:rsidRDefault="00507BFD">
          <w:pPr>
            <w:pStyle w:val="20"/>
            <w:tabs>
              <w:tab w:val="left" w:pos="1050"/>
              <w:tab w:val="right" w:leader="dot" w:pos="10456"/>
            </w:tabs>
            <w:ind w:left="480"/>
            <w:rPr>
              <w:noProof/>
              <w:sz w:val="21"/>
              <w:szCs w:val="22"/>
            </w:rPr>
          </w:pPr>
          <w:hyperlink w:anchor="_Toc31455111" w:history="1">
            <w:r w:rsidR="007B48E1" w:rsidRPr="000435C8">
              <w:rPr>
                <w:rStyle w:val="a6"/>
                <w:noProof/>
              </w:rPr>
              <w:t>1.2</w:t>
            </w:r>
            <w:r w:rsidR="007B48E1">
              <w:rPr>
                <w:noProof/>
                <w:sz w:val="21"/>
                <w:szCs w:val="22"/>
              </w:rPr>
              <w:tab/>
            </w:r>
            <w:r w:rsidR="007B48E1" w:rsidRPr="000435C8">
              <w:rPr>
                <w:rStyle w:val="a6"/>
                <w:rFonts w:hint="eastAsia"/>
                <w:noProof/>
              </w:rPr>
              <w:t>资源文件列表</w:t>
            </w:r>
            <w:r w:rsidR="007B48E1">
              <w:rPr>
                <w:noProof/>
                <w:webHidden/>
              </w:rPr>
              <w:tab/>
            </w:r>
            <w:r w:rsidR="007B48E1">
              <w:rPr>
                <w:noProof/>
                <w:webHidden/>
              </w:rPr>
              <w:fldChar w:fldCharType="begin"/>
            </w:r>
            <w:r w:rsidR="007B48E1">
              <w:rPr>
                <w:noProof/>
                <w:webHidden/>
              </w:rPr>
              <w:instrText xml:space="preserve"> PAGEREF _Toc31455111 \h </w:instrText>
            </w:r>
            <w:r w:rsidR="007B48E1">
              <w:rPr>
                <w:noProof/>
                <w:webHidden/>
              </w:rPr>
            </w:r>
            <w:r w:rsidR="007B48E1">
              <w:rPr>
                <w:noProof/>
                <w:webHidden/>
              </w:rPr>
              <w:fldChar w:fldCharType="separate"/>
            </w:r>
            <w:r w:rsidR="007B48E1">
              <w:rPr>
                <w:noProof/>
                <w:webHidden/>
              </w:rPr>
              <w:t>2</w:t>
            </w:r>
            <w:r w:rsidR="007B48E1">
              <w:rPr>
                <w:noProof/>
                <w:webHidden/>
              </w:rPr>
              <w:fldChar w:fldCharType="end"/>
            </w:r>
          </w:hyperlink>
        </w:p>
        <w:p w:rsidR="007B48E1" w:rsidRDefault="00507BFD">
          <w:pPr>
            <w:pStyle w:val="10"/>
            <w:tabs>
              <w:tab w:val="left" w:pos="1050"/>
              <w:tab w:val="right" w:leader="dot" w:pos="10456"/>
            </w:tabs>
            <w:rPr>
              <w:noProof/>
              <w:sz w:val="21"/>
              <w:szCs w:val="22"/>
            </w:rPr>
          </w:pPr>
          <w:hyperlink w:anchor="_Toc31455112" w:history="1">
            <w:r w:rsidR="007B48E1" w:rsidRPr="000435C8">
              <w:rPr>
                <w:rStyle w:val="a6"/>
                <w:rFonts w:hint="eastAsia"/>
                <w:noProof/>
              </w:rPr>
              <w:t>第</w:t>
            </w:r>
            <w:r w:rsidR="007B48E1" w:rsidRPr="000435C8">
              <w:rPr>
                <w:rStyle w:val="a6"/>
                <w:rFonts w:hint="eastAsia"/>
                <w:noProof/>
              </w:rPr>
              <w:t>2</w:t>
            </w:r>
            <w:r w:rsidR="007B48E1" w:rsidRPr="000435C8">
              <w:rPr>
                <w:rStyle w:val="a6"/>
                <w:rFonts w:hint="eastAsia"/>
                <w:noProof/>
              </w:rPr>
              <w:t>章</w:t>
            </w:r>
            <w:r w:rsidR="007B48E1">
              <w:rPr>
                <w:noProof/>
                <w:sz w:val="21"/>
                <w:szCs w:val="22"/>
              </w:rPr>
              <w:tab/>
            </w:r>
            <w:r w:rsidR="007B48E1" w:rsidRPr="000435C8">
              <w:rPr>
                <w:rStyle w:val="a6"/>
                <w:rFonts w:hint="eastAsia"/>
                <w:noProof/>
              </w:rPr>
              <w:t>服务部署</w:t>
            </w:r>
            <w:r w:rsidR="007B48E1">
              <w:rPr>
                <w:noProof/>
                <w:webHidden/>
              </w:rPr>
              <w:tab/>
            </w:r>
            <w:r w:rsidR="007B48E1">
              <w:rPr>
                <w:noProof/>
                <w:webHidden/>
              </w:rPr>
              <w:fldChar w:fldCharType="begin"/>
            </w:r>
            <w:r w:rsidR="007B48E1">
              <w:rPr>
                <w:noProof/>
                <w:webHidden/>
              </w:rPr>
              <w:instrText xml:space="preserve"> PAGEREF _Toc31455112 \h </w:instrText>
            </w:r>
            <w:r w:rsidR="007B48E1">
              <w:rPr>
                <w:noProof/>
                <w:webHidden/>
              </w:rPr>
            </w:r>
            <w:r w:rsidR="007B48E1">
              <w:rPr>
                <w:noProof/>
                <w:webHidden/>
              </w:rPr>
              <w:fldChar w:fldCharType="separate"/>
            </w:r>
            <w:r w:rsidR="007B48E1">
              <w:rPr>
                <w:noProof/>
                <w:webHidden/>
              </w:rPr>
              <w:t>3</w:t>
            </w:r>
            <w:r w:rsidR="007B48E1">
              <w:rPr>
                <w:noProof/>
                <w:webHidden/>
              </w:rPr>
              <w:fldChar w:fldCharType="end"/>
            </w:r>
          </w:hyperlink>
        </w:p>
        <w:p w:rsidR="007B48E1" w:rsidRDefault="00507BFD">
          <w:pPr>
            <w:pStyle w:val="20"/>
            <w:tabs>
              <w:tab w:val="left" w:pos="1050"/>
              <w:tab w:val="right" w:leader="dot" w:pos="10456"/>
            </w:tabs>
            <w:ind w:left="480"/>
            <w:rPr>
              <w:noProof/>
              <w:sz w:val="21"/>
              <w:szCs w:val="22"/>
            </w:rPr>
          </w:pPr>
          <w:hyperlink w:anchor="_Toc31455113" w:history="1">
            <w:r w:rsidR="007B48E1" w:rsidRPr="000435C8">
              <w:rPr>
                <w:rStyle w:val="a6"/>
                <w:noProof/>
              </w:rPr>
              <w:t>2.1</w:t>
            </w:r>
            <w:r w:rsidR="007B48E1">
              <w:rPr>
                <w:noProof/>
                <w:sz w:val="21"/>
                <w:szCs w:val="22"/>
              </w:rPr>
              <w:tab/>
            </w:r>
            <w:r w:rsidR="007B48E1" w:rsidRPr="000435C8">
              <w:rPr>
                <w:rStyle w:val="a6"/>
                <w:rFonts w:hint="eastAsia"/>
                <w:noProof/>
              </w:rPr>
              <w:t>部署路径说明：</w:t>
            </w:r>
            <w:r w:rsidR="007B48E1">
              <w:rPr>
                <w:noProof/>
                <w:webHidden/>
              </w:rPr>
              <w:tab/>
            </w:r>
            <w:r w:rsidR="007B48E1">
              <w:rPr>
                <w:noProof/>
                <w:webHidden/>
              </w:rPr>
              <w:fldChar w:fldCharType="begin"/>
            </w:r>
            <w:r w:rsidR="007B48E1">
              <w:rPr>
                <w:noProof/>
                <w:webHidden/>
              </w:rPr>
              <w:instrText xml:space="preserve"> PAGEREF _Toc31455113 \h </w:instrText>
            </w:r>
            <w:r w:rsidR="007B48E1">
              <w:rPr>
                <w:noProof/>
                <w:webHidden/>
              </w:rPr>
            </w:r>
            <w:r w:rsidR="007B48E1">
              <w:rPr>
                <w:noProof/>
                <w:webHidden/>
              </w:rPr>
              <w:fldChar w:fldCharType="separate"/>
            </w:r>
            <w:r w:rsidR="007B48E1">
              <w:rPr>
                <w:noProof/>
                <w:webHidden/>
              </w:rPr>
              <w:t>3</w:t>
            </w:r>
            <w:r w:rsidR="007B48E1">
              <w:rPr>
                <w:noProof/>
                <w:webHidden/>
              </w:rPr>
              <w:fldChar w:fldCharType="end"/>
            </w:r>
          </w:hyperlink>
        </w:p>
        <w:p w:rsidR="007B48E1" w:rsidRDefault="00507BFD">
          <w:pPr>
            <w:pStyle w:val="20"/>
            <w:tabs>
              <w:tab w:val="left" w:pos="1050"/>
              <w:tab w:val="right" w:leader="dot" w:pos="10456"/>
            </w:tabs>
            <w:ind w:left="480"/>
            <w:rPr>
              <w:noProof/>
              <w:sz w:val="21"/>
              <w:szCs w:val="22"/>
            </w:rPr>
          </w:pPr>
          <w:hyperlink w:anchor="_Toc31455114" w:history="1">
            <w:r w:rsidR="007B48E1" w:rsidRPr="000435C8">
              <w:rPr>
                <w:rStyle w:val="a6"/>
                <w:noProof/>
              </w:rPr>
              <w:t>2.2</w:t>
            </w:r>
            <w:r w:rsidR="007B48E1">
              <w:rPr>
                <w:noProof/>
                <w:sz w:val="21"/>
                <w:szCs w:val="22"/>
              </w:rPr>
              <w:tab/>
            </w:r>
            <w:r w:rsidR="007B48E1" w:rsidRPr="000435C8">
              <w:rPr>
                <w:rStyle w:val="a6"/>
                <w:rFonts w:hint="eastAsia"/>
                <w:noProof/>
              </w:rPr>
              <w:t>解压安装包</w:t>
            </w:r>
            <w:r w:rsidR="007B48E1">
              <w:rPr>
                <w:noProof/>
                <w:webHidden/>
              </w:rPr>
              <w:tab/>
            </w:r>
            <w:r w:rsidR="007B48E1">
              <w:rPr>
                <w:noProof/>
                <w:webHidden/>
              </w:rPr>
              <w:fldChar w:fldCharType="begin"/>
            </w:r>
            <w:r w:rsidR="007B48E1">
              <w:rPr>
                <w:noProof/>
                <w:webHidden/>
              </w:rPr>
              <w:instrText xml:space="preserve"> PAGEREF _Toc31455114 \h </w:instrText>
            </w:r>
            <w:r w:rsidR="007B48E1">
              <w:rPr>
                <w:noProof/>
                <w:webHidden/>
              </w:rPr>
            </w:r>
            <w:r w:rsidR="007B48E1">
              <w:rPr>
                <w:noProof/>
                <w:webHidden/>
              </w:rPr>
              <w:fldChar w:fldCharType="separate"/>
            </w:r>
            <w:r w:rsidR="007B48E1">
              <w:rPr>
                <w:noProof/>
                <w:webHidden/>
              </w:rPr>
              <w:t>3</w:t>
            </w:r>
            <w:r w:rsidR="007B48E1">
              <w:rPr>
                <w:noProof/>
                <w:webHidden/>
              </w:rPr>
              <w:fldChar w:fldCharType="end"/>
            </w:r>
          </w:hyperlink>
        </w:p>
        <w:p w:rsidR="007B48E1" w:rsidRDefault="00507BFD">
          <w:pPr>
            <w:pStyle w:val="20"/>
            <w:tabs>
              <w:tab w:val="left" w:pos="1050"/>
              <w:tab w:val="right" w:leader="dot" w:pos="10456"/>
            </w:tabs>
            <w:ind w:left="480"/>
            <w:rPr>
              <w:noProof/>
              <w:sz w:val="21"/>
              <w:szCs w:val="22"/>
            </w:rPr>
          </w:pPr>
          <w:hyperlink w:anchor="_Toc31455115" w:history="1">
            <w:r w:rsidR="007B48E1" w:rsidRPr="000435C8">
              <w:rPr>
                <w:rStyle w:val="a6"/>
                <w:noProof/>
              </w:rPr>
              <w:t>2.3</w:t>
            </w:r>
            <w:r w:rsidR="007B48E1">
              <w:rPr>
                <w:noProof/>
                <w:sz w:val="21"/>
                <w:szCs w:val="22"/>
              </w:rPr>
              <w:tab/>
            </w:r>
            <w:r w:rsidR="007B48E1" w:rsidRPr="000435C8">
              <w:rPr>
                <w:rStyle w:val="a6"/>
                <w:noProof/>
              </w:rPr>
              <w:t xml:space="preserve">Openresty </w:t>
            </w:r>
            <w:r w:rsidR="007B48E1" w:rsidRPr="000435C8">
              <w:rPr>
                <w:rStyle w:val="a6"/>
                <w:rFonts w:hint="eastAsia"/>
                <w:noProof/>
              </w:rPr>
              <w:t>部署</w:t>
            </w:r>
            <w:r w:rsidR="007B48E1">
              <w:rPr>
                <w:noProof/>
                <w:webHidden/>
              </w:rPr>
              <w:tab/>
            </w:r>
            <w:r w:rsidR="007B48E1">
              <w:rPr>
                <w:noProof/>
                <w:webHidden/>
              </w:rPr>
              <w:fldChar w:fldCharType="begin"/>
            </w:r>
            <w:r w:rsidR="007B48E1">
              <w:rPr>
                <w:noProof/>
                <w:webHidden/>
              </w:rPr>
              <w:instrText xml:space="preserve"> PAGEREF _Toc31455115 \h </w:instrText>
            </w:r>
            <w:r w:rsidR="007B48E1">
              <w:rPr>
                <w:noProof/>
                <w:webHidden/>
              </w:rPr>
            </w:r>
            <w:r w:rsidR="007B48E1">
              <w:rPr>
                <w:noProof/>
                <w:webHidden/>
              </w:rPr>
              <w:fldChar w:fldCharType="separate"/>
            </w:r>
            <w:r w:rsidR="007B48E1">
              <w:rPr>
                <w:noProof/>
                <w:webHidden/>
              </w:rPr>
              <w:t>4</w:t>
            </w:r>
            <w:r w:rsidR="007B48E1">
              <w:rPr>
                <w:noProof/>
                <w:webHidden/>
              </w:rPr>
              <w:fldChar w:fldCharType="end"/>
            </w:r>
          </w:hyperlink>
        </w:p>
        <w:p w:rsidR="007B48E1" w:rsidRDefault="00507BFD">
          <w:pPr>
            <w:pStyle w:val="20"/>
            <w:tabs>
              <w:tab w:val="left" w:pos="1050"/>
              <w:tab w:val="right" w:leader="dot" w:pos="10456"/>
            </w:tabs>
            <w:ind w:left="480"/>
            <w:rPr>
              <w:noProof/>
              <w:sz w:val="21"/>
              <w:szCs w:val="22"/>
            </w:rPr>
          </w:pPr>
          <w:hyperlink w:anchor="_Toc31455116" w:history="1">
            <w:r w:rsidR="007B48E1" w:rsidRPr="000435C8">
              <w:rPr>
                <w:rStyle w:val="a6"/>
                <w:noProof/>
              </w:rPr>
              <w:t>2.4</w:t>
            </w:r>
            <w:r w:rsidR="007B48E1">
              <w:rPr>
                <w:noProof/>
                <w:sz w:val="21"/>
                <w:szCs w:val="22"/>
              </w:rPr>
              <w:tab/>
            </w:r>
            <w:r w:rsidR="007B48E1" w:rsidRPr="000435C8">
              <w:rPr>
                <w:rStyle w:val="a6"/>
                <w:noProof/>
              </w:rPr>
              <w:t xml:space="preserve">Redis </w:t>
            </w:r>
            <w:r w:rsidR="007B48E1" w:rsidRPr="000435C8">
              <w:rPr>
                <w:rStyle w:val="a6"/>
                <w:rFonts w:hint="eastAsia"/>
                <w:noProof/>
              </w:rPr>
              <w:t>部署</w:t>
            </w:r>
            <w:r w:rsidR="007B48E1">
              <w:rPr>
                <w:noProof/>
                <w:webHidden/>
              </w:rPr>
              <w:tab/>
            </w:r>
            <w:r w:rsidR="007B48E1">
              <w:rPr>
                <w:noProof/>
                <w:webHidden/>
              </w:rPr>
              <w:fldChar w:fldCharType="begin"/>
            </w:r>
            <w:r w:rsidR="007B48E1">
              <w:rPr>
                <w:noProof/>
                <w:webHidden/>
              </w:rPr>
              <w:instrText xml:space="preserve"> PAGEREF _Toc31455116 \h </w:instrText>
            </w:r>
            <w:r w:rsidR="007B48E1">
              <w:rPr>
                <w:noProof/>
                <w:webHidden/>
              </w:rPr>
            </w:r>
            <w:r w:rsidR="007B48E1">
              <w:rPr>
                <w:noProof/>
                <w:webHidden/>
              </w:rPr>
              <w:fldChar w:fldCharType="separate"/>
            </w:r>
            <w:r w:rsidR="007B48E1">
              <w:rPr>
                <w:noProof/>
                <w:webHidden/>
              </w:rPr>
              <w:t>4</w:t>
            </w:r>
            <w:r w:rsidR="007B48E1">
              <w:rPr>
                <w:noProof/>
                <w:webHidden/>
              </w:rPr>
              <w:fldChar w:fldCharType="end"/>
            </w:r>
          </w:hyperlink>
        </w:p>
        <w:p w:rsidR="007B48E1" w:rsidRDefault="00507BFD">
          <w:pPr>
            <w:pStyle w:val="20"/>
            <w:tabs>
              <w:tab w:val="left" w:pos="1050"/>
              <w:tab w:val="right" w:leader="dot" w:pos="10456"/>
            </w:tabs>
            <w:ind w:left="480"/>
            <w:rPr>
              <w:noProof/>
              <w:sz w:val="21"/>
              <w:szCs w:val="22"/>
            </w:rPr>
          </w:pPr>
          <w:hyperlink w:anchor="_Toc31455117" w:history="1">
            <w:r w:rsidR="007B48E1" w:rsidRPr="000435C8">
              <w:rPr>
                <w:rStyle w:val="a6"/>
                <w:noProof/>
              </w:rPr>
              <w:t>2.5</w:t>
            </w:r>
            <w:r w:rsidR="007B48E1">
              <w:rPr>
                <w:noProof/>
                <w:sz w:val="21"/>
                <w:szCs w:val="22"/>
              </w:rPr>
              <w:tab/>
            </w:r>
            <w:r w:rsidR="007B48E1" w:rsidRPr="000435C8">
              <w:rPr>
                <w:rStyle w:val="a6"/>
                <w:noProof/>
              </w:rPr>
              <w:t>Zookeeper</w:t>
            </w:r>
            <w:r w:rsidR="007B48E1" w:rsidRPr="000435C8">
              <w:rPr>
                <w:rStyle w:val="a6"/>
                <w:rFonts w:hint="eastAsia"/>
                <w:noProof/>
              </w:rPr>
              <w:t>部署</w:t>
            </w:r>
            <w:r w:rsidR="007B48E1">
              <w:rPr>
                <w:noProof/>
                <w:webHidden/>
              </w:rPr>
              <w:tab/>
            </w:r>
            <w:r w:rsidR="007B48E1">
              <w:rPr>
                <w:noProof/>
                <w:webHidden/>
              </w:rPr>
              <w:fldChar w:fldCharType="begin"/>
            </w:r>
            <w:r w:rsidR="007B48E1">
              <w:rPr>
                <w:noProof/>
                <w:webHidden/>
              </w:rPr>
              <w:instrText xml:space="preserve"> PAGEREF _Toc31455117 \h </w:instrText>
            </w:r>
            <w:r w:rsidR="007B48E1">
              <w:rPr>
                <w:noProof/>
                <w:webHidden/>
              </w:rPr>
            </w:r>
            <w:r w:rsidR="007B48E1">
              <w:rPr>
                <w:noProof/>
                <w:webHidden/>
              </w:rPr>
              <w:fldChar w:fldCharType="separate"/>
            </w:r>
            <w:r w:rsidR="007B48E1">
              <w:rPr>
                <w:noProof/>
                <w:webHidden/>
              </w:rPr>
              <w:t>5</w:t>
            </w:r>
            <w:r w:rsidR="007B48E1">
              <w:rPr>
                <w:noProof/>
                <w:webHidden/>
              </w:rPr>
              <w:fldChar w:fldCharType="end"/>
            </w:r>
          </w:hyperlink>
        </w:p>
        <w:p w:rsidR="007B48E1" w:rsidRDefault="00507BFD">
          <w:pPr>
            <w:pStyle w:val="20"/>
            <w:tabs>
              <w:tab w:val="left" w:pos="1050"/>
              <w:tab w:val="right" w:leader="dot" w:pos="10456"/>
            </w:tabs>
            <w:ind w:left="480"/>
            <w:rPr>
              <w:noProof/>
              <w:sz w:val="21"/>
              <w:szCs w:val="22"/>
            </w:rPr>
          </w:pPr>
          <w:hyperlink w:anchor="_Toc31455118" w:history="1">
            <w:r w:rsidR="007B48E1" w:rsidRPr="000435C8">
              <w:rPr>
                <w:rStyle w:val="a6"/>
                <w:noProof/>
              </w:rPr>
              <w:t>2.6</w:t>
            </w:r>
            <w:r w:rsidR="007B48E1">
              <w:rPr>
                <w:noProof/>
                <w:sz w:val="21"/>
                <w:szCs w:val="22"/>
              </w:rPr>
              <w:tab/>
            </w:r>
            <w:r w:rsidR="007B48E1" w:rsidRPr="000435C8">
              <w:rPr>
                <w:rStyle w:val="a6"/>
                <w:noProof/>
              </w:rPr>
              <w:t xml:space="preserve">Mysql </w:t>
            </w:r>
            <w:r w:rsidR="007B48E1" w:rsidRPr="000435C8">
              <w:rPr>
                <w:rStyle w:val="a6"/>
                <w:rFonts w:hint="eastAsia"/>
                <w:noProof/>
              </w:rPr>
              <w:t>部署</w:t>
            </w:r>
            <w:r w:rsidR="007B48E1">
              <w:rPr>
                <w:noProof/>
                <w:webHidden/>
              </w:rPr>
              <w:tab/>
            </w:r>
            <w:r w:rsidR="007B48E1">
              <w:rPr>
                <w:noProof/>
                <w:webHidden/>
              </w:rPr>
              <w:fldChar w:fldCharType="begin"/>
            </w:r>
            <w:r w:rsidR="007B48E1">
              <w:rPr>
                <w:noProof/>
                <w:webHidden/>
              </w:rPr>
              <w:instrText xml:space="preserve"> PAGEREF _Toc31455118 \h </w:instrText>
            </w:r>
            <w:r w:rsidR="007B48E1">
              <w:rPr>
                <w:noProof/>
                <w:webHidden/>
              </w:rPr>
            </w:r>
            <w:r w:rsidR="007B48E1">
              <w:rPr>
                <w:noProof/>
                <w:webHidden/>
              </w:rPr>
              <w:fldChar w:fldCharType="separate"/>
            </w:r>
            <w:r w:rsidR="007B48E1">
              <w:rPr>
                <w:noProof/>
                <w:webHidden/>
              </w:rPr>
              <w:t>5</w:t>
            </w:r>
            <w:r w:rsidR="007B48E1">
              <w:rPr>
                <w:noProof/>
                <w:webHidden/>
              </w:rPr>
              <w:fldChar w:fldCharType="end"/>
            </w:r>
          </w:hyperlink>
        </w:p>
        <w:p w:rsidR="007B48E1" w:rsidRDefault="00507BFD">
          <w:pPr>
            <w:pStyle w:val="20"/>
            <w:tabs>
              <w:tab w:val="left" w:pos="1050"/>
              <w:tab w:val="right" w:leader="dot" w:pos="10456"/>
            </w:tabs>
            <w:ind w:left="480"/>
            <w:rPr>
              <w:noProof/>
              <w:sz w:val="21"/>
              <w:szCs w:val="22"/>
            </w:rPr>
          </w:pPr>
          <w:hyperlink w:anchor="_Toc31455119" w:history="1">
            <w:r w:rsidR="007B48E1" w:rsidRPr="000435C8">
              <w:rPr>
                <w:rStyle w:val="a6"/>
                <w:noProof/>
              </w:rPr>
              <w:t>2.7</w:t>
            </w:r>
            <w:r w:rsidR="007B48E1">
              <w:rPr>
                <w:noProof/>
                <w:sz w:val="21"/>
                <w:szCs w:val="22"/>
              </w:rPr>
              <w:tab/>
            </w:r>
            <w:r w:rsidR="007B48E1" w:rsidRPr="000435C8">
              <w:rPr>
                <w:rStyle w:val="a6"/>
                <w:rFonts w:hint="eastAsia"/>
                <w:noProof/>
              </w:rPr>
              <w:t>备份策略：</w:t>
            </w:r>
            <w:r w:rsidR="007B48E1">
              <w:rPr>
                <w:noProof/>
                <w:webHidden/>
              </w:rPr>
              <w:tab/>
            </w:r>
            <w:r w:rsidR="007B48E1">
              <w:rPr>
                <w:noProof/>
                <w:webHidden/>
              </w:rPr>
              <w:fldChar w:fldCharType="begin"/>
            </w:r>
            <w:r w:rsidR="007B48E1">
              <w:rPr>
                <w:noProof/>
                <w:webHidden/>
              </w:rPr>
              <w:instrText xml:space="preserve"> PAGEREF _Toc31455119 \h </w:instrText>
            </w:r>
            <w:r w:rsidR="007B48E1">
              <w:rPr>
                <w:noProof/>
                <w:webHidden/>
              </w:rPr>
            </w:r>
            <w:r w:rsidR="007B48E1">
              <w:rPr>
                <w:noProof/>
                <w:webHidden/>
              </w:rPr>
              <w:fldChar w:fldCharType="separate"/>
            </w:r>
            <w:r w:rsidR="007B48E1">
              <w:rPr>
                <w:noProof/>
                <w:webHidden/>
              </w:rPr>
              <w:t>6</w:t>
            </w:r>
            <w:r w:rsidR="007B48E1">
              <w:rPr>
                <w:noProof/>
                <w:webHidden/>
              </w:rPr>
              <w:fldChar w:fldCharType="end"/>
            </w:r>
          </w:hyperlink>
        </w:p>
        <w:p w:rsidR="00A815AA" w:rsidRDefault="00A815AA">
          <w:r>
            <w:rPr>
              <w:b/>
              <w:bCs/>
              <w:lang w:val="zh-CN"/>
            </w:rPr>
            <w:fldChar w:fldCharType="end"/>
          </w:r>
        </w:p>
      </w:sdtContent>
    </w:sdt>
    <w:p w:rsidR="00242545" w:rsidRDefault="00242545"/>
    <w:p w:rsidR="00A815AA" w:rsidRDefault="00A815AA">
      <w:pPr>
        <w:widowControl/>
        <w:spacing w:line="240" w:lineRule="auto"/>
      </w:pPr>
      <w:r>
        <w:br w:type="page"/>
      </w:r>
    </w:p>
    <w:p w:rsidR="00242545" w:rsidRDefault="00643674" w:rsidP="00851A6F">
      <w:pPr>
        <w:pStyle w:val="1"/>
      </w:pPr>
      <w:r>
        <w:lastRenderedPageBreak/>
        <w:t>环境</w:t>
      </w:r>
    </w:p>
    <w:p w:rsidR="00D75812" w:rsidRDefault="00D75812" w:rsidP="000A3C6B"/>
    <w:p w:rsidR="000A3C6B" w:rsidRDefault="00CF3D33" w:rsidP="00904931">
      <w:pPr>
        <w:pStyle w:val="2"/>
      </w:pPr>
      <w:bookmarkStart w:id="1" w:name="_Toc517252436"/>
      <w:bookmarkStart w:id="2" w:name="_Toc31455110"/>
      <w:r>
        <w:rPr>
          <w:rFonts w:hint="eastAsia"/>
        </w:rPr>
        <w:t>软件</w:t>
      </w:r>
      <w:r w:rsidR="000A3C6B">
        <w:rPr>
          <w:rFonts w:hint="eastAsia"/>
        </w:rPr>
        <w:t>列表</w:t>
      </w:r>
      <w:bookmarkEnd w:id="1"/>
      <w:bookmarkEnd w:id="2"/>
    </w:p>
    <w:p w:rsidR="00992DF3" w:rsidRDefault="00992DF3" w:rsidP="000A3C6B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4536"/>
      </w:tblGrid>
      <w:tr w:rsidR="00C80935" w:rsidRPr="00543A3D" w:rsidTr="00C80935">
        <w:tc>
          <w:tcPr>
            <w:tcW w:w="2830" w:type="dxa"/>
            <w:shd w:val="clear" w:color="auto" w:fill="9CC2E5" w:themeFill="accent1" w:themeFillTint="99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名称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版本</w:t>
            </w:r>
          </w:p>
        </w:tc>
        <w:tc>
          <w:tcPr>
            <w:tcW w:w="4536" w:type="dxa"/>
            <w:shd w:val="clear" w:color="auto" w:fill="9CC2E5" w:themeFill="accent1" w:themeFillTint="99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备注</w:t>
            </w:r>
          </w:p>
        </w:tc>
      </w:tr>
      <w:tr w:rsidR="00C80935" w:rsidRPr="00543A3D" w:rsidTr="00C80935">
        <w:tc>
          <w:tcPr>
            <w:tcW w:w="2830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Nginx</w:t>
            </w:r>
          </w:p>
        </w:tc>
        <w:tc>
          <w:tcPr>
            <w:tcW w:w="2127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openresty-1.13.6.2</w:t>
            </w:r>
          </w:p>
        </w:tc>
        <w:tc>
          <w:tcPr>
            <w:tcW w:w="4536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服务端</w:t>
            </w:r>
          </w:p>
        </w:tc>
      </w:tr>
      <w:tr w:rsidR="00C80935" w:rsidRPr="00543A3D" w:rsidTr="00C80935">
        <w:tc>
          <w:tcPr>
            <w:tcW w:w="2830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Tomcat</w:t>
            </w:r>
          </w:p>
        </w:tc>
        <w:tc>
          <w:tcPr>
            <w:tcW w:w="2127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Tomcat 8.0</w:t>
            </w:r>
          </w:p>
        </w:tc>
        <w:tc>
          <w:tcPr>
            <w:tcW w:w="4536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服务端</w:t>
            </w:r>
          </w:p>
        </w:tc>
      </w:tr>
      <w:tr w:rsidR="00C80935" w:rsidRPr="00543A3D" w:rsidTr="00C80935">
        <w:tc>
          <w:tcPr>
            <w:tcW w:w="2830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JDK</w:t>
            </w:r>
          </w:p>
        </w:tc>
        <w:tc>
          <w:tcPr>
            <w:tcW w:w="2127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A16C28">
              <w:rPr>
                <w:rFonts w:ascii="Century Schoolbook" w:hAnsi="Century Schoolbook"/>
              </w:rPr>
              <w:t>1.8.0_131</w:t>
            </w:r>
          </w:p>
        </w:tc>
        <w:tc>
          <w:tcPr>
            <w:tcW w:w="4536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服务端</w:t>
            </w:r>
          </w:p>
        </w:tc>
      </w:tr>
      <w:tr w:rsidR="00C80935" w:rsidRPr="00543A3D" w:rsidTr="00C80935">
        <w:tc>
          <w:tcPr>
            <w:tcW w:w="2830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Redis</w:t>
            </w:r>
          </w:p>
        </w:tc>
        <w:tc>
          <w:tcPr>
            <w:tcW w:w="2127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3.2</w:t>
            </w:r>
          </w:p>
        </w:tc>
        <w:tc>
          <w:tcPr>
            <w:tcW w:w="4536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服务端</w:t>
            </w:r>
            <w:r w:rsidRPr="00543A3D">
              <w:rPr>
                <w:rFonts w:ascii="Century Schoolbook" w:hAnsi="Century Schoolbook"/>
              </w:rPr>
              <w:t xml:space="preserve"> | Cluster </w:t>
            </w:r>
            <w:r w:rsidRPr="00543A3D">
              <w:rPr>
                <w:rFonts w:ascii="Century Schoolbook" w:hAnsi="Century Schoolbook"/>
              </w:rPr>
              <w:t>集群</w:t>
            </w:r>
          </w:p>
        </w:tc>
      </w:tr>
      <w:tr w:rsidR="00C80935" w:rsidRPr="00543A3D" w:rsidTr="00C80935">
        <w:tc>
          <w:tcPr>
            <w:tcW w:w="2830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Zookeeper</w:t>
            </w:r>
          </w:p>
        </w:tc>
        <w:tc>
          <w:tcPr>
            <w:tcW w:w="2127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3.5</w:t>
            </w:r>
          </w:p>
        </w:tc>
        <w:tc>
          <w:tcPr>
            <w:tcW w:w="4536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服务端</w:t>
            </w:r>
            <w:r w:rsidRPr="00543A3D">
              <w:rPr>
                <w:rFonts w:ascii="Century Schoolbook" w:hAnsi="Century Schoolbook"/>
              </w:rPr>
              <w:t xml:space="preserve"> | </w:t>
            </w:r>
            <w:r w:rsidRPr="00543A3D">
              <w:rPr>
                <w:rFonts w:ascii="Century Schoolbook" w:hAnsi="Century Schoolbook"/>
              </w:rPr>
              <w:t>集群</w:t>
            </w:r>
          </w:p>
        </w:tc>
      </w:tr>
      <w:tr w:rsidR="00C80935" w:rsidRPr="00543A3D" w:rsidTr="00C80935">
        <w:tc>
          <w:tcPr>
            <w:tcW w:w="2830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Mysql</w:t>
            </w:r>
          </w:p>
        </w:tc>
        <w:tc>
          <w:tcPr>
            <w:tcW w:w="2127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5.7.27</w:t>
            </w:r>
          </w:p>
        </w:tc>
        <w:tc>
          <w:tcPr>
            <w:tcW w:w="4536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服务端</w:t>
            </w:r>
          </w:p>
        </w:tc>
      </w:tr>
      <w:tr w:rsidR="00C80935" w:rsidRPr="00543A3D" w:rsidTr="00C80935">
        <w:tc>
          <w:tcPr>
            <w:tcW w:w="2830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Mycat</w:t>
            </w:r>
          </w:p>
        </w:tc>
        <w:tc>
          <w:tcPr>
            <w:tcW w:w="2127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1.6.7</w:t>
            </w:r>
          </w:p>
        </w:tc>
        <w:tc>
          <w:tcPr>
            <w:tcW w:w="4536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服务端</w:t>
            </w:r>
            <w:r>
              <w:rPr>
                <w:rFonts w:ascii="Century Schoolbook" w:hAnsi="Century Schoolbook" w:hint="eastAsia"/>
              </w:rPr>
              <w:t>|</w:t>
            </w:r>
            <w:r>
              <w:rPr>
                <w:rFonts w:ascii="Century Schoolbook" w:hAnsi="Century Schoolbook"/>
              </w:rPr>
              <w:t>针对</w:t>
            </w:r>
            <w:r w:rsidRPr="001E795C">
              <w:rPr>
                <w:rFonts w:ascii="Century Schoolbook" w:hAnsi="Century Schoolbook"/>
              </w:rPr>
              <w:t>matrix_system</w:t>
            </w:r>
            <w:r>
              <w:rPr>
                <w:rFonts w:ascii="Century Schoolbook" w:hAnsi="Century Schoolbook"/>
              </w:rPr>
              <w:t>库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 w:hint="eastAsia"/>
              </w:rPr>
              <w:t>M</w:t>
            </w:r>
            <w:r>
              <w:rPr>
                <w:rFonts w:ascii="Century Schoolbook" w:hAnsi="Century Schoolbook"/>
              </w:rPr>
              <w:t>ycat</w:t>
            </w:r>
            <w:r>
              <w:rPr>
                <w:rFonts w:ascii="Century Schoolbook" w:hAnsi="Century Schoolbook"/>
              </w:rPr>
              <w:t>不做查询条数限制</w:t>
            </w:r>
            <w:r>
              <w:rPr>
                <w:rFonts w:ascii="Century Schoolbook" w:hAnsi="Century Schoolbook" w:hint="eastAsia"/>
              </w:rPr>
              <w:t>。</w:t>
            </w:r>
          </w:p>
        </w:tc>
      </w:tr>
      <w:tr w:rsidR="00C80935" w:rsidRPr="00543A3D" w:rsidTr="00C80935">
        <w:tc>
          <w:tcPr>
            <w:tcW w:w="2830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RocketMq</w:t>
            </w:r>
          </w:p>
        </w:tc>
        <w:tc>
          <w:tcPr>
            <w:tcW w:w="2127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4.5.2</w:t>
            </w:r>
          </w:p>
        </w:tc>
        <w:tc>
          <w:tcPr>
            <w:tcW w:w="4536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服务端</w:t>
            </w:r>
            <w:r w:rsidRPr="00543A3D">
              <w:rPr>
                <w:rFonts w:ascii="Century Schoolbook" w:hAnsi="Century Schoolbook"/>
              </w:rPr>
              <w:t xml:space="preserve"> |</w:t>
            </w:r>
            <w:r w:rsidRPr="00543A3D">
              <w:rPr>
                <w:rFonts w:ascii="Century Schoolbook" w:hAnsi="Century Schoolbook"/>
              </w:rPr>
              <w:t>明确使用此版本</w:t>
            </w:r>
          </w:p>
        </w:tc>
      </w:tr>
      <w:tr w:rsidR="00C80935" w:rsidRPr="00543A3D" w:rsidTr="00C80935">
        <w:tc>
          <w:tcPr>
            <w:tcW w:w="2830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NodeJS</w:t>
            </w:r>
          </w:p>
        </w:tc>
        <w:tc>
          <w:tcPr>
            <w:tcW w:w="2127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10.0</w:t>
            </w:r>
          </w:p>
        </w:tc>
        <w:tc>
          <w:tcPr>
            <w:tcW w:w="4536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前端</w:t>
            </w:r>
          </w:p>
        </w:tc>
      </w:tr>
      <w:tr w:rsidR="00C80935" w:rsidRPr="00543A3D" w:rsidTr="00C80935">
        <w:tc>
          <w:tcPr>
            <w:tcW w:w="2830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操作系统</w:t>
            </w:r>
          </w:p>
        </w:tc>
        <w:tc>
          <w:tcPr>
            <w:tcW w:w="2127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Centos 7.4</w:t>
            </w:r>
          </w:p>
        </w:tc>
        <w:tc>
          <w:tcPr>
            <w:tcW w:w="4536" w:type="dxa"/>
          </w:tcPr>
          <w:p w:rsidR="00C80935" w:rsidRPr="00543A3D" w:rsidRDefault="00C80935" w:rsidP="00964915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纯净系统</w:t>
            </w:r>
          </w:p>
        </w:tc>
      </w:tr>
    </w:tbl>
    <w:p w:rsidR="00C80935" w:rsidRDefault="00C80935" w:rsidP="000A3C6B"/>
    <w:p w:rsidR="00C80935" w:rsidRPr="00C80935" w:rsidRDefault="00C80935" w:rsidP="000A3C6B">
      <w:pPr>
        <w:rPr>
          <w:rFonts w:hint="eastAsia"/>
        </w:rPr>
      </w:pPr>
    </w:p>
    <w:p w:rsidR="000A3C6B" w:rsidRDefault="00C4261C" w:rsidP="00904931">
      <w:pPr>
        <w:pStyle w:val="2"/>
      </w:pPr>
      <w:bookmarkStart w:id="3" w:name="_Toc517252437"/>
      <w:bookmarkStart w:id="4" w:name="_Toc31455111"/>
      <w:r>
        <w:rPr>
          <w:rFonts w:hint="eastAsia"/>
        </w:rPr>
        <w:t>特殊说明</w:t>
      </w:r>
      <w:bookmarkEnd w:id="3"/>
      <w:bookmarkEnd w:id="4"/>
      <w:r>
        <w:rPr>
          <w:rFonts w:hint="eastAsia"/>
        </w:rPr>
        <w:t xml:space="preserve"> </w:t>
      </w:r>
    </w:p>
    <w:p w:rsidR="00067C33" w:rsidRDefault="00D8672F">
      <w:r w:rsidRPr="00D8672F">
        <w:rPr>
          <w:rFonts w:hint="eastAsia"/>
          <w:b/>
        </w:rPr>
        <w:t>应用程序安装目录</w:t>
      </w:r>
      <w:r>
        <w:rPr>
          <w:rFonts w:hint="eastAsia"/>
        </w:rPr>
        <w:t>：</w:t>
      </w:r>
    </w:p>
    <w:p w:rsidR="00D8672F" w:rsidRDefault="00D8672F" w:rsidP="00D8672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Tomcat</w:t>
      </w:r>
      <w:r>
        <w:rPr>
          <w:rFonts w:ascii="Century Schoolbook" w:hAnsi="Century Schoolbook" w:hint="eastAsia"/>
        </w:rPr>
        <w:t>/web</w:t>
      </w:r>
      <w:r>
        <w:rPr>
          <w:rFonts w:ascii="Century Schoolbook" w:hAnsi="Century Schoolbook" w:hint="eastAsia"/>
        </w:rPr>
        <w:t>项目</w:t>
      </w:r>
    </w:p>
    <w:p w:rsidR="00D8672F" w:rsidRDefault="00D8672F" w:rsidP="00D8672F">
      <w:pPr>
        <w:ind w:firstLine="420"/>
        <w:rPr>
          <w:rFonts w:ascii="Century Schoolbook" w:hAnsi="Century Schoolbook"/>
        </w:rPr>
      </w:pPr>
      <w:r w:rsidRPr="00543A3D">
        <w:rPr>
          <w:rFonts w:ascii="Century Schoolbook" w:hAnsi="Century Schoolbook"/>
        </w:rPr>
        <w:t>/data</w:t>
      </w:r>
    </w:p>
    <w:p w:rsidR="00D8672F" w:rsidRDefault="00D8672F" w:rsidP="00D8672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------- /tomcat</w:t>
      </w:r>
    </w:p>
    <w:p w:rsidR="00D8672F" w:rsidRDefault="00D8672F" w:rsidP="00D8672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--------------/webapps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存放应用程序</w:t>
      </w:r>
    </w:p>
    <w:p w:rsidR="00D8672F" w:rsidRDefault="00D8672F" w:rsidP="00D8672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--------------/logs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日志输出到此文件夹</w:t>
      </w:r>
      <w:r>
        <w:rPr>
          <w:rFonts w:ascii="Century Schoolbook" w:hAnsi="Century Schoolbook" w:hint="eastAsia"/>
        </w:rPr>
        <w:t>。日志每月删除一次。日志文件名称：</w:t>
      </w:r>
      <w:r>
        <w:rPr>
          <w:rFonts w:ascii="Century Schoolbook" w:hAnsi="Century Schoolbook" w:hint="eastAsia"/>
        </w:rPr>
        <w:t>catelina</w:t>
      </w:r>
      <w:r>
        <w:rPr>
          <w:rFonts w:ascii="Century Schoolbook" w:hAnsi="Century Schoolbook"/>
        </w:rPr>
        <w:t>.out</w:t>
      </w:r>
      <w:r>
        <w:rPr>
          <w:rFonts w:ascii="Century Schoolbook" w:hAnsi="Century Schoolbook" w:hint="eastAsia"/>
        </w:rPr>
        <w:t xml:space="preserve"> </w:t>
      </w:r>
    </w:p>
    <w:p w:rsidR="00D8672F" w:rsidRDefault="00D8672F" w:rsidP="00D8672F">
      <w:pPr>
        <w:rPr>
          <w:rFonts w:ascii="Century Schoolbook" w:hAnsi="Century Schoolbook"/>
        </w:rPr>
      </w:pPr>
    </w:p>
    <w:p w:rsidR="00D8672F" w:rsidRDefault="00D8672F" w:rsidP="00D8672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/apps</w:t>
      </w:r>
    </w:p>
    <w:p w:rsidR="00D8672F" w:rsidRDefault="00D8672F" w:rsidP="00D8672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------- /java </w:t>
      </w:r>
      <w:r>
        <w:rPr>
          <w:rFonts w:ascii="Century Schoolbook" w:hAnsi="Century Schoolbook"/>
        </w:rPr>
        <w:t>安装</w:t>
      </w:r>
      <w:r>
        <w:rPr>
          <w:rFonts w:ascii="Century Schoolbook" w:hAnsi="Century Schoolbook"/>
        </w:rPr>
        <w:t>Java</w:t>
      </w:r>
      <w:r>
        <w:rPr>
          <w:rFonts w:ascii="Century Schoolbook" w:hAnsi="Century Schoolbook"/>
        </w:rPr>
        <w:t>程序</w:t>
      </w:r>
    </w:p>
    <w:p w:rsidR="00D8672F" w:rsidRDefault="00D8672F" w:rsidP="00D8672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------- /tomcat </w:t>
      </w:r>
      <w:r>
        <w:rPr>
          <w:rFonts w:ascii="Century Schoolbook" w:hAnsi="Century Schoolbook"/>
        </w:rPr>
        <w:t>安装</w:t>
      </w:r>
      <w:r>
        <w:rPr>
          <w:rFonts w:ascii="Century Schoolbook" w:hAnsi="Century Schoolbook"/>
        </w:rPr>
        <w:t>Tomcat</w:t>
      </w:r>
      <w:r>
        <w:rPr>
          <w:rFonts w:ascii="Century Schoolbook" w:hAnsi="Century Schoolbook"/>
        </w:rPr>
        <w:t>程序</w:t>
      </w:r>
    </w:p>
    <w:p w:rsidR="00D8672F" w:rsidRDefault="00D8672F" w:rsidP="00D8672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apps</w:t>
      </w:r>
      <w:r>
        <w:rPr>
          <w:rFonts w:ascii="Century Schoolbook" w:hAnsi="Century Schoolbook"/>
        </w:rPr>
        <w:t>目录下安装服务所需要的所有中间件程序</w:t>
      </w:r>
      <w:r>
        <w:rPr>
          <w:rFonts w:ascii="Century Schoolbook" w:hAnsi="Century Schoolbook" w:hint="eastAsia"/>
        </w:rPr>
        <w:t>。</w:t>
      </w:r>
    </w:p>
    <w:p w:rsidR="00D8672F" w:rsidRDefault="00D8672F" w:rsidP="00D8672F">
      <w:pPr>
        <w:rPr>
          <w:rFonts w:ascii="Century Schoolbook" w:hAnsi="Century Schoolbook"/>
        </w:rPr>
      </w:pPr>
    </w:p>
    <w:p w:rsidR="00D8672F" w:rsidRDefault="00D8672F" w:rsidP="00D8672F">
      <w:pPr>
        <w:rPr>
          <w:rFonts w:ascii="Century Schoolbook" w:hAnsi="Century Schoolbook"/>
        </w:rPr>
      </w:pPr>
    </w:p>
    <w:p w:rsidR="00D8672F" w:rsidRDefault="00D8672F" w:rsidP="00D8672F">
      <w:pPr>
        <w:rPr>
          <w:rFonts w:ascii="Century Schoolbook" w:hAnsi="Century Schoolbook"/>
        </w:rPr>
      </w:pPr>
    </w:p>
    <w:p w:rsidR="00D8672F" w:rsidRDefault="00D8672F" w:rsidP="00D8672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服务项目</w:t>
      </w:r>
    </w:p>
    <w:p w:rsidR="00D8672F" w:rsidRDefault="00D8672F" w:rsidP="00D8672F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/apps</w:t>
      </w:r>
    </w:p>
    <w:p w:rsidR="00D8672F" w:rsidRPr="00543A3D" w:rsidRDefault="00D8672F" w:rsidP="00D8672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ab/>
        <w:t>------- /dubbo_service</w:t>
      </w:r>
    </w:p>
    <w:p w:rsidR="00D8672F" w:rsidRDefault="00D8672F" w:rsidP="00D8672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------- ------- /</w:t>
      </w:r>
      <w:r>
        <w:rPr>
          <w:rFonts w:ascii="Century Schoolbook" w:hAnsi="Century Schoolbook"/>
        </w:rPr>
        <w:t>具体的应用程序目录</w:t>
      </w:r>
      <w:r>
        <w:rPr>
          <w:rFonts w:ascii="Century Schoolbook" w:hAnsi="Century Schoolbook" w:hint="eastAsia"/>
        </w:rPr>
        <w:t>，每个服务的名字不同。</w:t>
      </w:r>
    </w:p>
    <w:p w:rsidR="00D8672F" w:rsidRDefault="00D8672F" w:rsidP="00D8672F">
      <w:r>
        <w:rPr>
          <w:rFonts w:ascii="Century Schoolbook" w:hAnsi="Century Schoolbook"/>
        </w:rPr>
        <w:tab/>
        <w:t>------- ------- / logs</w:t>
      </w:r>
      <w:r>
        <w:rPr>
          <w:rFonts w:ascii="Century Schoolbook" w:hAnsi="Century Schoolbook"/>
        </w:rPr>
        <w:t>日志输出到此文件夹</w:t>
      </w:r>
      <w:r>
        <w:rPr>
          <w:rFonts w:ascii="Century Schoolbook" w:hAnsi="Century Schoolbook" w:hint="eastAsia"/>
        </w:rPr>
        <w:t>。日志每月删除一次。日志文件名称：</w:t>
      </w:r>
      <w:r w:rsidRPr="004475C4">
        <w:rPr>
          <w:rFonts w:ascii="Century Schoolbook" w:hAnsi="Century Schoolbook"/>
        </w:rPr>
        <w:t>stdout.log</w:t>
      </w:r>
      <w:r>
        <w:rPr>
          <w:rFonts w:ascii="Century Schoolbook" w:hAnsi="Century Schoolbook"/>
        </w:rPr>
        <w:t>。</w:t>
      </w:r>
    </w:p>
    <w:p w:rsidR="00D8672F" w:rsidRDefault="00D8672F"/>
    <w:p w:rsidR="00D8672F" w:rsidRDefault="00D41F86">
      <w:r w:rsidRPr="00D41F86">
        <w:rPr>
          <w:rFonts w:hint="eastAsia"/>
          <w:b/>
        </w:rPr>
        <w:t>中间件安装说明</w:t>
      </w:r>
      <w:r>
        <w:rPr>
          <w:rFonts w:hint="eastAsia"/>
        </w:rPr>
        <w:t>：</w:t>
      </w:r>
    </w:p>
    <w:p w:rsidR="00D41F86" w:rsidRPr="007A7F3E" w:rsidRDefault="00D41F86" w:rsidP="00D41F86">
      <w:pPr>
        <w:rPr>
          <w:rFonts w:ascii="Century Schoolbook" w:hAnsi="Century Schoolbook"/>
          <w:b/>
        </w:rPr>
      </w:pPr>
      <w:r w:rsidRPr="007A7F3E">
        <w:rPr>
          <w:rFonts w:ascii="Century Schoolbook" w:hAnsi="Century Schoolbook"/>
          <w:b/>
        </w:rPr>
        <w:t xml:space="preserve">Redis </w:t>
      </w:r>
    </w:p>
    <w:p w:rsidR="00D41F86" w:rsidRPr="00543A3D" w:rsidRDefault="00D41F86" w:rsidP="00D41F86">
      <w:pPr>
        <w:ind w:firstLine="420"/>
        <w:rPr>
          <w:rFonts w:ascii="Century Schoolbook" w:hAnsi="Century Schoolbook"/>
        </w:rPr>
      </w:pPr>
      <w:r w:rsidRPr="00543A3D">
        <w:rPr>
          <w:rFonts w:ascii="Century Schoolbook" w:hAnsi="Century Schoolbook"/>
        </w:rPr>
        <w:t xml:space="preserve">Cluster </w:t>
      </w:r>
      <w:r w:rsidRPr="00543A3D">
        <w:rPr>
          <w:rFonts w:ascii="Century Schoolbook" w:hAnsi="Century Schoolbook"/>
        </w:rPr>
        <w:t>集群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一共</w:t>
      </w:r>
      <w:r>
        <w:rPr>
          <w:rFonts w:ascii="Century Schoolbook" w:hAnsi="Century Schoolbook" w:hint="eastAsia"/>
        </w:rPr>
        <w:t>6</w:t>
      </w:r>
      <w:r>
        <w:rPr>
          <w:rFonts w:ascii="Century Schoolbook" w:hAnsi="Century Schoolbook" w:hint="eastAsia"/>
        </w:rPr>
        <w:t>台机器。</w:t>
      </w:r>
    </w:p>
    <w:p w:rsidR="00D41F86" w:rsidRPr="007A7F3E" w:rsidRDefault="00D41F86" w:rsidP="00D41F86">
      <w:pPr>
        <w:rPr>
          <w:rFonts w:ascii="Century Schoolbook" w:hAnsi="Century Schoolbook"/>
          <w:b/>
        </w:rPr>
      </w:pPr>
      <w:r w:rsidRPr="007A7F3E">
        <w:rPr>
          <w:rFonts w:ascii="Century Schoolbook" w:hAnsi="Century Schoolbook"/>
          <w:b/>
        </w:rPr>
        <w:t xml:space="preserve">RocketMq </w:t>
      </w:r>
    </w:p>
    <w:p w:rsidR="00D41F86" w:rsidRDefault="00D41F86" w:rsidP="00D41F8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F91AE0">
        <w:rPr>
          <w:rFonts w:ascii="Century Schoolbook" w:hAnsi="Century Schoolbook" w:hint="eastAsia"/>
        </w:rPr>
        <w:t>多</w:t>
      </w:r>
      <w:r w:rsidRPr="00F91AE0">
        <w:rPr>
          <w:rFonts w:ascii="Century Schoolbook" w:hAnsi="Century Schoolbook" w:hint="eastAsia"/>
        </w:rPr>
        <w:t>Master</w:t>
      </w:r>
      <w:r w:rsidRPr="00F91AE0">
        <w:rPr>
          <w:rFonts w:ascii="Century Schoolbook" w:hAnsi="Century Schoolbook" w:hint="eastAsia"/>
        </w:rPr>
        <w:t>多</w:t>
      </w:r>
      <w:r w:rsidRPr="00F91AE0">
        <w:rPr>
          <w:rFonts w:ascii="Century Schoolbook" w:hAnsi="Century Schoolbook" w:hint="eastAsia"/>
        </w:rPr>
        <w:t>Slave</w:t>
      </w:r>
      <w:r w:rsidRPr="00F91AE0">
        <w:rPr>
          <w:rFonts w:ascii="Century Schoolbook" w:hAnsi="Century Schoolbook" w:hint="eastAsia"/>
        </w:rPr>
        <w:t>模式，同步双写（</w:t>
      </w:r>
      <w:r w:rsidRPr="00F91AE0">
        <w:rPr>
          <w:rFonts w:ascii="Century Schoolbook" w:hAnsi="Century Schoolbook" w:hint="eastAsia"/>
        </w:rPr>
        <w:t>2m-2s-sync</w:t>
      </w:r>
      <w:r w:rsidRPr="00F91AE0">
        <w:rPr>
          <w:rFonts w:ascii="Century Schoolbook" w:hAnsi="Century Schoolbook" w:hint="eastAsia"/>
        </w:rPr>
        <w:t>）</w:t>
      </w:r>
      <w:r>
        <w:rPr>
          <w:rFonts w:ascii="Century Schoolbook" w:hAnsi="Century Schoolbook" w:hint="eastAsia"/>
        </w:rPr>
        <w:t>。当期服务器共</w:t>
      </w:r>
      <w:r>
        <w:rPr>
          <w:rFonts w:ascii="Century Schoolbook" w:hAnsi="Century Schoolbook" w:hint="eastAsia"/>
        </w:rPr>
        <w:t>4</w:t>
      </w:r>
      <w:r>
        <w:rPr>
          <w:rFonts w:ascii="Century Schoolbook" w:hAnsi="Century Schoolbook" w:hint="eastAsia"/>
        </w:rPr>
        <w:t>台，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主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从模式。</w:t>
      </w:r>
    </w:p>
    <w:p w:rsidR="00D41F86" w:rsidRPr="007A7F3E" w:rsidRDefault="00D41F86" w:rsidP="00D41F86">
      <w:pPr>
        <w:rPr>
          <w:rFonts w:ascii="Century Schoolbook" w:hAnsi="Century Schoolbook"/>
          <w:b/>
        </w:rPr>
      </w:pPr>
      <w:r w:rsidRPr="007A7F3E">
        <w:rPr>
          <w:rFonts w:ascii="Century Schoolbook" w:hAnsi="Century Schoolbook"/>
          <w:b/>
        </w:rPr>
        <w:t xml:space="preserve">Mysql </w:t>
      </w:r>
    </w:p>
    <w:p w:rsidR="00D41F86" w:rsidRPr="00543A3D" w:rsidRDefault="00D41F86" w:rsidP="00D41F8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BB578C">
        <w:rPr>
          <w:rFonts w:ascii="Century Schoolbook" w:hAnsi="Century Schoolbook" w:hint="eastAsia"/>
        </w:rPr>
        <w:t>mysql-</w:t>
      </w:r>
      <w:r w:rsidRPr="00BB578C">
        <w:rPr>
          <w:rFonts w:ascii="Century Schoolbook" w:hAnsi="Century Schoolbook" w:hint="eastAsia"/>
        </w:rPr>
        <w:t>业务库双主互备（</w:t>
      </w:r>
      <w:r w:rsidRPr="00BB578C">
        <w:rPr>
          <w:rFonts w:ascii="Century Schoolbook" w:hAnsi="Century Schoolbook" w:hint="eastAsia"/>
        </w:rPr>
        <w:t>nrcp</w:t>
      </w:r>
      <w:r w:rsidRPr="00BB578C">
        <w:rPr>
          <w:rFonts w:ascii="Century Schoolbook" w:hAnsi="Century Schoolbook" w:hint="eastAsia"/>
        </w:rPr>
        <w:t>）</w:t>
      </w:r>
      <w:r>
        <w:rPr>
          <w:rFonts w:ascii="Century Schoolbook" w:hAnsi="Century Schoolbook" w:hint="eastAsia"/>
        </w:rPr>
        <w:t>。当期服务器共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台。</w:t>
      </w:r>
    </w:p>
    <w:p w:rsidR="00D41F86" w:rsidRDefault="00D41F86" w:rsidP="00D41F8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BB578C">
        <w:rPr>
          <w:rFonts w:ascii="Century Schoolbook" w:hAnsi="Century Schoolbook" w:hint="eastAsia"/>
        </w:rPr>
        <w:t>mysql-</w:t>
      </w:r>
      <w:r w:rsidRPr="00BB578C">
        <w:rPr>
          <w:rFonts w:ascii="Century Schoolbook" w:hAnsi="Century Schoolbook" w:hint="eastAsia"/>
        </w:rPr>
        <w:t>系统</w:t>
      </w:r>
      <w:r w:rsidRPr="00BB578C">
        <w:rPr>
          <w:rFonts w:ascii="Century Schoolbook" w:hAnsi="Century Schoolbook" w:hint="eastAsia"/>
        </w:rPr>
        <w:t>/</w:t>
      </w:r>
      <w:r w:rsidRPr="00BB578C">
        <w:rPr>
          <w:rFonts w:ascii="Century Schoolbook" w:hAnsi="Century Schoolbook" w:hint="eastAsia"/>
        </w:rPr>
        <w:t>公共</w:t>
      </w:r>
      <w:r w:rsidRPr="00BB578C">
        <w:rPr>
          <w:rFonts w:ascii="Century Schoolbook" w:hAnsi="Century Schoolbook" w:hint="eastAsia"/>
        </w:rPr>
        <w:t>/</w:t>
      </w:r>
      <w:r w:rsidRPr="00BB578C">
        <w:rPr>
          <w:rFonts w:ascii="Century Schoolbook" w:hAnsi="Century Schoolbook" w:hint="eastAsia"/>
        </w:rPr>
        <w:t>支付双主互备</w:t>
      </w:r>
      <w:r>
        <w:rPr>
          <w:rFonts w:ascii="Century Schoolbook" w:hAnsi="Century Schoolbook" w:hint="eastAsia"/>
        </w:rPr>
        <w:t>。当期服务器共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台。</w:t>
      </w:r>
    </w:p>
    <w:p w:rsidR="00D41F86" w:rsidRPr="00543A3D" w:rsidRDefault="00D41F86" w:rsidP="00D41F8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BB578C">
        <w:rPr>
          <w:rFonts w:ascii="Century Schoolbook" w:hAnsi="Century Schoolbook" w:hint="eastAsia"/>
        </w:rPr>
        <w:t>mysql-</w:t>
      </w:r>
      <w:r w:rsidRPr="00BB578C">
        <w:rPr>
          <w:rFonts w:ascii="Century Schoolbook" w:hAnsi="Century Schoolbook" w:hint="eastAsia"/>
        </w:rPr>
        <w:t>埋点库双主互备</w:t>
      </w:r>
      <w:r w:rsidRPr="00BB578C">
        <w:rPr>
          <w:rFonts w:ascii="Century Schoolbook" w:hAnsi="Century Schoolbook" w:hint="eastAsia"/>
        </w:rPr>
        <w:t>||</w:t>
      </w:r>
      <w:r w:rsidRPr="00BB578C">
        <w:rPr>
          <w:rFonts w:ascii="Century Schoolbook" w:hAnsi="Century Schoolbook" w:hint="eastAsia"/>
        </w:rPr>
        <w:t>日志库双主互备</w:t>
      </w:r>
      <w:r w:rsidRPr="00BB578C">
        <w:rPr>
          <w:rFonts w:ascii="Century Schoolbook" w:hAnsi="Century Schoolbook" w:hint="eastAsia"/>
        </w:rPr>
        <w:t>(monitor)</w:t>
      </w:r>
      <w:r>
        <w:rPr>
          <w:rFonts w:ascii="Century Schoolbook" w:hAnsi="Century Schoolbook" w:hint="eastAsia"/>
        </w:rPr>
        <w:t>。当期服务器共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台。</w:t>
      </w:r>
    </w:p>
    <w:p w:rsidR="00D41F86" w:rsidRPr="007A7F3E" w:rsidRDefault="00D41F86" w:rsidP="00D41F86">
      <w:pPr>
        <w:rPr>
          <w:rFonts w:ascii="Century Schoolbook" w:hAnsi="Century Schoolbook"/>
          <w:b/>
        </w:rPr>
      </w:pPr>
      <w:r w:rsidRPr="007A7F3E">
        <w:rPr>
          <w:rFonts w:ascii="Century Schoolbook" w:hAnsi="Century Schoolbook"/>
          <w:b/>
        </w:rPr>
        <w:t xml:space="preserve">Mycat </w:t>
      </w:r>
    </w:p>
    <w:p w:rsidR="00D41F86" w:rsidRPr="00543A3D" w:rsidRDefault="00D41F86" w:rsidP="00D41F8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部署在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台服务器上，与【</w:t>
      </w:r>
      <w:r w:rsidRPr="00BB578C">
        <w:rPr>
          <w:rFonts w:ascii="Century Schoolbook" w:hAnsi="Century Schoolbook" w:hint="eastAsia"/>
        </w:rPr>
        <w:t>mysql-</w:t>
      </w:r>
      <w:r w:rsidRPr="00BB578C">
        <w:rPr>
          <w:rFonts w:ascii="Century Schoolbook" w:hAnsi="Century Schoolbook" w:hint="eastAsia"/>
        </w:rPr>
        <w:t>系统</w:t>
      </w:r>
      <w:r w:rsidRPr="00BB578C">
        <w:rPr>
          <w:rFonts w:ascii="Century Schoolbook" w:hAnsi="Century Schoolbook" w:hint="eastAsia"/>
        </w:rPr>
        <w:t>/</w:t>
      </w:r>
      <w:r w:rsidRPr="00BB578C">
        <w:rPr>
          <w:rFonts w:ascii="Century Schoolbook" w:hAnsi="Century Schoolbook" w:hint="eastAsia"/>
        </w:rPr>
        <w:t>公共</w:t>
      </w:r>
      <w:r w:rsidRPr="00BB578C">
        <w:rPr>
          <w:rFonts w:ascii="Century Schoolbook" w:hAnsi="Century Schoolbook" w:hint="eastAsia"/>
        </w:rPr>
        <w:t>/</w:t>
      </w:r>
      <w:r w:rsidRPr="00BB578C">
        <w:rPr>
          <w:rFonts w:ascii="Century Schoolbook" w:hAnsi="Century Schoolbook" w:hint="eastAsia"/>
        </w:rPr>
        <w:t>支付</w:t>
      </w:r>
      <w:r>
        <w:rPr>
          <w:rFonts w:ascii="Century Schoolbook" w:hAnsi="Century Schoolbook" w:hint="eastAsia"/>
        </w:rPr>
        <w:t>】的两台服务器做交叉部署。</w:t>
      </w:r>
    </w:p>
    <w:p w:rsidR="00F9254C" w:rsidRDefault="00F9254C">
      <w:pPr>
        <w:widowControl/>
        <w:spacing w:line="240" w:lineRule="auto"/>
        <w:rPr>
          <w:rFonts w:hint="eastAsia"/>
        </w:rPr>
      </w:pPr>
    </w:p>
    <w:p w:rsidR="00FE1E26" w:rsidRDefault="00FE1E26" w:rsidP="00C6237E">
      <w:pPr>
        <w:widowControl/>
        <w:spacing w:line="240" w:lineRule="auto"/>
      </w:pPr>
    </w:p>
    <w:p w:rsidR="00F93685" w:rsidRDefault="00643674" w:rsidP="00F93685">
      <w:pPr>
        <w:pStyle w:val="1"/>
      </w:pPr>
      <w:bookmarkStart w:id="5" w:name="_Toc31455112"/>
      <w:r>
        <w:t>应用及中间件</w:t>
      </w:r>
      <w:r w:rsidR="00F93685">
        <w:t>部署</w:t>
      </w:r>
      <w:bookmarkEnd w:id="5"/>
    </w:p>
    <w:p w:rsidR="0045737B" w:rsidRDefault="0045737B" w:rsidP="0045737B"/>
    <w:p w:rsidR="0045737B" w:rsidRDefault="00076376" w:rsidP="0045737B">
      <w:pPr>
        <w:pStyle w:val="2"/>
      </w:pPr>
      <w:bookmarkStart w:id="6" w:name="_Toc31455113"/>
      <w:r>
        <w:rPr>
          <w:rFonts w:hint="eastAsia"/>
        </w:rPr>
        <w:t>部署</w:t>
      </w:r>
      <w:r w:rsidR="0045737B">
        <w:rPr>
          <w:rFonts w:hint="eastAsia"/>
        </w:rPr>
        <w:t>路径</w:t>
      </w:r>
      <w:r w:rsidR="007229A6">
        <w:rPr>
          <w:rFonts w:hint="eastAsia"/>
        </w:rPr>
        <w:t>说明</w:t>
      </w:r>
      <w:r w:rsidR="0045737B">
        <w:rPr>
          <w:rFonts w:hint="eastAsia"/>
        </w:rPr>
        <w:t>：</w:t>
      </w:r>
      <w:bookmarkEnd w:id="6"/>
    </w:p>
    <w:p w:rsidR="0045737B" w:rsidRPr="005C27AD" w:rsidRDefault="0045737B" w:rsidP="0045737B">
      <w:pPr>
        <w:rPr>
          <w:rStyle w:val="a7"/>
          <w:rFonts w:ascii="Arial" w:eastAsia="宋体" w:hAnsi="Arial" w:cs="Arial"/>
          <w:b w:val="0"/>
          <w:bCs w:val="0"/>
          <w:color w:val="333333"/>
          <w:kern w:val="0"/>
          <w:sz w:val="21"/>
        </w:rPr>
      </w:pP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  <w:sz w:val="21"/>
        </w:rPr>
        <w:t>1</w:t>
      </w: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  <w:sz w:val="21"/>
        </w:rPr>
        <w:t>、基础环境部署：</w:t>
      </w:r>
    </w:p>
    <w:p w:rsidR="0045737B" w:rsidRPr="005C27AD" w:rsidRDefault="0045737B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  <w:t>/apps/</w:t>
      </w:r>
      <w:r w:rsidR="001C2EDF"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  <w:t xml:space="preserve">          </w:t>
      </w:r>
      <w:r w:rsidR="00675EFA"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  <w:t xml:space="preserve">   </w:t>
      </w:r>
      <w:r w:rsidR="001C2EDF" w:rsidRPr="001C2EDF">
        <w:rPr>
          <w:rStyle w:val="a7"/>
          <w:rFonts w:ascii="Arial" w:eastAsia="宋体" w:hAnsi="Arial" w:cs="Arial"/>
          <w:b w:val="0"/>
          <w:bCs w:val="0"/>
          <w:color w:val="0070C0"/>
          <w:kern w:val="0"/>
        </w:rPr>
        <w:t xml:space="preserve"> # </w:t>
      </w:r>
      <w:r w:rsidR="001C2EDF" w:rsidRPr="001C2EDF">
        <w:rPr>
          <w:rStyle w:val="a7"/>
          <w:rFonts w:ascii="Arial" w:eastAsia="宋体" w:hAnsi="Arial" w:cs="Arial" w:hint="eastAsia"/>
          <w:b w:val="0"/>
          <w:bCs w:val="0"/>
          <w:color w:val="0070C0"/>
          <w:kern w:val="0"/>
        </w:rPr>
        <w:t>软件安装目录</w:t>
      </w:r>
    </w:p>
    <w:p w:rsidR="0045737B" w:rsidRPr="005C27AD" w:rsidRDefault="0045737B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>├──</w:t>
      </w: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 xml:space="preserve"> java</w:t>
      </w:r>
    </w:p>
    <w:p w:rsidR="0045737B" w:rsidRPr="005C27AD" w:rsidRDefault="0045737B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>├──</w:t>
      </w: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 xml:space="preserve"> mysql</w:t>
      </w:r>
    </w:p>
    <w:p w:rsidR="0045737B" w:rsidRPr="005C27AD" w:rsidRDefault="0045737B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>├──</w:t>
      </w: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 xml:space="preserve"> nginx -&gt; /apps/openresty/nginx</w:t>
      </w:r>
    </w:p>
    <w:p w:rsidR="0045737B" w:rsidRPr="005C27AD" w:rsidRDefault="0045737B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>├──</w:t>
      </w: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 xml:space="preserve"> openresty</w:t>
      </w:r>
    </w:p>
    <w:p w:rsidR="0045737B" w:rsidRPr="005C27AD" w:rsidRDefault="0045737B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>├──</w:t>
      </w: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 xml:space="preserve"> redis</w:t>
      </w:r>
    </w:p>
    <w:p w:rsidR="0045737B" w:rsidRPr="005C27AD" w:rsidRDefault="0045737B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>├──</w:t>
      </w: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 xml:space="preserve"> redis-cluster</w:t>
      </w:r>
    </w:p>
    <w:p w:rsidR="0045737B" w:rsidRPr="005C27AD" w:rsidRDefault="0045737B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>└──</w:t>
      </w: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 xml:space="preserve"> zookeeper</w:t>
      </w:r>
    </w:p>
    <w:p w:rsidR="0045737B" w:rsidRPr="005C27AD" w:rsidRDefault="0045737B" w:rsidP="0045737B">
      <w:pPr>
        <w:rPr>
          <w:rStyle w:val="a7"/>
          <w:rFonts w:ascii="Arial" w:eastAsia="宋体" w:hAnsi="Arial" w:cs="Arial"/>
          <w:b w:val="0"/>
          <w:bCs w:val="0"/>
          <w:color w:val="333333"/>
          <w:kern w:val="0"/>
          <w:sz w:val="21"/>
        </w:rPr>
      </w:pPr>
    </w:p>
    <w:p w:rsidR="0045737B" w:rsidRPr="005C27AD" w:rsidRDefault="0045737B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  <w:t>/data/</w:t>
      </w:r>
      <w:r w:rsidR="001C2EDF"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  <w:t xml:space="preserve">              </w:t>
      </w:r>
      <w:r w:rsidR="001C2EDF" w:rsidRPr="001C2EDF">
        <w:rPr>
          <w:rStyle w:val="a7"/>
          <w:rFonts w:ascii="Arial" w:eastAsia="宋体" w:hAnsi="Arial" w:cs="Arial"/>
          <w:b w:val="0"/>
          <w:bCs w:val="0"/>
          <w:color w:val="0070C0"/>
          <w:kern w:val="0"/>
        </w:rPr>
        <w:t xml:space="preserve"># </w:t>
      </w:r>
      <w:r w:rsidR="00AE4DC1">
        <w:rPr>
          <w:rStyle w:val="a7"/>
          <w:rFonts w:ascii="Arial" w:eastAsia="宋体" w:hAnsi="Arial" w:cs="Arial" w:hint="eastAsia"/>
          <w:b w:val="0"/>
          <w:bCs w:val="0"/>
          <w:color w:val="0070C0"/>
          <w:kern w:val="0"/>
        </w:rPr>
        <w:t>软件</w:t>
      </w:r>
      <w:r w:rsidR="00675EFA">
        <w:rPr>
          <w:rStyle w:val="a7"/>
          <w:rFonts w:ascii="Arial" w:eastAsia="宋体" w:hAnsi="Arial" w:cs="Arial" w:hint="eastAsia"/>
          <w:b w:val="0"/>
          <w:bCs w:val="0"/>
          <w:color w:val="0070C0"/>
          <w:kern w:val="0"/>
        </w:rPr>
        <w:t>数据</w:t>
      </w:r>
      <w:r w:rsidR="001C2EDF" w:rsidRPr="001C2EDF">
        <w:rPr>
          <w:rStyle w:val="a7"/>
          <w:rFonts w:ascii="Arial" w:eastAsia="宋体" w:hAnsi="Arial" w:cs="Arial" w:hint="eastAsia"/>
          <w:b w:val="0"/>
          <w:bCs w:val="0"/>
          <w:color w:val="0070C0"/>
          <w:kern w:val="0"/>
        </w:rPr>
        <w:t>目录</w:t>
      </w:r>
    </w:p>
    <w:p w:rsidR="0045737B" w:rsidRPr="005C27AD" w:rsidRDefault="0045737B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>├──</w:t>
      </w: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 xml:space="preserve"> appcenter</w:t>
      </w:r>
      <w:r w:rsidR="001C2EDF"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  <w:t xml:space="preserve">   </w:t>
      </w:r>
      <w:r w:rsidR="001C2EDF" w:rsidRPr="001C2EDF">
        <w:rPr>
          <w:rStyle w:val="a7"/>
          <w:rFonts w:ascii="Arial" w:eastAsia="宋体" w:hAnsi="Arial" w:cs="Arial"/>
          <w:b w:val="0"/>
          <w:bCs w:val="0"/>
          <w:color w:val="0070C0"/>
          <w:kern w:val="0"/>
        </w:rPr>
        <w:t xml:space="preserve"># </w:t>
      </w:r>
      <w:r w:rsidR="001C2EDF" w:rsidRPr="001C2EDF">
        <w:rPr>
          <w:rStyle w:val="a7"/>
          <w:rFonts w:ascii="Arial" w:eastAsia="宋体" w:hAnsi="Arial" w:cs="Arial" w:hint="eastAsia"/>
          <w:b w:val="0"/>
          <w:bCs w:val="0"/>
          <w:color w:val="0070C0"/>
          <w:kern w:val="0"/>
        </w:rPr>
        <w:t>网站程序包</w:t>
      </w:r>
    </w:p>
    <w:p w:rsidR="0045737B" w:rsidRPr="005C27AD" w:rsidRDefault="0045737B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>├──</w:t>
      </w: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 xml:space="preserve"> lua</w:t>
      </w:r>
    </w:p>
    <w:p w:rsidR="0045737B" w:rsidRPr="005C27AD" w:rsidRDefault="0045737B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>├──</w:t>
      </w: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 xml:space="preserve"> mysql</w:t>
      </w:r>
    </w:p>
    <w:p w:rsidR="0045737B" w:rsidRPr="005C27AD" w:rsidRDefault="0045737B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>├──</w:t>
      </w: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 xml:space="preserve"> nginx</w:t>
      </w:r>
    </w:p>
    <w:p w:rsidR="0045737B" w:rsidRDefault="0045737B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>├──</w:t>
      </w: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 xml:space="preserve"> redis</w:t>
      </w:r>
    </w:p>
    <w:p w:rsidR="00873973" w:rsidRPr="005C27AD" w:rsidRDefault="00873973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lastRenderedPageBreak/>
        <w:t>├──</w:t>
      </w: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 xml:space="preserve"> </w:t>
      </w:r>
      <w:r w:rsidRPr="00873973"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  <w:t>scripts</w:t>
      </w:r>
      <w:r w:rsidR="002A30E0"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  <w:t xml:space="preserve">      </w:t>
      </w:r>
      <w:r w:rsidR="002A30E0" w:rsidRPr="002A30E0">
        <w:rPr>
          <w:rStyle w:val="a7"/>
          <w:rFonts w:ascii="Arial" w:eastAsia="宋体" w:hAnsi="Arial" w:cs="Arial"/>
          <w:b w:val="0"/>
          <w:bCs w:val="0"/>
          <w:color w:val="0070C0"/>
          <w:kern w:val="0"/>
        </w:rPr>
        <w:t xml:space="preserve"># </w:t>
      </w:r>
      <w:r w:rsidR="002A30E0" w:rsidRPr="002A30E0">
        <w:rPr>
          <w:rStyle w:val="a7"/>
          <w:rFonts w:ascii="Arial" w:eastAsia="宋体" w:hAnsi="Arial" w:cs="Arial" w:hint="eastAsia"/>
          <w:b w:val="0"/>
          <w:bCs w:val="0"/>
          <w:color w:val="0070C0"/>
          <w:kern w:val="0"/>
        </w:rPr>
        <w:t>备份、升级脚本</w:t>
      </w:r>
    </w:p>
    <w:p w:rsidR="0045737B" w:rsidRPr="005C27AD" w:rsidRDefault="0045737B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>├──</w:t>
      </w: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 xml:space="preserve"> redis-cluster</w:t>
      </w:r>
    </w:p>
    <w:p w:rsidR="0045737B" w:rsidRPr="005C27AD" w:rsidRDefault="0045737B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>├──</w:t>
      </w: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 xml:space="preserve"> share</w:t>
      </w:r>
      <w:r w:rsidR="00675EFA"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  <w:t xml:space="preserve">    </w:t>
      </w:r>
      <w:r w:rsidR="002A30E0"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  <w:t xml:space="preserve"> </w:t>
      </w:r>
      <w:r w:rsidR="00675EFA"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  <w:t xml:space="preserve">  </w:t>
      </w:r>
      <w:r w:rsidR="00675EFA" w:rsidRPr="00675EFA">
        <w:rPr>
          <w:rStyle w:val="a7"/>
          <w:rFonts w:ascii="Arial" w:eastAsia="宋体" w:hAnsi="Arial" w:cs="Arial"/>
          <w:b w:val="0"/>
          <w:bCs w:val="0"/>
          <w:color w:val="0070C0"/>
          <w:kern w:val="0"/>
        </w:rPr>
        <w:t xml:space="preserve"># </w:t>
      </w:r>
      <w:r w:rsidR="00675EFA" w:rsidRPr="00675EFA">
        <w:rPr>
          <w:rStyle w:val="a7"/>
          <w:rFonts w:ascii="Arial" w:eastAsia="宋体" w:hAnsi="Arial" w:cs="Arial" w:hint="eastAsia"/>
          <w:b w:val="0"/>
          <w:bCs w:val="0"/>
          <w:color w:val="0070C0"/>
          <w:kern w:val="0"/>
        </w:rPr>
        <w:t>网站资源包</w:t>
      </w:r>
    </w:p>
    <w:p w:rsidR="0045737B" w:rsidRPr="005C27AD" w:rsidRDefault="0045737B" w:rsidP="0045737B">
      <w:pPr>
        <w:pStyle w:val="ab"/>
        <w:rPr>
          <w:rStyle w:val="a7"/>
          <w:rFonts w:ascii="Arial" w:eastAsia="宋体" w:hAnsi="Arial" w:cs="Arial"/>
          <w:b w:val="0"/>
          <w:bCs w:val="0"/>
          <w:color w:val="333333"/>
          <w:kern w:val="0"/>
        </w:rPr>
      </w:pP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>└──</w:t>
      </w:r>
      <w:r w:rsidRPr="005C27AD">
        <w:rPr>
          <w:rStyle w:val="a7"/>
          <w:rFonts w:ascii="Arial" w:eastAsia="宋体" w:hAnsi="Arial" w:cs="Arial" w:hint="eastAsia"/>
          <w:b w:val="0"/>
          <w:bCs w:val="0"/>
          <w:color w:val="333333"/>
          <w:kern w:val="0"/>
        </w:rPr>
        <w:t xml:space="preserve"> zookeeper</w:t>
      </w:r>
    </w:p>
    <w:p w:rsidR="0045737B" w:rsidRPr="005C27AD" w:rsidRDefault="0045737B" w:rsidP="0045737B">
      <w:pPr>
        <w:rPr>
          <w:rStyle w:val="a7"/>
          <w:rFonts w:ascii="Arial" w:eastAsia="宋体" w:hAnsi="Arial" w:cs="Arial"/>
          <w:b w:val="0"/>
          <w:bCs w:val="0"/>
          <w:color w:val="333333"/>
          <w:kern w:val="0"/>
          <w:sz w:val="21"/>
        </w:rPr>
      </w:pPr>
    </w:p>
    <w:p w:rsidR="0045737B" w:rsidRPr="0045737B" w:rsidRDefault="0045737B" w:rsidP="0045737B"/>
    <w:p w:rsidR="005F7342" w:rsidRDefault="005F7342" w:rsidP="005F7342">
      <w:pPr>
        <w:pStyle w:val="2"/>
      </w:pPr>
      <w:bookmarkStart w:id="7" w:name="_Toc31455114"/>
      <w:r>
        <w:rPr>
          <w:rFonts w:hint="eastAsia"/>
        </w:rPr>
        <w:t>解压安装包</w:t>
      </w:r>
      <w:bookmarkEnd w:id="7"/>
    </w:p>
    <w:p w:rsidR="003204E2" w:rsidRDefault="003204E2" w:rsidP="00A35D0D"/>
    <w:p w:rsidR="005F7342" w:rsidRDefault="00B96F9E" w:rsidP="00A35D0D">
      <w:r>
        <w:rPr>
          <w:rFonts w:hint="eastAsia"/>
        </w:rPr>
        <w:t>解压安装包，</w:t>
      </w:r>
      <w:r w:rsidR="00B86CFE">
        <w:rPr>
          <w:rFonts w:hint="eastAsia"/>
        </w:rPr>
        <w:t>拷贝文件到指定目录</w:t>
      </w:r>
    </w:p>
    <w:p w:rsidR="0087594C" w:rsidRDefault="0087594C" w:rsidP="00110C9F">
      <w:pPr>
        <w:pStyle w:val="af4"/>
      </w:pPr>
      <w:r>
        <w:t>mkdir -p /apps/tools</w:t>
      </w:r>
    </w:p>
    <w:p w:rsidR="00EF6DC5" w:rsidRDefault="0087594C" w:rsidP="00110C9F">
      <w:pPr>
        <w:pStyle w:val="af4"/>
      </w:pPr>
      <w:r>
        <w:t>mkdir -p /data/share</w:t>
      </w:r>
    </w:p>
    <w:p w:rsidR="00EF6DC5" w:rsidRDefault="00DD118F" w:rsidP="00110C9F">
      <w:pPr>
        <w:pStyle w:val="af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拷贝网站资源包</w:t>
      </w:r>
    </w:p>
    <w:p w:rsidR="0087594C" w:rsidRDefault="0087594C" w:rsidP="00110C9F">
      <w:pPr>
        <w:pStyle w:val="af4"/>
      </w:pPr>
      <w:r>
        <w:t>cp -r appcenter /data/</w:t>
      </w:r>
    </w:p>
    <w:p w:rsidR="0087594C" w:rsidRDefault="0087594C" w:rsidP="00110C9F">
      <w:pPr>
        <w:pStyle w:val="af4"/>
      </w:pPr>
      <w:r>
        <w:t>cp -r lua /data/</w:t>
      </w:r>
    </w:p>
    <w:p w:rsidR="005F7342" w:rsidRDefault="0087594C" w:rsidP="00110C9F">
      <w:pPr>
        <w:pStyle w:val="af4"/>
      </w:pPr>
      <w:r>
        <w:t>cp -r share/* /data/share/</w:t>
      </w:r>
    </w:p>
    <w:p w:rsidR="00DD118F" w:rsidRDefault="00DD118F" w:rsidP="00110C9F">
      <w:pPr>
        <w:pStyle w:val="af4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安装JDK</w:t>
      </w:r>
    </w:p>
    <w:p w:rsidR="00BF110F" w:rsidRDefault="004131E7" w:rsidP="00110C9F">
      <w:pPr>
        <w:pStyle w:val="af4"/>
      </w:pPr>
      <w:r>
        <w:t xml:space="preserve">tar xf </w:t>
      </w:r>
      <w:r w:rsidRPr="004131E7">
        <w:t>jdk-8u161-linux-x64.tar.gz</w:t>
      </w:r>
      <w:r>
        <w:t xml:space="preserve"> &amp;&amp; mkdir -p /apps/java &amp;&amp; mv </w:t>
      </w:r>
      <w:r w:rsidRPr="004131E7">
        <w:t>jdk1.8.0_161</w:t>
      </w:r>
      <w:r>
        <w:t xml:space="preserve"> /apps/</w:t>
      </w:r>
    </w:p>
    <w:p w:rsidR="004131E7" w:rsidRDefault="004131E7" w:rsidP="004131E7">
      <w:pPr>
        <w:pStyle w:val="af4"/>
      </w:pPr>
      <w:r>
        <w:t>sed -i.bak '$a \# JDK 1.8\nexport JAVA_HOME=/apps/java/jdk1.8.0_161\nexport CLASSPATH=.:$JAVA_HOME/jre/lib/rt.jar:$JAVA_HOME/lib/dt.jar:$JAVA_HOME/lib/tools.jar\nexport PATH=$PATH:$JAVA_HOME/bin' /etc/profile</w:t>
      </w:r>
    </w:p>
    <w:p w:rsidR="004131E7" w:rsidRDefault="004131E7" w:rsidP="004131E7">
      <w:pPr>
        <w:pStyle w:val="af4"/>
      </w:pPr>
    </w:p>
    <w:p w:rsidR="004131E7" w:rsidRDefault="004131E7" w:rsidP="004131E7">
      <w:pPr>
        <w:pStyle w:val="af4"/>
      </w:pPr>
      <w:r>
        <w:t>source /etc/profile</w:t>
      </w:r>
    </w:p>
    <w:p w:rsidR="004131E7" w:rsidRDefault="004131E7" w:rsidP="004131E7">
      <w:pPr>
        <w:pStyle w:val="af4"/>
      </w:pPr>
      <w:r>
        <w:t>java -version</w:t>
      </w:r>
    </w:p>
    <w:p w:rsidR="0087594C" w:rsidRDefault="0087594C" w:rsidP="00A35D0D"/>
    <w:p w:rsidR="0087594C" w:rsidRPr="00A35D0D" w:rsidRDefault="0087594C" w:rsidP="00A35D0D"/>
    <w:p w:rsidR="00F4704C" w:rsidRDefault="00C506C8" w:rsidP="00482D89">
      <w:pPr>
        <w:pStyle w:val="2"/>
      </w:pPr>
      <w:bookmarkStart w:id="8" w:name="_Toc31455115"/>
      <w:r>
        <w:t>O</w:t>
      </w:r>
      <w:r w:rsidRPr="00C506C8">
        <w:t>penresty</w:t>
      </w:r>
      <w:r w:rsidR="00B96F9E">
        <w:t xml:space="preserve"> </w:t>
      </w:r>
      <w:r w:rsidR="00B96F9E">
        <w:rPr>
          <w:rFonts w:hint="eastAsia"/>
        </w:rPr>
        <w:t>部署</w:t>
      </w:r>
      <w:bookmarkEnd w:id="8"/>
    </w:p>
    <w:p w:rsidR="00F60D54" w:rsidRDefault="00F60D54">
      <w:r>
        <w:rPr>
          <w:rFonts w:hint="eastAsia"/>
        </w:rPr>
        <w:t>1</w:t>
      </w:r>
      <w:r>
        <w:rPr>
          <w:rFonts w:hint="eastAsia"/>
        </w:rPr>
        <w:t>、</w:t>
      </w:r>
      <w:r w:rsidR="00F4704C">
        <w:rPr>
          <w:rFonts w:hint="eastAsia"/>
        </w:rPr>
        <w:t>使用安装包中的</w:t>
      </w:r>
      <w:r w:rsidR="00F4704C">
        <w:rPr>
          <w:rFonts w:hint="eastAsia"/>
        </w:rPr>
        <w:t xml:space="preserve"> </w:t>
      </w:r>
      <w:r w:rsidR="003829B2" w:rsidRPr="003829B2">
        <w:t>images</w:t>
      </w:r>
      <w:r w:rsidR="003829B2">
        <w:t>/</w:t>
      </w:r>
      <w:r w:rsidR="00F4704C" w:rsidRPr="00F4704C">
        <w:t>openrestry-jtmh.tar.gz</w:t>
      </w:r>
      <w:r w:rsidR="00F4704C">
        <w:t xml:space="preserve"> </w:t>
      </w:r>
      <w:r w:rsidR="00F4704C">
        <w:rPr>
          <w:rFonts w:hint="eastAsia"/>
        </w:rPr>
        <w:t>部署</w:t>
      </w:r>
    </w:p>
    <w:p w:rsidR="00F4704C" w:rsidRDefault="003829B2">
      <w:r>
        <w:rPr>
          <w:rFonts w:hint="eastAsia"/>
        </w:rPr>
        <w:t>默认</w:t>
      </w:r>
      <w:r w:rsidR="005F7342">
        <w:rPr>
          <w:rFonts w:hint="eastAsia"/>
        </w:rPr>
        <w:t>安装目录：</w:t>
      </w:r>
      <w:r w:rsidR="005F7342">
        <w:rPr>
          <w:rFonts w:hint="eastAsia"/>
        </w:rPr>
        <w:t>/</w:t>
      </w:r>
      <w:r w:rsidR="005F7342">
        <w:t>apps/</w:t>
      </w:r>
      <w:r w:rsidR="005F7342" w:rsidRPr="00F4704C">
        <w:t>openrestry</w:t>
      </w:r>
    </w:p>
    <w:p w:rsidR="00F4704C" w:rsidRDefault="00F4704C" w:rsidP="00110C9F">
      <w:pPr>
        <w:pStyle w:val="af4"/>
      </w:pPr>
      <w:r>
        <w:rPr>
          <w:rFonts w:hint="eastAsia"/>
        </w:rPr>
        <w:t>m</w:t>
      </w:r>
      <w:r>
        <w:t>kdir -p /apps/tools</w:t>
      </w:r>
    </w:p>
    <w:p w:rsidR="00A702F5" w:rsidRDefault="00F4704C" w:rsidP="00110C9F">
      <w:pPr>
        <w:pStyle w:val="af4"/>
      </w:pPr>
      <w:r w:rsidRPr="00F4704C">
        <w:t>tar xf openrestry-jtmh.tar.gz -C /apps/tools/</w:t>
      </w:r>
    </w:p>
    <w:p w:rsidR="00A8359F" w:rsidRDefault="00242340" w:rsidP="00110C9F">
      <w:pPr>
        <w:pStyle w:val="af4"/>
      </w:pPr>
      <w:r>
        <w:rPr>
          <w:rFonts w:hint="eastAsia"/>
        </w:rPr>
        <w:t>sh</w:t>
      </w:r>
      <w:r>
        <w:t xml:space="preserve"> </w:t>
      </w:r>
      <w:r w:rsidR="00F4704C" w:rsidRPr="00F4704C">
        <w:t>/apps/tools/openrestry/init.sh</w:t>
      </w:r>
    </w:p>
    <w:p w:rsidR="004B6AB4" w:rsidRDefault="004B6AB4">
      <w:pPr>
        <w:widowControl/>
        <w:spacing w:line="240" w:lineRule="auto"/>
      </w:pPr>
    </w:p>
    <w:p w:rsidR="005F7342" w:rsidRDefault="00F60D54">
      <w:pPr>
        <w:widowControl/>
        <w:spacing w:line="24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F7342">
        <w:rPr>
          <w:rFonts w:hint="eastAsia"/>
        </w:rPr>
        <w:t>替换安装包中</w:t>
      </w:r>
      <w:r w:rsidR="005F7342" w:rsidRPr="005F7342">
        <w:t>nginx-vhost/</w:t>
      </w:r>
      <w:r w:rsidR="005F7342">
        <w:t xml:space="preserve">* </w:t>
      </w:r>
      <w:r w:rsidR="005F7342">
        <w:rPr>
          <w:rFonts w:hint="eastAsia"/>
        </w:rPr>
        <w:t>到</w:t>
      </w:r>
      <w:r w:rsidR="005F7342">
        <w:rPr>
          <w:rFonts w:hint="eastAsia"/>
        </w:rPr>
        <w:t>nginx</w:t>
      </w:r>
      <w:r w:rsidR="005F7342">
        <w:rPr>
          <w:rFonts w:hint="eastAsia"/>
        </w:rPr>
        <w:t>安装目录下</w:t>
      </w:r>
    </w:p>
    <w:p w:rsidR="0087594C" w:rsidRDefault="0087594C" w:rsidP="00110C9F">
      <w:pPr>
        <w:pStyle w:val="af4"/>
      </w:pPr>
      <w:r>
        <w:t>rm -f /apps/openresty/nginx/conf/nginx.conf</w:t>
      </w:r>
    </w:p>
    <w:p w:rsidR="0087594C" w:rsidRDefault="0087594C" w:rsidP="00110C9F">
      <w:pPr>
        <w:pStyle w:val="af4"/>
      </w:pPr>
      <w:r>
        <w:t>rm -rf /apps/openresty/nginx/conf/vhost</w:t>
      </w:r>
    </w:p>
    <w:p w:rsidR="005F7342" w:rsidRDefault="005F7342" w:rsidP="00110C9F">
      <w:pPr>
        <w:pStyle w:val="af4"/>
      </w:pPr>
      <w:r>
        <w:rPr>
          <w:rFonts w:hint="eastAsia"/>
        </w:rPr>
        <w:t>c</w:t>
      </w:r>
      <w:r>
        <w:t xml:space="preserve">p nginx-vhost/* </w:t>
      </w:r>
      <w:r w:rsidRPr="005F7342">
        <w:t>/apps/openresty/nginx/conf/</w:t>
      </w:r>
    </w:p>
    <w:p w:rsidR="00522B1B" w:rsidRDefault="00522B1B">
      <w:pPr>
        <w:widowControl/>
        <w:spacing w:line="240" w:lineRule="auto"/>
      </w:pPr>
    </w:p>
    <w:p w:rsidR="005F7342" w:rsidRDefault="00522B1B">
      <w:pPr>
        <w:widowControl/>
        <w:spacing w:line="240" w:lineRule="auto"/>
      </w:pPr>
      <w:r>
        <w:rPr>
          <w:rFonts w:hint="eastAsia"/>
        </w:rPr>
        <w:lastRenderedPageBreak/>
        <w:t>3</w:t>
      </w:r>
      <w:r>
        <w:rPr>
          <w:rFonts w:hint="eastAsia"/>
        </w:rPr>
        <w:t>、启动</w:t>
      </w:r>
      <w:r>
        <w:rPr>
          <w:rFonts w:hint="eastAsia"/>
        </w:rPr>
        <w:t>nginx</w:t>
      </w:r>
    </w:p>
    <w:p w:rsidR="005F7342" w:rsidRDefault="006D0885" w:rsidP="00110C9F">
      <w:pPr>
        <w:pStyle w:val="af4"/>
      </w:pPr>
      <w:r>
        <w:t>nginx</w:t>
      </w:r>
    </w:p>
    <w:p w:rsidR="00482D89" w:rsidRDefault="006D0885">
      <w:r>
        <w:rPr>
          <w:rFonts w:hint="eastAsia"/>
        </w:rPr>
        <w:t>重新加载配置</w:t>
      </w:r>
    </w:p>
    <w:p w:rsidR="006D0885" w:rsidRDefault="006D0885" w:rsidP="00110C9F">
      <w:pPr>
        <w:pStyle w:val="af4"/>
      </w:pPr>
      <w:r>
        <w:rPr>
          <w:rFonts w:hint="eastAsia"/>
        </w:rPr>
        <w:t>nginx</w:t>
      </w:r>
      <w:r>
        <w:t xml:space="preserve"> -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reload</w:t>
      </w:r>
    </w:p>
    <w:p w:rsidR="006D0885" w:rsidRDefault="006D0885">
      <w:r>
        <w:rPr>
          <w:rFonts w:hint="eastAsia"/>
        </w:rPr>
        <w:t>停止：</w:t>
      </w:r>
    </w:p>
    <w:p w:rsidR="006D0885" w:rsidRDefault="006D0885" w:rsidP="00110C9F">
      <w:pPr>
        <w:pStyle w:val="af4"/>
      </w:pPr>
      <w:r>
        <w:rPr>
          <w:rFonts w:hint="eastAsia"/>
        </w:rPr>
        <w:t>nginx</w:t>
      </w:r>
      <w:r>
        <w:t xml:space="preserve"> -s stop</w:t>
      </w:r>
    </w:p>
    <w:p w:rsidR="00482D89" w:rsidRDefault="00482D89"/>
    <w:p w:rsidR="001F442D" w:rsidRDefault="00EC4EC1" w:rsidP="00482D89">
      <w:pPr>
        <w:pStyle w:val="2"/>
      </w:pPr>
      <w:bookmarkStart w:id="9" w:name="_Toc31455116"/>
      <w:r>
        <w:t>Redis</w:t>
      </w:r>
      <w:r w:rsidR="00B96F9E">
        <w:t xml:space="preserve"> </w:t>
      </w:r>
      <w:r w:rsidR="00B96F9E">
        <w:rPr>
          <w:rFonts w:hint="eastAsia"/>
        </w:rPr>
        <w:t>部署</w:t>
      </w:r>
      <w:bookmarkEnd w:id="9"/>
    </w:p>
    <w:p w:rsidR="00084ED1" w:rsidRDefault="00084ED1"/>
    <w:p w:rsidR="00745C09" w:rsidRDefault="00B53D29">
      <w:r>
        <w:rPr>
          <w:rFonts w:hint="eastAsia"/>
        </w:rPr>
        <w:t>1</w:t>
      </w:r>
      <w:r>
        <w:rPr>
          <w:rFonts w:hint="eastAsia"/>
        </w:rPr>
        <w:t>、</w:t>
      </w:r>
      <w:r w:rsidR="000045C6">
        <w:rPr>
          <w:rFonts w:hint="eastAsia"/>
        </w:rPr>
        <w:t>部署</w:t>
      </w:r>
      <w:r w:rsidR="005E3D6D">
        <w:rPr>
          <w:rFonts w:hint="eastAsia"/>
        </w:rPr>
        <w:t>Redis</w:t>
      </w:r>
      <w:r w:rsidR="005E3D6D">
        <w:t xml:space="preserve"> </w:t>
      </w:r>
      <w:r w:rsidR="00284311">
        <w:t xml:space="preserve">3.2.6 </w:t>
      </w:r>
      <w:r w:rsidR="005E3D6D">
        <w:rPr>
          <w:rFonts w:hint="eastAsia"/>
        </w:rPr>
        <w:t>Cluster</w:t>
      </w:r>
      <w:r w:rsidR="006275A9">
        <w:rPr>
          <w:rFonts w:hint="eastAsia"/>
        </w:rPr>
        <w:t>集群模式</w:t>
      </w:r>
      <w:r w:rsidR="00AD70C2">
        <w:rPr>
          <w:rFonts w:hint="eastAsia"/>
        </w:rPr>
        <w:t xml:space="preserve"> </w:t>
      </w:r>
      <w:r w:rsidR="00AD70C2">
        <w:t xml:space="preserve"> </w:t>
      </w:r>
      <w:r w:rsidR="00541EE4">
        <w:rPr>
          <w:rFonts w:hint="eastAsia"/>
          <w:highlight w:val="yellow"/>
        </w:rPr>
        <w:t>需要添加</w:t>
      </w:r>
      <w:r w:rsidR="00745C09" w:rsidRPr="00745C09">
        <w:rPr>
          <w:rFonts w:hint="eastAsia"/>
          <w:highlight w:val="yellow"/>
        </w:rPr>
        <w:t>redis</w:t>
      </w:r>
      <w:r w:rsidR="00745C09" w:rsidRPr="00745C09">
        <w:rPr>
          <w:rFonts w:hint="eastAsia"/>
          <w:highlight w:val="yellow"/>
        </w:rPr>
        <w:t>连接密码</w:t>
      </w:r>
    </w:p>
    <w:p w:rsidR="00980B65" w:rsidRDefault="00980B65" w:rsidP="00980B65">
      <w:r>
        <w:rPr>
          <w:rFonts w:hint="eastAsia"/>
        </w:rPr>
        <w:t>安装</w:t>
      </w:r>
      <w:r w:rsidR="00612BD8">
        <w:rPr>
          <w:rFonts w:hint="eastAsia"/>
        </w:rPr>
        <w:t>redis</w:t>
      </w:r>
      <w:r>
        <w:rPr>
          <w:rFonts w:hint="eastAsia"/>
        </w:rPr>
        <w:t>：</w:t>
      </w:r>
    </w:p>
    <w:p w:rsidR="00980B65" w:rsidRDefault="00980B65" w:rsidP="00F07135">
      <w:pPr>
        <w:pStyle w:val="af4"/>
      </w:pPr>
      <w:r>
        <w:rPr>
          <w:rFonts w:hint="eastAsia"/>
        </w:rPr>
        <w:t>c</w:t>
      </w:r>
      <w:r>
        <w:t>d /apps/tools</w:t>
      </w:r>
    </w:p>
    <w:p w:rsidR="00980B65" w:rsidRDefault="00980B65" w:rsidP="00F07135">
      <w:pPr>
        <w:pStyle w:val="af4"/>
      </w:pPr>
      <w:r>
        <w:rPr>
          <w:rFonts w:hint="eastAsia"/>
        </w:rPr>
        <w:t>t</w:t>
      </w:r>
      <w:r>
        <w:t>ar xf redis-cluster.tar.gz</w:t>
      </w:r>
    </w:p>
    <w:p w:rsidR="00980B65" w:rsidRDefault="00980B65" w:rsidP="00F07135">
      <w:pPr>
        <w:pStyle w:val="af4"/>
      </w:pPr>
      <w:r>
        <w:rPr>
          <w:rFonts w:hint="eastAsia"/>
        </w:rPr>
        <w:t>s</w:t>
      </w:r>
      <w:r>
        <w:t>h redis-cluster/</w:t>
      </w:r>
      <w:r w:rsidRPr="00980B65">
        <w:t xml:space="preserve"> init-cluster.sh</w:t>
      </w:r>
    </w:p>
    <w:p w:rsidR="00980B65" w:rsidRDefault="00980B65" w:rsidP="00F07135">
      <w:pPr>
        <w:pStyle w:val="af4"/>
      </w:pPr>
      <w:r>
        <w:rPr>
          <w:rFonts w:hint="eastAsia"/>
        </w:rPr>
        <w:t>s</w:t>
      </w:r>
      <w:r>
        <w:t xml:space="preserve">h </w:t>
      </w:r>
      <w:r w:rsidRPr="00980B65">
        <w:t>/apps/redis-cluster/bin/start.sh</w:t>
      </w:r>
    </w:p>
    <w:p w:rsidR="00980B65" w:rsidRDefault="00980B65" w:rsidP="00F07135">
      <w:pPr>
        <w:pStyle w:val="af4"/>
      </w:pPr>
      <w:r>
        <w:rPr>
          <w:rFonts w:hint="eastAsia"/>
        </w:rPr>
        <w:t>s</w:t>
      </w:r>
      <w:r>
        <w:t xml:space="preserve">h </w:t>
      </w:r>
      <w:r w:rsidRPr="00980B65">
        <w:t>/apps/redis-cluster/bin/create-cluster.sh</w:t>
      </w:r>
    </w:p>
    <w:p w:rsidR="004F6731" w:rsidRDefault="004F6731"/>
    <w:p w:rsidR="005C67CF" w:rsidRDefault="005C67CF">
      <w:r>
        <w:rPr>
          <w:rFonts w:hint="eastAsia"/>
        </w:rPr>
        <w:t>启动</w:t>
      </w:r>
      <w:r>
        <w:rPr>
          <w:rFonts w:hint="eastAsia"/>
        </w:rPr>
        <w:t>redis</w:t>
      </w:r>
      <w:r>
        <w:rPr>
          <w:rFonts w:hint="eastAsia"/>
        </w:rPr>
        <w:t>：</w:t>
      </w:r>
    </w:p>
    <w:p w:rsidR="005C67CF" w:rsidRDefault="005C67CF" w:rsidP="00F07135">
      <w:pPr>
        <w:pStyle w:val="af4"/>
      </w:pPr>
      <w:r w:rsidRPr="005C67CF">
        <w:t>/apps/redis-cluster/bin/start.sh</w:t>
      </w:r>
    </w:p>
    <w:p w:rsidR="005C67CF" w:rsidRDefault="005C67CF">
      <w:r>
        <w:rPr>
          <w:rFonts w:hint="eastAsia"/>
        </w:rPr>
        <w:t>停止：</w:t>
      </w:r>
    </w:p>
    <w:p w:rsidR="005C67CF" w:rsidRDefault="005C67CF" w:rsidP="00F07135">
      <w:pPr>
        <w:pStyle w:val="af4"/>
      </w:pPr>
      <w:r w:rsidRPr="005C67CF">
        <w:t>/apps/redis-cluster/bin/shutdown.sh</w:t>
      </w:r>
    </w:p>
    <w:p w:rsidR="005C67CF" w:rsidRPr="005C67CF" w:rsidRDefault="005C67CF"/>
    <w:p w:rsidR="005C67CF" w:rsidRPr="00980B65" w:rsidRDefault="005C67CF"/>
    <w:p w:rsidR="001D7745" w:rsidRDefault="001D7745" w:rsidP="00812CF3">
      <w:pPr>
        <w:widowControl/>
        <w:spacing w:line="240" w:lineRule="auto"/>
      </w:pPr>
    </w:p>
    <w:p w:rsidR="00ED003C" w:rsidRDefault="00ED003C" w:rsidP="00812CF3">
      <w:pPr>
        <w:widowControl/>
        <w:spacing w:line="240" w:lineRule="auto"/>
      </w:pPr>
    </w:p>
    <w:p w:rsidR="00ED003C" w:rsidRDefault="0073466A" w:rsidP="0073466A">
      <w:pPr>
        <w:pStyle w:val="2"/>
      </w:pPr>
      <w:bookmarkStart w:id="10" w:name="_Toc31455117"/>
      <w:r>
        <w:rPr>
          <w:rFonts w:hint="eastAsia"/>
        </w:rPr>
        <w:t>Zookeeper</w:t>
      </w:r>
      <w:r>
        <w:rPr>
          <w:rFonts w:hint="eastAsia"/>
        </w:rPr>
        <w:t>部署</w:t>
      </w:r>
      <w:bookmarkEnd w:id="10"/>
    </w:p>
    <w:p w:rsidR="00E63895" w:rsidRPr="00E63895" w:rsidRDefault="00232E00" w:rsidP="007F5C53">
      <w:pPr>
        <w:widowControl/>
        <w:spacing w:line="240" w:lineRule="auto"/>
      </w:pPr>
      <w:r>
        <w:t>1</w:t>
      </w:r>
      <w:r>
        <w:rPr>
          <w:rFonts w:hint="eastAsia"/>
        </w:rPr>
        <w:t>、部署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612BD8" w:rsidRDefault="00612BD8" w:rsidP="00812CF3">
      <w:pPr>
        <w:widowControl/>
        <w:spacing w:line="240" w:lineRule="auto"/>
      </w:pPr>
    </w:p>
    <w:p w:rsidR="0073466A" w:rsidRDefault="005E67BE" w:rsidP="00812CF3">
      <w:pPr>
        <w:widowControl/>
        <w:spacing w:line="240" w:lineRule="auto"/>
      </w:pPr>
      <w:r>
        <w:rPr>
          <w:rFonts w:hint="eastAsia"/>
        </w:rPr>
        <w:t>安装</w:t>
      </w:r>
      <w:r w:rsidR="00612BD8">
        <w:rPr>
          <w:rFonts w:hint="eastAsia"/>
        </w:rPr>
        <w:t>zookeeper</w:t>
      </w:r>
      <w:r>
        <w:rPr>
          <w:rFonts w:hint="eastAsia"/>
        </w:rPr>
        <w:t>：</w:t>
      </w:r>
    </w:p>
    <w:p w:rsidR="00980478" w:rsidRDefault="00E22544" w:rsidP="00F07135">
      <w:pPr>
        <w:pStyle w:val="af4"/>
      </w:pPr>
      <w:r>
        <w:rPr>
          <w:rFonts w:hint="eastAsia"/>
        </w:rPr>
        <w:t>c</w:t>
      </w:r>
      <w:r>
        <w:t>d /apps/tools</w:t>
      </w:r>
    </w:p>
    <w:p w:rsidR="00E22544" w:rsidRDefault="00E22544" w:rsidP="00F07135">
      <w:pPr>
        <w:pStyle w:val="af4"/>
      </w:pPr>
      <w:r>
        <w:rPr>
          <w:rFonts w:hint="eastAsia"/>
        </w:rPr>
        <w:t>t</w:t>
      </w:r>
      <w:r>
        <w:t xml:space="preserve">ar xf </w:t>
      </w:r>
      <w:r w:rsidRPr="00E22544">
        <w:t>zookeeper-cluster.tar.gz</w:t>
      </w:r>
    </w:p>
    <w:p w:rsidR="00E22544" w:rsidRPr="00E22544" w:rsidRDefault="00E22544" w:rsidP="00F07135">
      <w:pPr>
        <w:pStyle w:val="af4"/>
      </w:pPr>
      <w:r>
        <w:t xml:space="preserve">mv </w:t>
      </w:r>
      <w:r w:rsidRPr="00E22544">
        <w:t>zookeeper</w:t>
      </w:r>
      <w:r>
        <w:t xml:space="preserve"> /apps/</w:t>
      </w:r>
    </w:p>
    <w:p w:rsidR="00E22544" w:rsidRDefault="00E22544" w:rsidP="00F07135">
      <w:pPr>
        <w:pStyle w:val="af4"/>
      </w:pPr>
      <w:r>
        <w:rPr>
          <w:rFonts w:hint="eastAsia"/>
        </w:rPr>
        <w:t>s</w:t>
      </w:r>
      <w:r>
        <w:t xml:space="preserve">h </w:t>
      </w:r>
      <w:r w:rsidRPr="00E22544">
        <w:t>/apps/zookeeper/bin/start.sh</w:t>
      </w:r>
    </w:p>
    <w:p w:rsidR="00E22544" w:rsidRDefault="00E22544" w:rsidP="00F07135">
      <w:pPr>
        <w:pStyle w:val="af4"/>
      </w:pPr>
      <w:r>
        <w:rPr>
          <w:rFonts w:hint="eastAsia"/>
        </w:rPr>
        <w:t>s</w:t>
      </w:r>
      <w:r>
        <w:t xml:space="preserve">h </w:t>
      </w:r>
      <w:r w:rsidRPr="00E22544">
        <w:t>/apps/zookeeper/bin/init.sh</w:t>
      </w:r>
    </w:p>
    <w:p w:rsidR="00E22544" w:rsidRDefault="00E22544" w:rsidP="00980478"/>
    <w:p w:rsidR="009A587D" w:rsidRDefault="009A587D" w:rsidP="00980478">
      <w:r>
        <w:rPr>
          <w:rFonts w:hint="eastAsia"/>
        </w:rPr>
        <w:t>启动</w:t>
      </w:r>
    </w:p>
    <w:p w:rsidR="009A587D" w:rsidRDefault="009A587D" w:rsidP="00F07135">
      <w:pPr>
        <w:pStyle w:val="af4"/>
      </w:pPr>
      <w:r w:rsidRPr="00E22544">
        <w:lastRenderedPageBreak/>
        <w:t>/apps/zookeeper/bin/start.sh</w:t>
      </w:r>
    </w:p>
    <w:p w:rsidR="009A587D" w:rsidRDefault="009A587D" w:rsidP="00980478">
      <w:r>
        <w:rPr>
          <w:rFonts w:hint="eastAsia"/>
        </w:rPr>
        <w:t>停止：</w:t>
      </w:r>
    </w:p>
    <w:p w:rsidR="009A587D" w:rsidRDefault="009A587D" w:rsidP="00F07135">
      <w:pPr>
        <w:pStyle w:val="af4"/>
      </w:pPr>
      <w:r w:rsidRPr="00E22544">
        <w:t>/apps/zookeeper/bin/</w:t>
      </w:r>
      <w:r w:rsidRPr="009A587D">
        <w:t>shutdown.sh</w:t>
      </w:r>
    </w:p>
    <w:p w:rsidR="009A587D" w:rsidRDefault="009A587D" w:rsidP="00980478"/>
    <w:p w:rsidR="0073466A" w:rsidRDefault="0073466A" w:rsidP="00812CF3">
      <w:pPr>
        <w:widowControl/>
        <w:spacing w:line="240" w:lineRule="auto"/>
      </w:pPr>
    </w:p>
    <w:p w:rsidR="001F442D" w:rsidRDefault="00EC4EC1" w:rsidP="00F93685">
      <w:pPr>
        <w:pStyle w:val="2"/>
      </w:pPr>
      <w:bookmarkStart w:id="11" w:name="_Toc31455118"/>
      <w:r>
        <w:t>M</w:t>
      </w:r>
      <w:r>
        <w:rPr>
          <w:rFonts w:hint="eastAsia"/>
        </w:rPr>
        <w:t>ysql</w:t>
      </w:r>
      <w:r w:rsidR="00B96F9E">
        <w:t xml:space="preserve"> </w:t>
      </w:r>
      <w:r w:rsidR="00B96F9E">
        <w:rPr>
          <w:rFonts w:hint="eastAsia"/>
        </w:rPr>
        <w:t>部署</w:t>
      </w:r>
      <w:bookmarkEnd w:id="11"/>
    </w:p>
    <w:p w:rsidR="001F442D" w:rsidRDefault="00CF6E11">
      <w:r>
        <w:rPr>
          <w:rFonts w:hint="eastAsia"/>
        </w:rPr>
        <w:t>1</w:t>
      </w:r>
      <w:r>
        <w:rPr>
          <w:rFonts w:hint="eastAsia"/>
        </w:rPr>
        <w:t>、</w:t>
      </w:r>
      <w:r w:rsidR="000A4E0F">
        <w:rPr>
          <w:rFonts w:hint="eastAsia"/>
        </w:rPr>
        <w:t>安装</w:t>
      </w:r>
      <w:r w:rsidR="000A4E0F">
        <w:rPr>
          <w:rFonts w:hint="eastAsia"/>
        </w:rPr>
        <w:t>mysql</w:t>
      </w:r>
      <w:r w:rsidR="000A4E0F">
        <w:t xml:space="preserve"> 5.6</w:t>
      </w:r>
    </w:p>
    <w:p w:rsidR="0054664C" w:rsidRPr="00F07135" w:rsidRDefault="0054664C" w:rsidP="00F07135">
      <w:pPr>
        <w:pStyle w:val="af4"/>
      </w:pPr>
      <w:r>
        <w:rPr>
          <w:rFonts w:hint="eastAsia"/>
        </w:rPr>
        <w:t>c</w:t>
      </w:r>
      <w:r>
        <w:t>d /app</w:t>
      </w:r>
      <w:r w:rsidRPr="00F07135">
        <w:t>s/tools</w:t>
      </w:r>
    </w:p>
    <w:p w:rsidR="0054664C" w:rsidRPr="00F07135" w:rsidRDefault="0054664C" w:rsidP="00F07135">
      <w:pPr>
        <w:pStyle w:val="af4"/>
      </w:pPr>
      <w:r w:rsidRPr="00F07135">
        <w:rPr>
          <w:rFonts w:hint="eastAsia"/>
        </w:rPr>
        <w:t>s</w:t>
      </w:r>
      <w:r w:rsidRPr="00F07135">
        <w:t>h mysql-init.sh</w:t>
      </w:r>
    </w:p>
    <w:p w:rsidR="0054664C" w:rsidRDefault="0054664C"/>
    <w:p w:rsidR="00C74314" w:rsidRDefault="00C74314">
      <w:r>
        <w:rPr>
          <w:rFonts w:hint="eastAsia"/>
        </w:rPr>
        <w:t>启动：</w:t>
      </w:r>
    </w:p>
    <w:p w:rsidR="00C74314" w:rsidRDefault="00C74314" w:rsidP="00F07135">
      <w:pPr>
        <w:pStyle w:val="af4"/>
      </w:pPr>
      <w:r w:rsidRPr="00C74314">
        <w:t>/etc/init.d/mysqld</w:t>
      </w:r>
      <w:r>
        <w:t xml:space="preserve"> start</w:t>
      </w:r>
    </w:p>
    <w:p w:rsidR="00C74314" w:rsidRDefault="00C74314">
      <w:r>
        <w:rPr>
          <w:rFonts w:hint="eastAsia"/>
        </w:rPr>
        <w:t>停止：</w:t>
      </w:r>
    </w:p>
    <w:p w:rsidR="00C74314" w:rsidRDefault="00C74314" w:rsidP="00F07135">
      <w:pPr>
        <w:pStyle w:val="af4"/>
      </w:pPr>
      <w:r w:rsidRPr="00C74314">
        <w:t>/etc/init.d/mysqld</w:t>
      </w:r>
      <w:r>
        <w:t xml:space="preserve"> stop</w:t>
      </w:r>
    </w:p>
    <w:p w:rsidR="00C74314" w:rsidRDefault="00C74314"/>
    <w:p w:rsidR="00C74314" w:rsidRDefault="00C74314"/>
    <w:p w:rsidR="004B6AB4" w:rsidRDefault="000A4E0F">
      <w:r>
        <w:rPr>
          <w:rFonts w:hint="eastAsia"/>
        </w:rPr>
        <w:t>修改</w:t>
      </w:r>
      <w:r w:rsidR="004B6AB4">
        <w:t>MySQL</w:t>
      </w:r>
      <w:r w:rsidR="004B6AB4">
        <w:t>配置</w:t>
      </w:r>
      <w:r w:rsidR="004B6AB4">
        <w:rPr>
          <w:rFonts w:hint="eastAsia"/>
        </w:rPr>
        <w:t>：</w:t>
      </w:r>
      <w:r w:rsidR="00E01899">
        <w:rPr>
          <w:rFonts w:hint="eastAsia"/>
        </w:rPr>
        <w:t>需</w:t>
      </w:r>
      <w:r w:rsidR="00E01899">
        <w:t>要</w:t>
      </w:r>
      <w:r w:rsidR="00A93D27">
        <w:rPr>
          <w:rFonts w:hint="eastAsia"/>
        </w:rPr>
        <w:t>配置忽略大小写</w:t>
      </w:r>
    </w:p>
    <w:p w:rsidR="00B5411F" w:rsidRPr="00E01899" w:rsidRDefault="00B5411F">
      <w:r>
        <w:rPr>
          <w:rFonts w:hint="eastAsia"/>
        </w:rPr>
        <w:t>vim</w:t>
      </w:r>
      <w:r>
        <w:t xml:space="preserve"> /etc/my.cnf</w:t>
      </w:r>
    </w:p>
    <w:p w:rsidR="004B6AB4" w:rsidRDefault="00737828" w:rsidP="00F07135">
      <w:pPr>
        <w:pStyle w:val="af4"/>
      </w:pPr>
      <w:r w:rsidRPr="00737828">
        <w:t>lower_case_table_names= 1</w:t>
      </w:r>
    </w:p>
    <w:p w:rsidR="00812CF3" w:rsidRDefault="00812CF3"/>
    <w:p w:rsidR="00B30F55" w:rsidRDefault="00CF6E11" w:rsidP="00AF0FBC">
      <w:r>
        <w:rPr>
          <w:rFonts w:hint="eastAsia"/>
        </w:rPr>
        <w:t>2</w:t>
      </w:r>
      <w:r>
        <w:rPr>
          <w:rFonts w:hint="eastAsia"/>
        </w:rPr>
        <w:t>、</w:t>
      </w:r>
      <w:r w:rsidR="00196669">
        <w:rPr>
          <w:rFonts w:hint="eastAsia"/>
        </w:rPr>
        <w:t>数据库</w:t>
      </w:r>
      <w:r w:rsidR="00AF0FBC">
        <w:rPr>
          <w:rFonts w:hint="eastAsia"/>
        </w:rPr>
        <w:t>初始化</w:t>
      </w:r>
      <w:r w:rsidR="00196669">
        <w:rPr>
          <w:rFonts w:hint="eastAsia"/>
        </w:rPr>
        <w:t>：</w:t>
      </w:r>
    </w:p>
    <w:p w:rsidR="00B30F55" w:rsidRDefault="003A1E17">
      <w:r>
        <w:tab/>
      </w:r>
      <w:r>
        <w:t>数据库初始化脚本由梁顺利提供</w:t>
      </w:r>
      <w:r>
        <w:rPr>
          <w:rFonts w:hint="eastAsia"/>
        </w:rPr>
        <w:t>。</w:t>
      </w:r>
    </w:p>
    <w:p w:rsidR="00B30F55" w:rsidRDefault="00B30F55"/>
    <w:p w:rsidR="00196669" w:rsidRDefault="00ED003C">
      <w:r>
        <w:rPr>
          <w:rFonts w:hint="eastAsia"/>
        </w:rPr>
        <w:t>3</w:t>
      </w:r>
      <w:r>
        <w:rPr>
          <w:rFonts w:hint="eastAsia"/>
        </w:rPr>
        <w:t>、授权远程连接</w:t>
      </w:r>
      <w:r w:rsidR="008A54B1">
        <w:rPr>
          <w:rFonts w:hint="eastAsia"/>
        </w:rPr>
        <w:t>：</w:t>
      </w:r>
      <w:r w:rsidR="008A54B1">
        <w:rPr>
          <w:rFonts w:hint="eastAsia"/>
        </w:rPr>
        <w:t>qhuser</w:t>
      </w:r>
      <w:r w:rsidR="008A54B1">
        <w:rPr>
          <w:rFonts w:hint="eastAsia"/>
        </w:rPr>
        <w:t>可以换成与数商相关内容，</w:t>
      </w:r>
      <w:r w:rsidR="008A54B1" w:rsidRPr="00AF0FBC">
        <w:rPr>
          <w:rFonts w:hint="eastAsia"/>
          <w:b/>
        </w:rPr>
        <w:t>由运维人员提供</w:t>
      </w:r>
      <w:r w:rsidR="008A54B1">
        <w:rPr>
          <w:rFonts w:hint="eastAsia"/>
        </w:rPr>
        <w:t>。</w:t>
      </w:r>
    </w:p>
    <w:p w:rsidR="00ED003C" w:rsidRDefault="00ED003C" w:rsidP="00F07135">
      <w:pPr>
        <w:pStyle w:val="af4"/>
      </w:pPr>
      <w:r>
        <w:t>grant all privileges on *.* to qhuser@'127.0.0.1' identified by '</w:t>
      </w:r>
      <w:r>
        <w:rPr>
          <w:rFonts w:hint="eastAsia"/>
        </w:rPr>
        <w:t>qhuser</w:t>
      </w:r>
      <w:r>
        <w:t>';</w:t>
      </w:r>
    </w:p>
    <w:p w:rsidR="00ED003C" w:rsidRDefault="00ED003C" w:rsidP="00F07135">
      <w:pPr>
        <w:pStyle w:val="af4"/>
      </w:pPr>
      <w:r>
        <w:t>flush privileges;</w:t>
      </w:r>
    </w:p>
    <w:p w:rsidR="00196669" w:rsidRDefault="00196669"/>
    <w:p w:rsidR="009073B7" w:rsidRDefault="009073B7"/>
    <w:p w:rsidR="009073B7" w:rsidRDefault="009073B7" w:rsidP="009073B7">
      <w:r>
        <w:rPr>
          <w:rFonts w:hint="eastAsia"/>
        </w:rPr>
        <w:t>数据库账号：</w:t>
      </w:r>
      <w:r>
        <w:rPr>
          <w:rFonts w:hint="eastAsia"/>
        </w:rPr>
        <w:t xml:space="preserve"> </w:t>
      </w:r>
    </w:p>
    <w:p w:rsidR="009073B7" w:rsidRDefault="00F07135" w:rsidP="00F07135">
      <w:pPr>
        <w:pStyle w:val="af4"/>
      </w:pPr>
      <w:r w:rsidRPr="008C459C">
        <w:rPr>
          <w:color w:val="0070C0"/>
        </w:rPr>
        <w:t xml:space="preserve"># </w:t>
      </w:r>
      <w:r w:rsidRPr="008C459C">
        <w:rPr>
          <w:rFonts w:hint="eastAsia"/>
          <w:color w:val="0070C0"/>
        </w:rPr>
        <w:t>数据库账号</w:t>
      </w:r>
      <w:r w:rsidR="007F3226">
        <w:rPr>
          <w:rFonts w:hint="eastAsia"/>
          <w:color w:val="0070C0"/>
        </w:rPr>
        <w:t>：</w:t>
      </w:r>
      <w:r w:rsidR="007F3226" w:rsidRPr="007F3226">
        <w:rPr>
          <w:rFonts w:hint="eastAsia"/>
          <w:b/>
          <w:color w:val="0070C0"/>
        </w:rPr>
        <w:t>由运维人员提供</w:t>
      </w:r>
      <w:r w:rsidR="007F3226">
        <w:rPr>
          <w:rFonts w:hint="eastAsia"/>
          <w:color w:val="0070C0"/>
        </w:rPr>
        <w:t>。</w:t>
      </w:r>
    </w:p>
    <w:p w:rsidR="009073B7" w:rsidRDefault="00F07135" w:rsidP="00F07135">
      <w:pPr>
        <w:pStyle w:val="af4"/>
      </w:pPr>
      <w:r w:rsidRPr="008C459C">
        <w:rPr>
          <w:color w:val="0070C0"/>
        </w:rPr>
        <w:t xml:space="preserve"># </w:t>
      </w:r>
      <w:r w:rsidRPr="008C459C">
        <w:rPr>
          <w:rFonts w:hint="eastAsia"/>
          <w:color w:val="0070C0"/>
        </w:rPr>
        <w:t>应用账号</w:t>
      </w:r>
      <w:r w:rsidR="007F3226">
        <w:rPr>
          <w:rFonts w:hint="eastAsia"/>
          <w:color w:val="0070C0"/>
        </w:rPr>
        <w:t>：</w:t>
      </w:r>
      <w:r w:rsidR="007F3226" w:rsidRPr="007F3226">
        <w:rPr>
          <w:rFonts w:hint="eastAsia"/>
          <w:b/>
          <w:color w:val="0070C0"/>
        </w:rPr>
        <w:t>由运维人员提供</w:t>
      </w:r>
      <w:r w:rsidR="007F3226">
        <w:rPr>
          <w:rFonts w:hint="eastAsia"/>
          <w:color w:val="0070C0"/>
        </w:rPr>
        <w:t>。</w:t>
      </w:r>
    </w:p>
    <w:p w:rsidR="001F442D" w:rsidRDefault="001F442D"/>
    <w:p w:rsidR="00C4379E" w:rsidRDefault="00C4379E"/>
    <w:p w:rsidR="003C57E5" w:rsidRDefault="003C57E5" w:rsidP="003C57E5"/>
    <w:p w:rsidR="003C57E5" w:rsidRPr="008C28BE" w:rsidRDefault="003C57E5" w:rsidP="003C57E5">
      <w:pPr>
        <w:pStyle w:val="2"/>
      </w:pPr>
      <w:bookmarkStart w:id="12" w:name="_Toc509184564"/>
      <w:bookmarkStart w:id="13" w:name="_Toc31455119"/>
      <w:r w:rsidRPr="00A31F2E">
        <w:rPr>
          <w:rFonts w:hint="eastAsia"/>
        </w:rPr>
        <w:lastRenderedPageBreak/>
        <w:t>备份策略</w:t>
      </w:r>
      <w:r>
        <w:rPr>
          <w:rFonts w:hint="eastAsia"/>
        </w:rPr>
        <w:t>：</w:t>
      </w:r>
      <w:bookmarkEnd w:id="12"/>
      <w:bookmarkEnd w:id="13"/>
    </w:p>
    <w:p w:rsidR="003C57E5" w:rsidRDefault="003C57E5" w:rsidP="003C57E5">
      <w:pPr>
        <w:rPr>
          <w:rFonts w:asciiTheme="minorEastAsia" w:hAnsiTheme="minorEastAsia"/>
          <w:szCs w:val="24"/>
        </w:rPr>
      </w:pPr>
    </w:p>
    <w:p w:rsidR="003C57E5" w:rsidRDefault="003C57E5" w:rsidP="003C57E5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服务器</w:t>
      </w:r>
      <w:r>
        <w:rPr>
          <w:rFonts w:asciiTheme="minorEastAsia" w:hAnsiTheme="minorEastAsia"/>
          <w:szCs w:val="24"/>
        </w:rPr>
        <w:t>定时</w:t>
      </w:r>
      <w:r>
        <w:rPr>
          <w:rFonts w:asciiTheme="minorEastAsia" w:hAnsiTheme="minorEastAsia" w:hint="eastAsia"/>
          <w:szCs w:val="24"/>
        </w:rPr>
        <w:t>将</w:t>
      </w:r>
      <w:r>
        <w:rPr>
          <w:rFonts w:asciiTheme="minorEastAsia" w:hAnsiTheme="minorEastAsia"/>
          <w:szCs w:val="24"/>
        </w:rPr>
        <w:t>重要数据备份</w:t>
      </w:r>
      <w:r>
        <w:rPr>
          <w:rFonts w:asciiTheme="minorEastAsia" w:hAnsiTheme="minorEastAsia" w:hint="eastAsia"/>
          <w:szCs w:val="24"/>
        </w:rPr>
        <w:t>到</w:t>
      </w:r>
      <w:r>
        <w:rPr>
          <w:rFonts w:asciiTheme="minorEastAsia" w:hAnsiTheme="minorEastAsia"/>
          <w:szCs w:val="24"/>
        </w:rPr>
        <w:t>本地</w:t>
      </w:r>
      <w:r>
        <w:rPr>
          <w:rFonts w:asciiTheme="minorEastAsia" w:hAnsiTheme="minorEastAsia" w:hint="eastAsia"/>
          <w:szCs w:val="24"/>
        </w:rPr>
        <w:t>/data/</w:t>
      </w:r>
      <w:r>
        <w:rPr>
          <w:rFonts w:asciiTheme="minorEastAsia" w:hAnsiTheme="minorEastAsia"/>
          <w:szCs w:val="24"/>
        </w:rPr>
        <w:t>backup目录下</w:t>
      </w:r>
    </w:p>
    <w:p w:rsidR="003C57E5" w:rsidRPr="00FC6AD9" w:rsidRDefault="003C57E5" w:rsidP="003C57E5">
      <w:pPr>
        <w:rPr>
          <w:rFonts w:asciiTheme="minorEastAsia" w:hAnsiTheme="minorEastAsia"/>
          <w:szCs w:val="24"/>
        </w:rPr>
      </w:pPr>
    </w:p>
    <w:p w:rsidR="003C57E5" w:rsidRDefault="00333E6F" w:rsidP="003C57E5">
      <w:pPr>
        <w:pStyle w:val="af1"/>
        <w:numPr>
          <w:ilvl w:val="0"/>
          <w:numId w:val="32"/>
        </w:numPr>
        <w:spacing w:line="300" w:lineRule="auto"/>
        <w:ind w:firstLineChars="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应用</w:t>
      </w:r>
      <w:r w:rsidR="003C57E5" w:rsidRPr="00A31F2E">
        <w:rPr>
          <w:rFonts w:asciiTheme="minorEastAsia" w:hAnsiTheme="minorEastAsia" w:hint="eastAsia"/>
          <w:szCs w:val="24"/>
        </w:rPr>
        <w:t xml:space="preserve">服务器每天晚上 </w:t>
      </w:r>
      <w:r w:rsidR="003C57E5" w:rsidRPr="00FF789F">
        <w:rPr>
          <w:rFonts w:asciiTheme="minorEastAsia" w:hAnsiTheme="minorEastAsia" w:hint="eastAsia"/>
          <w:szCs w:val="24"/>
        </w:rPr>
        <w:t>00:</w:t>
      </w:r>
      <w:r w:rsidR="003C57E5">
        <w:rPr>
          <w:rFonts w:asciiTheme="minorEastAsia" w:hAnsiTheme="minorEastAsia"/>
          <w:szCs w:val="24"/>
        </w:rPr>
        <w:t>0</w:t>
      </w:r>
      <w:r w:rsidR="003C57E5" w:rsidRPr="00FF789F">
        <w:rPr>
          <w:rFonts w:asciiTheme="minorEastAsia" w:hAnsiTheme="minorEastAsia" w:hint="eastAsia"/>
          <w:szCs w:val="24"/>
        </w:rPr>
        <w:t>0</w:t>
      </w:r>
      <w:r w:rsidR="003C57E5">
        <w:rPr>
          <w:rFonts w:asciiTheme="minorEastAsia" w:hAnsiTheme="minorEastAsia" w:hint="eastAsia"/>
          <w:szCs w:val="24"/>
        </w:rPr>
        <w:t>点备份</w:t>
      </w:r>
      <w:r>
        <w:rPr>
          <w:rFonts w:asciiTheme="minorEastAsia" w:hAnsiTheme="minorEastAsia" w:hint="eastAsia"/>
          <w:szCs w:val="24"/>
        </w:rPr>
        <w:t>保存7天</w:t>
      </w:r>
    </w:p>
    <w:p w:rsidR="003C57E5" w:rsidRDefault="003C57E5" w:rsidP="003C57E5">
      <w:pPr>
        <w:pStyle w:val="af1"/>
        <w:numPr>
          <w:ilvl w:val="0"/>
          <w:numId w:val="32"/>
        </w:numPr>
        <w:spacing w:line="300" w:lineRule="auto"/>
        <w:ind w:firstLineChars="0"/>
        <w:jc w:val="left"/>
        <w:rPr>
          <w:rFonts w:asciiTheme="minorEastAsia" w:hAnsiTheme="minorEastAsia"/>
          <w:szCs w:val="24"/>
        </w:rPr>
      </w:pPr>
      <w:r w:rsidRPr="00FF789F">
        <w:rPr>
          <w:rFonts w:asciiTheme="minorEastAsia" w:hAnsiTheme="minorEastAsia" w:hint="eastAsia"/>
          <w:szCs w:val="24"/>
        </w:rPr>
        <w:t>MySQL数据库每天晚上 00:</w:t>
      </w:r>
      <w:r>
        <w:rPr>
          <w:rFonts w:asciiTheme="minorEastAsia" w:hAnsiTheme="minorEastAsia"/>
          <w:szCs w:val="24"/>
        </w:rPr>
        <w:t>0</w:t>
      </w:r>
      <w:r w:rsidRPr="00FF789F">
        <w:rPr>
          <w:rFonts w:asciiTheme="minorEastAsia" w:hAnsiTheme="minorEastAsia" w:hint="eastAsia"/>
          <w:szCs w:val="24"/>
        </w:rPr>
        <w:t>0 备份数据库数据</w:t>
      </w:r>
      <w:r w:rsidR="00333E6F">
        <w:rPr>
          <w:rFonts w:asciiTheme="minorEastAsia" w:hAnsiTheme="minorEastAsia" w:hint="eastAsia"/>
          <w:szCs w:val="24"/>
        </w:rPr>
        <w:t>保存3</w:t>
      </w:r>
      <w:r w:rsidR="00333E6F">
        <w:rPr>
          <w:rFonts w:asciiTheme="minorEastAsia" w:hAnsiTheme="minorEastAsia"/>
          <w:szCs w:val="24"/>
        </w:rPr>
        <w:t>0</w:t>
      </w:r>
      <w:r w:rsidR="00333E6F">
        <w:rPr>
          <w:rFonts w:asciiTheme="minorEastAsia" w:hAnsiTheme="minorEastAsia" w:hint="eastAsia"/>
          <w:szCs w:val="24"/>
        </w:rPr>
        <w:t>天</w:t>
      </w:r>
    </w:p>
    <w:p w:rsidR="003C57E5" w:rsidRPr="00F92E86" w:rsidRDefault="003C57E5" w:rsidP="00A75682">
      <w:pPr>
        <w:rPr>
          <w:rFonts w:asciiTheme="minorEastAsia" w:hAnsiTheme="minorEastAsia"/>
          <w:szCs w:val="24"/>
        </w:rPr>
      </w:pPr>
    </w:p>
    <w:p w:rsidR="003C57E5" w:rsidRPr="0091541B" w:rsidRDefault="003C57E5" w:rsidP="003C57E5">
      <w:pPr>
        <w:rPr>
          <w:rFonts w:asciiTheme="minorEastAsia" w:hAnsiTheme="minorEastAsia"/>
          <w:szCs w:val="24"/>
        </w:rPr>
      </w:pPr>
    </w:p>
    <w:p w:rsidR="003C57E5" w:rsidRPr="00F92E86" w:rsidRDefault="003C57E5" w:rsidP="003C57E5">
      <w:pPr>
        <w:rPr>
          <w:rFonts w:asciiTheme="minorEastAsia" w:hAnsiTheme="minorEastAsia"/>
          <w:szCs w:val="24"/>
        </w:rPr>
      </w:pPr>
    </w:p>
    <w:p w:rsidR="003C57E5" w:rsidRPr="00B27EC9" w:rsidRDefault="003C57E5" w:rsidP="003C57E5">
      <w:pPr>
        <w:rPr>
          <w:rFonts w:asciiTheme="minorEastAsia" w:hAnsiTheme="minorEastAsia"/>
          <w:b/>
          <w:bCs/>
          <w:szCs w:val="24"/>
        </w:rPr>
      </w:pPr>
      <w:r w:rsidRPr="00B27EC9">
        <w:rPr>
          <w:rFonts w:asciiTheme="minorEastAsia" w:hAnsiTheme="minorEastAsia"/>
          <w:b/>
          <w:bCs/>
          <w:szCs w:val="24"/>
        </w:rPr>
        <w:t>数据库</w:t>
      </w:r>
      <w:r w:rsidRPr="00B27EC9">
        <w:rPr>
          <w:rFonts w:asciiTheme="minorEastAsia" w:hAnsiTheme="minorEastAsia" w:hint="eastAsia"/>
          <w:b/>
          <w:bCs/>
          <w:szCs w:val="24"/>
        </w:rPr>
        <w:t>备份脚本：</w:t>
      </w:r>
    </w:p>
    <w:p w:rsidR="003C57E5" w:rsidRPr="00F92E86" w:rsidRDefault="003C57E5" w:rsidP="003C57E5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脚本目录</w:t>
      </w:r>
      <w:r>
        <w:rPr>
          <w:rFonts w:asciiTheme="minorEastAsia" w:hAnsiTheme="minorEastAsia"/>
          <w:szCs w:val="24"/>
        </w:rPr>
        <w:t>：</w:t>
      </w:r>
      <w:r w:rsidRPr="00F92E86">
        <w:rPr>
          <w:rFonts w:asciiTheme="minorEastAsia" w:hAnsiTheme="minorEastAsia"/>
          <w:szCs w:val="24"/>
        </w:rPr>
        <w:t>/</w:t>
      </w:r>
      <w:r>
        <w:rPr>
          <w:rFonts w:asciiTheme="minorEastAsia" w:hAnsiTheme="minorEastAsia"/>
          <w:szCs w:val="24"/>
        </w:rPr>
        <w:t>data/scripts/</w:t>
      </w:r>
      <w:bookmarkStart w:id="14" w:name="OLE_LINK58"/>
      <w:r>
        <w:rPr>
          <w:rFonts w:asciiTheme="minorEastAsia" w:hAnsiTheme="minorEastAsia"/>
          <w:szCs w:val="24"/>
        </w:rPr>
        <w:t>db_backup.sh</w:t>
      </w:r>
      <w:bookmarkEnd w:id="14"/>
    </w:p>
    <w:p w:rsidR="005809DA" w:rsidRPr="005809DA" w:rsidRDefault="005809DA" w:rsidP="005809DA">
      <w:pPr>
        <w:pStyle w:val="af4"/>
      </w:pPr>
      <w:r w:rsidRPr="005809DA">
        <w:t>#!/bin/bash</w:t>
      </w:r>
    </w:p>
    <w:p w:rsidR="005809DA" w:rsidRPr="005809DA" w:rsidRDefault="005809DA" w:rsidP="005809DA">
      <w:pPr>
        <w:pStyle w:val="af4"/>
      </w:pPr>
    </w:p>
    <w:p w:rsidR="005809DA" w:rsidRPr="005809DA" w:rsidRDefault="005809DA" w:rsidP="005809DA">
      <w:pPr>
        <w:pStyle w:val="af4"/>
      </w:pPr>
      <w:r w:rsidRPr="005809DA">
        <w:t>DB_Connection=</w:t>
      </w:r>
      <w:r w:rsidR="00DE0EFC">
        <w:t>127.0.0.1</w:t>
      </w:r>
    </w:p>
    <w:p w:rsidR="005809DA" w:rsidRPr="005809DA" w:rsidRDefault="005809DA" w:rsidP="005809DA">
      <w:pPr>
        <w:pStyle w:val="af4"/>
      </w:pPr>
      <w:r w:rsidRPr="005809DA">
        <w:t>DB_User=</w:t>
      </w:r>
      <w:r>
        <w:t>qhuser</w:t>
      </w:r>
    </w:p>
    <w:p w:rsidR="005809DA" w:rsidRPr="005809DA" w:rsidRDefault="005809DA" w:rsidP="005809DA">
      <w:pPr>
        <w:pStyle w:val="af4"/>
      </w:pPr>
      <w:r w:rsidRPr="005809DA">
        <w:t>DB_Pass=</w:t>
      </w:r>
      <w:r>
        <w:t>qhuser</w:t>
      </w:r>
    </w:p>
    <w:p w:rsidR="005809DA" w:rsidRPr="005809DA" w:rsidRDefault="005809DA" w:rsidP="005809DA">
      <w:pPr>
        <w:pStyle w:val="af4"/>
      </w:pPr>
    </w:p>
    <w:p w:rsidR="005809DA" w:rsidRPr="005809DA" w:rsidRDefault="005809DA" w:rsidP="005809DA">
      <w:pPr>
        <w:pStyle w:val="af4"/>
      </w:pPr>
      <w:r w:rsidRPr="005809DA">
        <w:t>## backup database</w:t>
      </w:r>
    </w:p>
    <w:p w:rsidR="005809DA" w:rsidRPr="005809DA" w:rsidRDefault="005809DA" w:rsidP="005809DA">
      <w:pPr>
        <w:pStyle w:val="af4"/>
      </w:pPr>
      <w:r w:rsidRPr="005809DA">
        <w:t>mysqldump -h ${DB_Connection} -u${DB_User} -p${DB_Pass} SITE_150417 &gt; /data/backup/SITE_150417-$(date +%F -d "-1day").sql</w:t>
      </w:r>
    </w:p>
    <w:p w:rsidR="005809DA" w:rsidRPr="005809DA" w:rsidRDefault="005809DA" w:rsidP="005809DA">
      <w:pPr>
        <w:pStyle w:val="af4"/>
      </w:pPr>
      <w:r w:rsidRPr="005809DA">
        <w:t>mysqldump -h ${DB_Connection} -u${DB_User} -p${DB_Pass} member_center &gt; /data/backup/member_center-$(date +%F -d "-1day").sql</w:t>
      </w:r>
    </w:p>
    <w:p w:rsidR="005809DA" w:rsidRPr="005809DA" w:rsidRDefault="005809DA" w:rsidP="005809DA">
      <w:pPr>
        <w:pStyle w:val="af4"/>
      </w:pPr>
      <w:r w:rsidRPr="005809DA">
        <w:t>mysqldump -h ${DB_Connection} -u${DB_User} -p${DB_Pass} CLUSTER1 &gt; /data/backup/CLUSTER1-$(date +%F -d "-1day").sql</w:t>
      </w:r>
    </w:p>
    <w:p w:rsidR="005809DA" w:rsidRPr="005809DA" w:rsidRDefault="005809DA" w:rsidP="005809DA">
      <w:pPr>
        <w:pStyle w:val="af4"/>
      </w:pPr>
      <w:r w:rsidRPr="005809DA">
        <w:t>mysqldump -h ${DB_Connection} -u${DB_User} -p${DB_Pass} DESIGN_CLOUD &gt; /data/backup/DESIGN_CLOUD-$(date +%F -d "-1day").sql</w:t>
      </w:r>
    </w:p>
    <w:p w:rsidR="005809DA" w:rsidRPr="005809DA" w:rsidRDefault="005809DA" w:rsidP="005809DA">
      <w:pPr>
        <w:pStyle w:val="af4"/>
      </w:pPr>
      <w:r w:rsidRPr="005809DA">
        <w:t>mysqldump -h ${DB_Connection} -u${DB_User} -p${DB_Pass} PERMISSIONGROUPSITE &gt; /data/backup/PERMISSIONGROUPSITE-$(date +%F -d "-1day").sql</w:t>
      </w:r>
    </w:p>
    <w:p w:rsidR="005809DA" w:rsidRPr="005809DA" w:rsidRDefault="005809DA" w:rsidP="005809DA">
      <w:pPr>
        <w:pStyle w:val="af4"/>
      </w:pPr>
    </w:p>
    <w:p w:rsidR="005809DA" w:rsidRPr="005809DA" w:rsidRDefault="005809DA" w:rsidP="005809DA">
      <w:pPr>
        <w:pStyle w:val="af4"/>
      </w:pPr>
      <w:r w:rsidRPr="005809DA">
        <w:t># delete 7 day ago</w:t>
      </w:r>
    </w:p>
    <w:p w:rsidR="005809DA" w:rsidRDefault="005809DA" w:rsidP="005809DA">
      <w:pPr>
        <w:pStyle w:val="af4"/>
      </w:pPr>
      <w:r w:rsidRPr="005809DA">
        <w:t xml:space="preserve">find /data/backup/ -maxdepth 1 -name "*.sql" -mtime </w:t>
      </w:r>
      <w:r w:rsidRPr="00B27EC9">
        <w:rPr>
          <w:highlight w:val="green"/>
        </w:rPr>
        <w:t>+30</w:t>
      </w:r>
      <w:r w:rsidRPr="005809DA">
        <w:t xml:space="preserve"> -delete</w:t>
      </w:r>
    </w:p>
    <w:p w:rsidR="003C57E5" w:rsidRDefault="003C57E5" w:rsidP="005809DA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备份</w:t>
      </w:r>
      <w:r>
        <w:rPr>
          <w:rFonts w:asciiTheme="minorEastAsia" w:hAnsiTheme="minorEastAsia"/>
          <w:szCs w:val="24"/>
        </w:rPr>
        <w:t>保留</w:t>
      </w:r>
      <w:r>
        <w:rPr>
          <w:rFonts w:asciiTheme="minorEastAsia" w:hAnsiTheme="minorEastAsia" w:hint="eastAsia"/>
          <w:szCs w:val="24"/>
        </w:rPr>
        <w:t>7天</w:t>
      </w:r>
      <w:r>
        <w:rPr>
          <w:rFonts w:asciiTheme="minorEastAsia" w:hAnsiTheme="minorEastAsia"/>
          <w:szCs w:val="24"/>
        </w:rPr>
        <w:t>，如需延长修改</w:t>
      </w:r>
      <w:r w:rsidRPr="0091541B">
        <w:rPr>
          <w:rFonts w:asciiTheme="minorEastAsia" w:hAnsiTheme="minorEastAsia" w:hint="eastAsia"/>
          <w:szCs w:val="24"/>
          <w:highlight w:val="green"/>
        </w:rPr>
        <w:t>绿色</w:t>
      </w:r>
      <w:r>
        <w:rPr>
          <w:rFonts w:asciiTheme="minorEastAsia" w:hAnsiTheme="minorEastAsia"/>
          <w:szCs w:val="24"/>
        </w:rPr>
        <w:t>标记处</w:t>
      </w:r>
    </w:p>
    <w:p w:rsidR="003C57E5" w:rsidRDefault="003C57E5" w:rsidP="003C57E5">
      <w:pPr>
        <w:rPr>
          <w:rFonts w:asciiTheme="minorEastAsia" w:hAnsiTheme="minorEastAsia"/>
          <w:szCs w:val="24"/>
        </w:rPr>
      </w:pPr>
    </w:p>
    <w:p w:rsidR="003C57E5" w:rsidRPr="001818C2" w:rsidRDefault="009C2A05" w:rsidP="003C57E5">
      <w:pPr>
        <w:rPr>
          <w:b/>
          <w:bCs/>
        </w:rPr>
      </w:pPr>
      <w:r w:rsidRPr="001818C2">
        <w:rPr>
          <w:rFonts w:hint="eastAsia"/>
          <w:b/>
          <w:bCs/>
        </w:rPr>
        <w:t>日志：</w:t>
      </w:r>
    </w:p>
    <w:p w:rsidR="009C2A05" w:rsidRDefault="009C2A05" w:rsidP="003C57E5">
      <w:r>
        <w:rPr>
          <w:rFonts w:hint="eastAsia"/>
        </w:rPr>
        <w:t>应用日志默认保存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天</w:t>
      </w:r>
    </w:p>
    <w:p w:rsidR="009C2A05" w:rsidRDefault="009C2A05" w:rsidP="003C57E5">
      <w:r>
        <w:rPr>
          <w:rFonts w:hint="eastAsia"/>
        </w:rPr>
        <w:t>数据库</w:t>
      </w:r>
      <w:r>
        <w:rPr>
          <w:rFonts w:hint="eastAsia"/>
        </w:rPr>
        <w:t>binlog</w:t>
      </w:r>
      <w:r>
        <w:rPr>
          <w:rFonts w:hint="eastAsia"/>
        </w:rPr>
        <w:t>日志保存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天</w:t>
      </w:r>
    </w:p>
    <w:p w:rsidR="003C57E5" w:rsidRDefault="003C57E5"/>
    <w:p w:rsidR="00243017" w:rsidRDefault="00243017"/>
    <w:sectPr w:rsidR="00243017" w:rsidSect="002E67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BFD" w:rsidRDefault="00507BFD" w:rsidP="00C506C8">
      <w:pPr>
        <w:spacing w:line="240" w:lineRule="auto"/>
      </w:pPr>
      <w:r>
        <w:separator/>
      </w:r>
    </w:p>
  </w:endnote>
  <w:endnote w:type="continuationSeparator" w:id="0">
    <w:p w:rsidR="00507BFD" w:rsidRDefault="00507BFD" w:rsidP="00C50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BFD" w:rsidRDefault="00507BFD" w:rsidP="00C506C8">
      <w:pPr>
        <w:spacing w:line="240" w:lineRule="auto"/>
      </w:pPr>
      <w:r>
        <w:separator/>
      </w:r>
    </w:p>
  </w:footnote>
  <w:footnote w:type="continuationSeparator" w:id="0">
    <w:p w:rsidR="00507BFD" w:rsidRDefault="00507BFD" w:rsidP="00C506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5A032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C1439C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6C406A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804CE4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8D85FC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2F230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E825EC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71A63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B9EE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034320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FA7660"/>
    <w:multiLevelType w:val="hybridMultilevel"/>
    <w:tmpl w:val="D5FCAC0A"/>
    <w:lvl w:ilvl="0" w:tplc="CB88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ED2357"/>
    <w:multiLevelType w:val="multilevel"/>
    <w:tmpl w:val="1262AB0A"/>
    <w:lvl w:ilvl="0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0B0735B0"/>
    <w:multiLevelType w:val="hybridMultilevel"/>
    <w:tmpl w:val="4DDC71CE"/>
    <w:lvl w:ilvl="0" w:tplc="8C3ECAF8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B3946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D0C10CD"/>
    <w:multiLevelType w:val="hybridMultilevel"/>
    <w:tmpl w:val="92E6F704"/>
    <w:lvl w:ilvl="0" w:tplc="EE4C70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A94D9E"/>
    <w:multiLevelType w:val="multilevel"/>
    <w:tmpl w:val="BFBABB1E"/>
    <w:lvl w:ilvl="0">
      <w:start w:val="1"/>
      <w:numFmt w:val="chineseCountingThousand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205B766A"/>
    <w:multiLevelType w:val="multilevel"/>
    <w:tmpl w:val="35F8BE84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 w15:restartNumberingAfterBreak="0">
    <w:nsid w:val="25B24CCE"/>
    <w:multiLevelType w:val="hybridMultilevel"/>
    <w:tmpl w:val="86AE42DC"/>
    <w:lvl w:ilvl="0" w:tplc="675474D4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851D45"/>
    <w:multiLevelType w:val="hybridMultilevel"/>
    <w:tmpl w:val="436CD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0A3BC9"/>
    <w:multiLevelType w:val="hybridMultilevel"/>
    <w:tmpl w:val="7A34B9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BE16A1D"/>
    <w:multiLevelType w:val="hybridMultilevel"/>
    <w:tmpl w:val="059EFC9E"/>
    <w:lvl w:ilvl="0" w:tplc="98CA0FD6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2C2B51"/>
    <w:multiLevelType w:val="multilevel"/>
    <w:tmpl w:val="F69C4670"/>
    <w:lvl w:ilvl="0">
      <w:start w:val="1"/>
      <w:numFmt w:val="chineseCountingThousand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2B8341F"/>
    <w:multiLevelType w:val="hybridMultilevel"/>
    <w:tmpl w:val="4EDCB578"/>
    <w:lvl w:ilvl="0" w:tplc="E6422B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C15965"/>
    <w:multiLevelType w:val="hybridMultilevel"/>
    <w:tmpl w:val="36EE9548"/>
    <w:lvl w:ilvl="0" w:tplc="913E5F7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116A50"/>
    <w:multiLevelType w:val="multilevel"/>
    <w:tmpl w:val="C2B2BE1C"/>
    <w:lvl w:ilvl="0">
      <w:start w:val="1"/>
      <w:numFmt w:val="chineseCountingThousand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B882932"/>
    <w:multiLevelType w:val="hybridMultilevel"/>
    <w:tmpl w:val="3356E158"/>
    <w:lvl w:ilvl="0" w:tplc="9AB48F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B439A7"/>
    <w:multiLevelType w:val="hybridMultilevel"/>
    <w:tmpl w:val="A9B8AB90"/>
    <w:lvl w:ilvl="0" w:tplc="64767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E826CAF"/>
    <w:multiLevelType w:val="multilevel"/>
    <w:tmpl w:val="7D9082B2"/>
    <w:lvl w:ilvl="0">
      <w:start w:val="1"/>
      <w:numFmt w:val="chineseCountingThousand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C892486"/>
    <w:multiLevelType w:val="multilevel"/>
    <w:tmpl w:val="04090029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 w15:restartNumberingAfterBreak="0">
    <w:nsid w:val="72712E36"/>
    <w:multiLevelType w:val="hybridMultilevel"/>
    <w:tmpl w:val="ED1AA4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2F145BB"/>
    <w:multiLevelType w:val="multilevel"/>
    <w:tmpl w:val="D16E0A7A"/>
    <w:lvl w:ilvl="0">
      <w:start w:val="1"/>
      <w:numFmt w:val="chineseCountingThousand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793D6679"/>
    <w:multiLevelType w:val="multilevel"/>
    <w:tmpl w:val="1262AB0A"/>
    <w:lvl w:ilvl="0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28"/>
  </w:num>
  <w:num w:numId="3">
    <w:abstractNumId w:val="30"/>
  </w:num>
  <w:num w:numId="4">
    <w:abstractNumId w:val="15"/>
  </w:num>
  <w:num w:numId="5">
    <w:abstractNumId w:val="23"/>
  </w:num>
  <w:num w:numId="6">
    <w:abstractNumId w:val="20"/>
  </w:num>
  <w:num w:numId="7">
    <w:abstractNumId w:val="12"/>
  </w:num>
  <w:num w:numId="8">
    <w:abstractNumId w:val="27"/>
  </w:num>
  <w:num w:numId="9">
    <w:abstractNumId w:val="24"/>
  </w:num>
  <w:num w:numId="10">
    <w:abstractNumId w:val="16"/>
  </w:num>
  <w:num w:numId="11">
    <w:abstractNumId w:val="13"/>
  </w:num>
  <w:num w:numId="12">
    <w:abstractNumId w:val="11"/>
  </w:num>
  <w:num w:numId="13">
    <w:abstractNumId w:val="31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9"/>
  </w:num>
  <w:num w:numId="25">
    <w:abstractNumId w:val="18"/>
  </w:num>
  <w:num w:numId="26">
    <w:abstractNumId w:val="22"/>
  </w:num>
  <w:num w:numId="27">
    <w:abstractNumId w:val="26"/>
  </w:num>
  <w:num w:numId="28">
    <w:abstractNumId w:val="25"/>
  </w:num>
  <w:num w:numId="29">
    <w:abstractNumId w:val="14"/>
  </w:num>
  <w:num w:numId="30">
    <w:abstractNumId w:val="10"/>
  </w:num>
  <w:num w:numId="31">
    <w:abstractNumId w:val="1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linkStyl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CD"/>
    <w:rsid w:val="00002A66"/>
    <w:rsid w:val="000045C6"/>
    <w:rsid w:val="00005A5C"/>
    <w:rsid w:val="000135D2"/>
    <w:rsid w:val="00020EA9"/>
    <w:rsid w:val="0003024A"/>
    <w:rsid w:val="00030739"/>
    <w:rsid w:val="0003341B"/>
    <w:rsid w:val="00033E1C"/>
    <w:rsid w:val="00040FDD"/>
    <w:rsid w:val="000434AE"/>
    <w:rsid w:val="000434E8"/>
    <w:rsid w:val="000437B5"/>
    <w:rsid w:val="00044803"/>
    <w:rsid w:val="0005267D"/>
    <w:rsid w:val="00056BFE"/>
    <w:rsid w:val="00057205"/>
    <w:rsid w:val="0006346D"/>
    <w:rsid w:val="00065630"/>
    <w:rsid w:val="00067C33"/>
    <w:rsid w:val="00075834"/>
    <w:rsid w:val="00076376"/>
    <w:rsid w:val="00076624"/>
    <w:rsid w:val="0008048E"/>
    <w:rsid w:val="00080956"/>
    <w:rsid w:val="00082606"/>
    <w:rsid w:val="00083472"/>
    <w:rsid w:val="000837B2"/>
    <w:rsid w:val="00084ED1"/>
    <w:rsid w:val="00090241"/>
    <w:rsid w:val="000948F7"/>
    <w:rsid w:val="000957A1"/>
    <w:rsid w:val="0009775A"/>
    <w:rsid w:val="00097C93"/>
    <w:rsid w:val="000A3C6B"/>
    <w:rsid w:val="000A3D3F"/>
    <w:rsid w:val="000A4E0F"/>
    <w:rsid w:val="000A6217"/>
    <w:rsid w:val="000A6CCB"/>
    <w:rsid w:val="000A7026"/>
    <w:rsid w:val="000A74A2"/>
    <w:rsid w:val="000B7DB2"/>
    <w:rsid w:val="000C0CD9"/>
    <w:rsid w:val="000C2E8F"/>
    <w:rsid w:val="000C3CCB"/>
    <w:rsid w:val="000C4389"/>
    <w:rsid w:val="000D11F3"/>
    <w:rsid w:val="000D33A4"/>
    <w:rsid w:val="000E1DB5"/>
    <w:rsid w:val="000E4127"/>
    <w:rsid w:val="000E4A92"/>
    <w:rsid w:val="000E5F44"/>
    <w:rsid w:val="000E77CF"/>
    <w:rsid w:val="000F4AFB"/>
    <w:rsid w:val="000F623B"/>
    <w:rsid w:val="001020B8"/>
    <w:rsid w:val="00104F08"/>
    <w:rsid w:val="001106AB"/>
    <w:rsid w:val="00110C9F"/>
    <w:rsid w:val="00111A92"/>
    <w:rsid w:val="00126F32"/>
    <w:rsid w:val="0013259B"/>
    <w:rsid w:val="001337F8"/>
    <w:rsid w:val="00133821"/>
    <w:rsid w:val="00135491"/>
    <w:rsid w:val="00135ACE"/>
    <w:rsid w:val="001368B1"/>
    <w:rsid w:val="00141974"/>
    <w:rsid w:val="001432CE"/>
    <w:rsid w:val="001434BD"/>
    <w:rsid w:val="00157A8B"/>
    <w:rsid w:val="00161C87"/>
    <w:rsid w:val="001652DE"/>
    <w:rsid w:val="00166116"/>
    <w:rsid w:val="00166186"/>
    <w:rsid w:val="0016741C"/>
    <w:rsid w:val="0016752E"/>
    <w:rsid w:val="00181247"/>
    <w:rsid w:val="001818C2"/>
    <w:rsid w:val="00184388"/>
    <w:rsid w:val="00184B30"/>
    <w:rsid w:val="00196669"/>
    <w:rsid w:val="001A6CD8"/>
    <w:rsid w:val="001A784B"/>
    <w:rsid w:val="001B08C2"/>
    <w:rsid w:val="001B6648"/>
    <w:rsid w:val="001C2EDF"/>
    <w:rsid w:val="001C3C5D"/>
    <w:rsid w:val="001C426A"/>
    <w:rsid w:val="001C4FA8"/>
    <w:rsid w:val="001C7549"/>
    <w:rsid w:val="001C7766"/>
    <w:rsid w:val="001C7839"/>
    <w:rsid w:val="001C7B7B"/>
    <w:rsid w:val="001D2DD1"/>
    <w:rsid w:val="001D3E0D"/>
    <w:rsid w:val="001D60D8"/>
    <w:rsid w:val="001D6B38"/>
    <w:rsid w:val="001D7745"/>
    <w:rsid w:val="001E23C8"/>
    <w:rsid w:val="001E5BB5"/>
    <w:rsid w:val="001E656C"/>
    <w:rsid w:val="001F1B1F"/>
    <w:rsid w:val="001F403D"/>
    <w:rsid w:val="001F442D"/>
    <w:rsid w:val="002022AA"/>
    <w:rsid w:val="00202803"/>
    <w:rsid w:val="002065DB"/>
    <w:rsid w:val="002130C0"/>
    <w:rsid w:val="00213B88"/>
    <w:rsid w:val="00216BD2"/>
    <w:rsid w:val="0022144A"/>
    <w:rsid w:val="00222EEC"/>
    <w:rsid w:val="002267D1"/>
    <w:rsid w:val="00230798"/>
    <w:rsid w:val="00232E00"/>
    <w:rsid w:val="00241D9E"/>
    <w:rsid w:val="00242340"/>
    <w:rsid w:val="00242545"/>
    <w:rsid w:val="00243017"/>
    <w:rsid w:val="00252B1E"/>
    <w:rsid w:val="00265C06"/>
    <w:rsid w:val="00276DB4"/>
    <w:rsid w:val="00277AD8"/>
    <w:rsid w:val="00282678"/>
    <w:rsid w:val="00284311"/>
    <w:rsid w:val="0029181B"/>
    <w:rsid w:val="00291F07"/>
    <w:rsid w:val="0029693C"/>
    <w:rsid w:val="002A013B"/>
    <w:rsid w:val="002A0B1F"/>
    <w:rsid w:val="002A1EBA"/>
    <w:rsid w:val="002A1FDF"/>
    <w:rsid w:val="002A30E0"/>
    <w:rsid w:val="002A3336"/>
    <w:rsid w:val="002A5CCD"/>
    <w:rsid w:val="002C03F0"/>
    <w:rsid w:val="002D25B8"/>
    <w:rsid w:val="002D6E51"/>
    <w:rsid w:val="002E1D70"/>
    <w:rsid w:val="002E2CF6"/>
    <w:rsid w:val="002E34BC"/>
    <w:rsid w:val="002E3E96"/>
    <w:rsid w:val="002E63A7"/>
    <w:rsid w:val="002E6742"/>
    <w:rsid w:val="002F04AE"/>
    <w:rsid w:val="002F61A5"/>
    <w:rsid w:val="003007D8"/>
    <w:rsid w:val="00303B68"/>
    <w:rsid w:val="00305506"/>
    <w:rsid w:val="003126E7"/>
    <w:rsid w:val="00317A0E"/>
    <w:rsid w:val="003204E2"/>
    <w:rsid w:val="00320F9C"/>
    <w:rsid w:val="00323D8C"/>
    <w:rsid w:val="003321A1"/>
    <w:rsid w:val="00333288"/>
    <w:rsid w:val="00333E6F"/>
    <w:rsid w:val="00334D1B"/>
    <w:rsid w:val="003413BA"/>
    <w:rsid w:val="00341866"/>
    <w:rsid w:val="00346076"/>
    <w:rsid w:val="00347643"/>
    <w:rsid w:val="00355C52"/>
    <w:rsid w:val="00362C6D"/>
    <w:rsid w:val="00370C7B"/>
    <w:rsid w:val="00371395"/>
    <w:rsid w:val="00377995"/>
    <w:rsid w:val="003801AA"/>
    <w:rsid w:val="00381EDD"/>
    <w:rsid w:val="003829B2"/>
    <w:rsid w:val="00384517"/>
    <w:rsid w:val="00392C98"/>
    <w:rsid w:val="00392DAC"/>
    <w:rsid w:val="00394A18"/>
    <w:rsid w:val="003961D7"/>
    <w:rsid w:val="003A1E17"/>
    <w:rsid w:val="003A24A6"/>
    <w:rsid w:val="003A67B5"/>
    <w:rsid w:val="003B7B4B"/>
    <w:rsid w:val="003C1E14"/>
    <w:rsid w:val="003C57E5"/>
    <w:rsid w:val="003C6A1F"/>
    <w:rsid w:val="003D3B66"/>
    <w:rsid w:val="003D5E33"/>
    <w:rsid w:val="003D7B22"/>
    <w:rsid w:val="003E3582"/>
    <w:rsid w:val="003E4421"/>
    <w:rsid w:val="003E50FF"/>
    <w:rsid w:val="003F2F55"/>
    <w:rsid w:val="003F639A"/>
    <w:rsid w:val="00401B9E"/>
    <w:rsid w:val="004056D4"/>
    <w:rsid w:val="004131E7"/>
    <w:rsid w:val="0041423F"/>
    <w:rsid w:val="0042026E"/>
    <w:rsid w:val="004240A5"/>
    <w:rsid w:val="0042468B"/>
    <w:rsid w:val="00424AC3"/>
    <w:rsid w:val="0042595C"/>
    <w:rsid w:val="004269EB"/>
    <w:rsid w:val="00427919"/>
    <w:rsid w:val="0043114A"/>
    <w:rsid w:val="00436FC1"/>
    <w:rsid w:val="00437C99"/>
    <w:rsid w:val="00441CDC"/>
    <w:rsid w:val="00443007"/>
    <w:rsid w:val="00443A62"/>
    <w:rsid w:val="00445290"/>
    <w:rsid w:val="0045737B"/>
    <w:rsid w:val="004602DF"/>
    <w:rsid w:val="00465CDA"/>
    <w:rsid w:val="004710F2"/>
    <w:rsid w:val="004712D2"/>
    <w:rsid w:val="004731EF"/>
    <w:rsid w:val="00474684"/>
    <w:rsid w:val="00474BA2"/>
    <w:rsid w:val="00477B0F"/>
    <w:rsid w:val="004827CD"/>
    <w:rsid w:val="00482D89"/>
    <w:rsid w:val="00491C61"/>
    <w:rsid w:val="00497284"/>
    <w:rsid w:val="004973EC"/>
    <w:rsid w:val="004A3A21"/>
    <w:rsid w:val="004A52B1"/>
    <w:rsid w:val="004A633E"/>
    <w:rsid w:val="004A7115"/>
    <w:rsid w:val="004B099E"/>
    <w:rsid w:val="004B4C3C"/>
    <w:rsid w:val="004B6AB4"/>
    <w:rsid w:val="004C1C87"/>
    <w:rsid w:val="004C2FCC"/>
    <w:rsid w:val="004D44C9"/>
    <w:rsid w:val="004E30B3"/>
    <w:rsid w:val="004E4B02"/>
    <w:rsid w:val="004F6731"/>
    <w:rsid w:val="0050079F"/>
    <w:rsid w:val="00500FC4"/>
    <w:rsid w:val="00505080"/>
    <w:rsid w:val="00505791"/>
    <w:rsid w:val="00507BFD"/>
    <w:rsid w:val="00513FD3"/>
    <w:rsid w:val="005144BC"/>
    <w:rsid w:val="0051458A"/>
    <w:rsid w:val="00517A61"/>
    <w:rsid w:val="00522B1B"/>
    <w:rsid w:val="00523E44"/>
    <w:rsid w:val="0052425C"/>
    <w:rsid w:val="00525495"/>
    <w:rsid w:val="005261DB"/>
    <w:rsid w:val="0053257E"/>
    <w:rsid w:val="00537E6F"/>
    <w:rsid w:val="00541E22"/>
    <w:rsid w:val="00541EE4"/>
    <w:rsid w:val="00542B1F"/>
    <w:rsid w:val="00545EED"/>
    <w:rsid w:val="0054664C"/>
    <w:rsid w:val="00550D9A"/>
    <w:rsid w:val="00551CDD"/>
    <w:rsid w:val="00552A82"/>
    <w:rsid w:val="005603ED"/>
    <w:rsid w:val="00563FC0"/>
    <w:rsid w:val="005662B4"/>
    <w:rsid w:val="00571B98"/>
    <w:rsid w:val="00571D82"/>
    <w:rsid w:val="00571FA2"/>
    <w:rsid w:val="005809DA"/>
    <w:rsid w:val="00580E64"/>
    <w:rsid w:val="005810BF"/>
    <w:rsid w:val="0058274C"/>
    <w:rsid w:val="00585EEF"/>
    <w:rsid w:val="0059028C"/>
    <w:rsid w:val="0059543B"/>
    <w:rsid w:val="0059649A"/>
    <w:rsid w:val="005973AF"/>
    <w:rsid w:val="005A1498"/>
    <w:rsid w:val="005A4C88"/>
    <w:rsid w:val="005B60F3"/>
    <w:rsid w:val="005B6725"/>
    <w:rsid w:val="005B683E"/>
    <w:rsid w:val="005B6ED4"/>
    <w:rsid w:val="005C0B59"/>
    <w:rsid w:val="005C174E"/>
    <w:rsid w:val="005C2117"/>
    <w:rsid w:val="005C2781"/>
    <w:rsid w:val="005C27AD"/>
    <w:rsid w:val="005C5FB6"/>
    <w:rsid w:val="005C67CF"/>
    <w:rsid w:val="005C6B22"/>
    <w:rsid w:val="005D3F5F"/>
    <w:rsid w:val="005D79B3"/>
    <w:rsid w:val="005D7D6A"/>
    <w:rsid w:val="005E3941"/>
    <w:rsid w:val="005E3D6D"/>
    <w:rsid w:val="005E67BE"/>
    <w:rsid w:val="005E7D97"/>
    <w:rsid w:val="005F0320"/>
    <w:rsid w:val="005F0BA6"/>
    <w:rsid w:val="005F5E64"/>
    <w:rsid w:val="005F7342"/>
    <w:rsid w:val="005F794E"/>
    <w:rsid w:val="005F7B14"/>
    <w:rsid w:val="00601D95"/>
    <w:rsid w:val="006076F2"/>
    <w:rsid w:val="00612BD8"/>
    <w:rsid w:val="00613A2E"/>
    <w:rsid w:val="006176E7"/>
    <w:rsid w:val="0062016C"/>
    <w:rsid w:val="006235EF"/>
    <w:rsid w:val="0062532E"/>
    <w:rsid w:val="006258A6"/>
    <w:rsid w:val="006275A9"/>
    <w:rsid w:val="00630803"/>
    <w:rsid w:val="0063234C"/>
    <w:rsid w:val="00632813"/>
    <w:rsid w:val="00635F83"/>
    <w:rsid w:val="00641958"/>
    <w:rsid w:val="00643674"/>
    <w:rsid w:val="006449A0"/>
    <w:rsid w:val="00660AFE"/>
    <w:rsid w:val="00674D3D"/>
    <w:rsid w:val="00675EFA"/>
    <w:rsid w:val="00690703"/>
    <w:rsid w:val="0069371B"/>
    <w:rsid w:val="00697C18"/>
    <w:rsid w:val="006A023E"/>
    <w:rsid w:val="006A3485"/>
    <w:rsid w:val="006B0590"/>
    <w:rsid w:val="006B3519"/>
    <w:rsid w:val="006B49C5"/>
    <w:rsid w:val="006B6A14"/>
    <w:rsid w:val="006B7B8C"/>
    <w:rsid w:val="006C0567"/>
    <w:rsid w:val="006C1A0A"/>
    <w:rsid w:val="006C3812"/>
    <w:rsid w:val="006C75D9"/>
    <w:rsid w:val="006D0885"/>
    <w:rsid w:val="006D141F"/>
    <w:rsid w:val="006D3A55"/>
    <w:rsid w:val="006D7188"/>
    <w:rsid w:val="006E2AB8"/>
    <w:rsid w:val="006E2FE7"/>
    <w:rsid w:val="006E3BF1"/>
    <w:rsid w:val="006E4054"/>
    <w:rsid w:val="006E45C4"/>
    <w:rsid w:val="006E543A"/>
    <w:rsid w:val="006E5839"/>
    <w:rsid w:val="006E64B7"/>
    <w:rsid w:val="006F5762"/>
    <w:rsid w:val="006F6202"/>
    <w:rsid w:val="006F7980"/>
    <w:rsid w:val="007013C9"/>
    <w:rsid w:val="00705FAC"/>
    <w:rsid w:val="00716E97"/>
    <w:rsid w:val="007229A6"/>
    <w:rsid w:val="0072300C"/>
    <w:rsid w:val="00724C6C"/>
    <w:rsid w:val="00725625"/>
    <w:rsid w:val="00726671"/>
    <w:rsid w:val="00734496"/>
    <w:rsid w:val="0073466A"/>
    <w:rsid w:val="00734E9C"/>
    <w:rsid w:val="00737828"/>
    <w:rsid w:val="00742AF9"/>
    <w:rsid w:val="00743A53"/>
    <w:rsid w:val="00745C09"/>
    <w:rsid w:val="00746A0D"/>
    <w:rsid w:val="00750630"/>
    <w:rsid w:val="00753FA8"/>
    <w:rsid w:val="0075462E"/>
    <w:rsid w:val="00761364"/>
    <w:rsid w:val="007642BE"/>
    <w:rsid w:val="00765477"/>
    <w:rsid w:val="00770572"/>
    <w:rsid w:val="00776EF6"/>
    <w:rsid w:val="00780AF8"/>
    <w:rsid w:val="0078494A"/>
    <w:rsid w:val="00784B83"/>
    <w:rsid w:val="00784CDC"/>
    <w:rsid w:val="00792DF2"/>
    <w:rsid w:val="0079462F"/>
    <w:rsid w:val="00795832"/>
    <w:rsid w:val="007A065D"/>
    <w:rsid w:val="007A5378"/>
    <w:rsid w:val="007A7855"/>
    <w:rsid w:val="007B0254"/>
    <w:rsid w:val="007B0BA9"/>
    <w:rsid w:val="007B17AA"/>
    <w:rsid w:val="007B2555"/>
    <w:rsid w:val="007B48E1"/>
    <w:rsid w:val="007B52E0"/>
    <w:rsid w:val="007C07C1"/>
    <w:rsid w:val="007C3B02"/>
    <w:rsid w:val="007C663C"/>
    <w:rsid w:val="007C7310"/>
    <w:rsid w:val="007D1CE9"/>
    <w:rsid w:val="007D2412"/>
    <w:rsid w:val="007D2EAA"/>
    <w:rsid w:val="007D3DB9"/>
    <w:rsid w:val="007E2DC2"/>
    <w:rsid w:val="007F1569"/>
    <w:rsid w:val="007F1D89"/>
    <w:rsid w:val="007F3226"/>
    <w:rsid w:val="007F5C53"/>
    <w:rsid w:val="007F7BF0"/>
    <w:rsid w:val="00800B8D"/>
    <w:rsid w:val="008052D9"/>
    <w:rsid w:val="00805535"/>
    <w:rsid w:val="008058E4"/>
    <w:rsid w:val="00812CF3"/>
    <w:rsid w:val="008153E1"/>
    <w:rsid w:val="00817747"/>
    <w:rsid w:val="00826A17"/>
    <w:rsid w:val="00827515"/>
    <w:rsid w:val="00830DA5"/>
    <w:rsid w:val="00834DBF"/>
    <w:rsid w:val="008375DB"/>
    <w:rsid w:val="00840930"/>
    <w:rsid w:val="008417D6"/>
    <w:rsid w:val="0084320E"/>
    <w:rsid w:val="008445D4"/>
    <w:rsid w:val="008452FC"/>
    <w:rsid w:val="00845E3C"/>
    <w:rsid w:val="00845EE8"/>
    <w:rsid w:val="00851A6F"/>
    <w:rsid w:val="00853C21"/>
    <w:rsid w:val="00854E43"/>
    <w:rsid w:val="008607FB"/>
    <w:rsid w:val="00864D6E"/>
    <w:rsid w:val="00871A6B"/>
    <w:rsid w:val="0087319E"/>
    <w:rsid w:val="00873973"/>
    <w:rsid w:val="00874F44"/>
    <w:rsid w:val="0087594C"/>
    <w:rsid w:val="0087599E"/>
    <w:rsid w:val="0088062F"/>
    <w:rsid w:val="008806CA"/>
    <w:rsid w:val="00885C1A"/>
    <w:rsid w:val="00886B85"/>
    <w:rsid w:val="008905A5"/>
    <w:rsid w:val="008935FA"/>
    <w:rsid w:val="00893E16"/>
    <w:rsid w:val="00897625"/>
    <w:rsid w:val="008A435B"/>
    <w:rsid w:val="008A54B1"/>
    <w:rsid w:val="008A5A8D"/>
    <w:rsid w:val="008A64F4"/>
    <w:rsid w:val="008B1187"/>
    <w:rsid w:val="008B1347"/>
    <w:rsid w:val="008B3079"/>
    <w:rsid w:val="008B4F05"/>
    <w:rsid w:val="008C1B5E"/>
    <w:rsid w:val="008C459C"/>
    <w:rsid w:val="008C4E68"/>
    <w:rsid w:val="008C69F8"/>
    <w:rsid w:val="008C7AC1"/>
    <w:rsid w:val="008D2B02"/>
    <w:rsid w:val="008D4909"/>
    <w:rsid w:val="008D51B7"/>
    <w:rsid w:val="008E1A8D"/>
    <w:rsid w:val="008E5DFA"/>
    <w:rsid w:val="008E64FD"/>
    <w:rsid w:val="008E77C4"/>
    <w:rsid w:val="008F43A9"/>
    <w:rsid w:val="00904931"/>
    <w:rsid w:val="00904E24"/>
    <w:rsid w:val="009073B7"/>
    <w:rsid w:val="00910874"/>
    <w:rsid w:val="00917406"/>
    <w:rsid w:val="00920090"/>
    <w:rsid w:val="00922409"/>
    <w:rsid w:val="0092353C"/>
    <w:rsid w:val="009235E3"/>
    <w:rsid w:val="00925F52"/>
    <w:rsid w:val="00927884"/>
    <w:rsid w:val="009405D0"/>
    <w:rsid w:val="00940BC3"/>
    <w:rsid w:val="00943536"/>
    <w:rsid w:val="00945A0B"/>
    <w:rsid w:val="0095013D"/>
    <w:rsid w:val="00955AC2"/>
    <w:rsid w:val="00956223"/>
    <w:rsid w:val="00957734"/>
    <w:rsid w:val="00957B5B"/>
    <w:rsid w:val="00960144"/>
    <w:rsid w:val="009616F6"/>
    <w:rsid w:val="00961B02"/>
    <w:rsid w:val="00965349"/>
    <w:rsid w:val="009675FC"/>
    <w:rsid w:val="00970881"/>
    <w:rsid w:val="00972F42"/>
    <w:rsid w:val="00980478"/>
    <w:rsid w:val="009809E7"/>
    <w:rsid w:val="00980B65"/>
    <w:rsid w:val="00982435"/>
    <w:rsid w:val="009827A4"/>
    <w:rsid w:val="00990EBA"/>
    <w:rsid w:val="00992DF3"/>
    <w:rsid w:val="009975F0"/>
    <w:rsid w:val="009A2B91"/>
    <w:rsid w:val="009A587D"/>
    <w:rsid w:val="009A6393"/>
    <w:rsid w:val="009B0924"/>
    <w:rsid w:val="009B4DCA"/>
    <w:rsid w:val="009C2A05"/>
    <w:rsid w:val="009C3BED"/>
    <w:rsid w:val="009C4AAE"/>
    <w:rsid w:val="009D15C1"/>
    <w:rsid w:val="009D3113"/>
    <w:rsid w:val="009D4537"/>
    <w:rsid w:val="009D7AAC"/>
    <w:rsid w:val="009E116E"/>
    <w:rsid w:val="009E259E"/>
    <w:rsid w:val="009E67E5"/>
    <w:rsid w:val="009F0A35"/>
    <w:rsid w:val="009F0AA1"/>
    <w:rsid w:val="009F1C67"/>
    <w:rsid w:val="009F24D9"/>
    <w:rsid w:val="009F699A"/>
    <w:rsid w:val="00A04B0F"/>
    <w:rsid w:val="00A121A7"/>
    <w:rsid w:val="00A13896"/>
    <w:rsid w:val="00A21553"/>
    <w:rsid w:val="00A26D35"/>
    <w:rsid w:val="00A30139"/>
    <w:rsid w:val="00A30E21"/>
    <w:rsid w:val="00A32383"/>
    <w:rsid w:val="00A33A29"/>
    <w:rsid w:val="00A35D0D"/>
    <w:rsid w:val="00A37D28"/>
    <w:rsid w:val="00A40D2C"/>
    <w:rsid w:val="00A412D6"/>
    <w:rsid w:val="00A44098"/>
    <w:rsid w:val="00A44C99"/>
    <w:rsid w:val="00A44D35"/>
    <w:rsid w:val="00A45024"/>
    <w:rsid w:val="00A46F6B"/>
    <w:rsid w:val="00A51A2E"/>
    <w:rsid w:val="00A51C30"/>
    <w:rsid w:val="00A52C9B"/>
    <w:rsid w:val="00A545C3"/>
    <w:rsid w:val="00A562A1"/>
    <w:rsid w:val="00A61899"/>
    <w:rsid w:val="00A62CD2"/>
    <w:rsid w:val="00A64E04"/>
    <w:rsid w:val="00A65786"/>
    <w:rsid w:val="00A66266"/>
    <w:rsid w:val="00A676A3"/>
    <w:rsid w:val="00A67AA1"/>
    <w:rsid w:val="00A702F5"/>
    <w:rsid w:val="00A75682"/>
    <w:rsid w:val="00A76241"/>
    <w:rsid w:val="00A81205"/>
    <w:rsid w:val="00A815AA"/>
    <w:rsid w:val="00A8359F"/>
    <w:rsid w:val="00A93D27"/>
    <w:rsid w:val="00AA17B7"/>
    <w:rsid w:val="00AA2C49"/>
    <w:rsid w:val="00AA537F"/>
    <w:rsid w:val="00AB0656"/>
    <w:rsid w:val="00AB579C"/>
    <w:rsid w:val="00AB6AB9"/>
    <w:rsid w:val="00AC19F8"/>
    <w:rsid w:val="00AD1767"/>
    <w:rsid w:val="00AD1F66"/>
    <w:rsid w:val="00AD5DF0"/>
    <w:rsid w:val="00AD70C2"/>
    <w:rsid w:val="00AD7873"/>
    <w:rsid w:val="00AE102C"/>
    <w:rsid w:val="00AE4DC1"/>
    <w:rsid w:val="00AE5A89"/>
    <w:rsid w:val="00AF0A57"/>
    <w:rsid w:val="00AF0FBC"/>
    <w:rsid w:val="00AF2AC9"/>
    <w:rsid w:val="00AF72AB"/>
    <w:rsid w:val="00B01C40"/>
    <w:rsid w:val="00B071ED"/>
    <w:rsid w:val="00B21D1A"/>
    <w:rsid w:val="00B232BE"/>
    <w:rsid w:val="00B27201"/>
    <w:rsid w:val="00B27EC9"/>
    <w:rsid w:val="00B30F55"/>
    <w:rsid w:val="00B31231"/>
    <w:rsid w:val="00B34C99"/>
    <w:rsid w:val="00B35848"/>
    <w:rsid w:val="00B36E58"/>
    <w:rsid w:val="00B403E0"/>
    <w:rsid w:val="00B41E22"/>
    <w:rsid w:val="00B43B15"/>
    <w:rsid w:val="00B53D29"/>
    <w:rsid w:val="00B5411F"/>
    <w:rsid w:val="00B56D42"/>
    <w:rsid w:val="00B573DC"/>
    <w:rsid w:val="00B63E98"/>
    <w:rsid w:val="00B65106"/>
    <w:rsid w:val="00B65D2C"/>
    <w:rsid w:val="00B67BCE"/>
    <w:rsid w:val="00B67BFA"/>
    <w:rsid w:val="00B84966"/>
    <w:rsid w:val="00B86CFE"/>
    <w:rsid w:val="00B910F5"/>
    <w:rsid w:val="00B9182D"/>
    <w:rsid w:val="00B928B3"/>
    <w:rsid w:val="00B9527F"/>
    <w:rsid w:val="00B969ED"/>
    <w:rsid w:val="00B96F9E"/>
    <w:rsid w:val="00BA05BB"/>
    <w:rsid w:val="00BA2D35"/>
    <w:rsid w:val="00BA6D0C"/>
    <w:rsid w:val="00BA70BA"/>
    <w:rsid w:val="00BA7365"/>
    <w:rsid w:val="00BB54AD"/>
    <w:rsid w:val="00BC5F1E"/>
    <w:rsid w:val="00BC720E"/>
    <w:rsid w:val="00BC7952"/>
    <w:rsid w:val="00BF110F"/>
    <w:rsid w:val="00BF5315"/>
    <w:rsid w:val="00C013B2"/>
    <w:rsid w:val="00C064CD"/>
    <w:rsid w:val="00C176BA"/>
    <w:rsid w:val="00C17D25"/>
    <w:rsid w:val="00C21CB0"/>
    <w:rsid w:val="00C237A8"/>
    <w:rsid w:val="00C27D36"/>
    <w:rsid w:val="00C3033E"/>
    <w:rsid w:val="00C353EA"/>
    <w:rsid w:val="00C376A5"/>
    <w:rsid w:val="00C4261C"/>
    <w:rsid w:val="00C4379E"/>
    <w:rsid w:val="00C43FF7"/>
    <w:rsid w:val="00C506C8"/>
    <w:rsid w:val="00C54F4B"/>
    <w:rsid w:val="00C621CA"/>
    <w:rsid w:val="00C6237E"/>
    <w:rsid w:val="00C711AF"/>
    <w:rsid w:val="00C71599"/>
    <w:rsid w:val="00C74314"/>
    <w:rsid w:val="00C743FC"/>
    <w:rsid w:val="00C74CB9"/>
    <w:rsid w:val="00C76811"/>
    <w:rsid w:val="00C805C6"/>
    <w:rsid w:val="00C80869"/>
    <w:rsid w:val="00C80935"/>
    <w:rsid w:val="00C83187"/>
    <w:rsid w:val="00C83CF4"/>
    <w:rsid w:val="00C86D98"/>
    <w:rsid w:val="00C93D46"/>
    <w:rsid w:val="00C95582"/>
    <w:rsid w:val="00CA0907"/>
    <w:rsid w:val="00CA0E6B"/>
    <w:rsid w:val="00CA11F9"/>
    <w:rsid w:val="00CB0BBE"/>
    <w:rsid w:val="00CB2166"/>
    <w:rsid w:val="00CB42FA"/>
    <w:rsid w:val="00CB4DE6"/>
    <w:rsid w:val="00CC1129"/>
    <w:rsid w:val="00CC1621"/>
    <w:rsid w:val="00CC32CF"/>
    <w:rsid w:val="00CC7416"/>
    <w:rsid w:val="00CD0694"/>
    <w:rsid w:val="00CE3CEA"/>
    <w:rsid w:val="00CE4F7D"/>
    <w:rsid w:val="00CF3D33"/>
    <w:rsid w:val="00CF4B10"/>
    <w:rsid w:val="00CF4FF2"/>
    <w:rsid w:val="00CF5F41"/>
    <w:rsid w:val="00CF6E11"/>
    <w:rsid w:val="00D01D15"/>
    <w:rsid w:val="00D047BC"/>
    <w:rsid w:val="00D1192E"/>
    <w:rsid w:val="00D136D4"/>
    <w:rsid w:val="00D15767"/>
    <w:rsid w:val="00D17A8A"/>
    <w:rsid w:val="00D22CDA"/>
    <w:rsid w:val="00D22FE7"/>
    <w:rsid w:val="00D235D4"/>
    <w:rsid w:val="00D2371C"/>
    <w:rsid w:val="00D248B9"/>
    <w:rsid w:val="00D25063"/>
    <w:rsid w:val="00D26B44"/>
    <w:rsid w:val="00D37457"/>
    <w:rsid w:val="00D379C8"/>
    <w:rsid w:val="00D37A13"/>
    <w:rsid w:val="00D41F86"/>
    <w:rsid w:val="00D431E6"/>
    <w:rsid w:val="00D434D4"/>
    <w:rsid w:val="00D43FB9"/>
    <w:rsid w:val="00D53D5B"/>
    <w:rsid w:val="00D60788"/>
    <w:rsid w:val="00D659B5"/>
    <w:rsid w:val="00D66B97"/>
    <w:rsid w:val="00D671A3"/>
    <w:rsid w:val="00D706E1"/>
    <w:rsid w:val="00D710AD"/>
    <w:rsid w:val="00D75812"/>
    <w:rsid w:val="00D80076"/>
    <w:rsid w:val="00D82A57"/>
    <w:rsid w:val="00D8672F"/>
    <w:rsid w:val="00D9040D"/>
    <w:rsid w:val="00D9056C"/>
    <w:rsid w:val="00D93A06"/>
    <w:rsid w:val="00D97111"/>
    <w:rsid w:val="00DA22DF"/>
    <w:rsid w:val="00DA3D6A"/>
    <w:rsid w:val="00DA5D8E"/>
    <w:rsid w:val="00DA6AC1"/>
    <w:rsid w:val="00DB5397"/>
    <w:rsid w:val="00DB59BC"/>
    <w:rsid w:val="00DD118F"/>
    <w:rsid w:val="00DD5257"/>
    <w:rsid w:val="00DE0EFC"/>
    <w:rsid w:val="00DE1114"/>
    <w:rsid w:val="00DE1801"/>
    <w:rsid w:val="00DE1ECA"/>
    <w:rsid w:val="00DE3F6D"/>
    <w:rsid w:val="00DF08AC"/>
    <w:rsid w:val="00DF29CC"/>
    <w:rsid w:val="00DF3375"/>
    <w:rsid w:val="00DF73C1"/>
    <w:rsid w:val="00E01899"/>
    <w:rsid w:val="00E039C6"/>
    <w:rsid w:val="00E10A20"/>
    <w:rsid w:val="00E13B1F"/>
    <w:rsid w:val="00E20201"/>
    <w:rsid w:val="00E204B2"/>
    <w:rsid w:val="00E216BA"/>
    <w:rsid w:val="00E22544"/>
    <w:rsid w:val="00E2581E"/>
    <w:rsid w:val="00E365BD"/>
    <w:rsid w:val="00E3749F"/>
    <w:rsid w:val="00E41751"/>
    <w:rsid w:val="00E41BFB"/>
    <w:rsid w:val="00E470DF"/>
    <w:rsid w:val="00E620B5"/>
    <w:rsid w:val="00E63895"/>
    <w:rsid w:val="00E63FC6"/>
    <w:rsid w:val="00E6486D"/>
    <w:rsid w:val="00E65B22"/>
    <w:rsid w:val="00E65DE4"/>
    <w:rsid w:val="00E70905"/>
    <w:rsid w:val="00E7495A"/>
    <w:rsid w:val="00E76FC7"/>
    <w:rsid w:val="00E817D6"/>
    <w:rsid w:val="00E917BC"/>
    <w:rsid w:val="00E94585"/>
    <w:rsid w:val="00E97DE5"/>
    <w:rsid w:val="00EA03DD"/>
    <w:rsid w:val="00EA16A1"/>
    <w:rsid w:val="00EB1BC7"/>
    <w:rsid w:val="00EB227C"/>
    <w:rsid w:val="00EB54FC"/>
    <w:rsid w:val="00EB63A0"/>
    <w:rsid w:val="00EC07EC"/>
    <w:rsid w:val="00EC3D5B"/>
    <w:rsid w:val="00EC4EC1"/>
    <w:rsid w:val="00ED003C"/>
    <w:rsid w:val="00ED285A"/>
    <w:rsid w:val="00ED58A0"/>
    <w:rsid w:val="00ED7E50"/>
    <w:rsid w:val="00EE0538"/>
    <w:rsid w:val="00EE4E7B"/>
    <w:rsid w:val="00EF0289"/>
    <w:rsid w:val="00EF1CBF"/>
    <w:rsid w:val="00EF475E"/>
    <w:rsid w:val="00EF61C5"/>
    <w:rsid w:val="00EF6DC5"/>
    <w:rsid w:val="00EF78AA"/>
    <w:rsid w:val="00F02703"/>
    <w:rsid w:val="00F05568"/>
    <w:rsid w:val="00F07135"/>
    <w:rsid w:val="00F109B0"/>
    <w:rsid w:val="00F14599"/>
    <w:rsid w:val="00F1573B"/>
    <w:rsid w:val="00F16DF2"/>
    <w:rsid w:val="00F211C0"/>
    <w:rsid w:val="00F271FF"/>
    <w:rsid w:val="00F308BE"/>
    <w:rsid w:val="00F35242"/>
    <w:rsid w:val="00F3611C"/>
    <w:rsid w:val="00F37045"/>
    <w:rsid w:val="00F43158"/>
    <w:rsid w:val="00F46206"/>
    <w:rsid w:val="00F46211"/>
    <w:rsid w:val="00F4704C"/>
    <w:rsid w:val="00F50CEF"/>
    <w:rsid w:val="00F53467"/>
    <w:rsid w:val="00F57A39"/>
    <w:rsid w:val="00F60BA6"/>
    <w:rsid w:val="00F60D54"/>
    <w:rsid w:val="00F657F6"/>
    <w:rsid w:val="00F70FDF"/>
    <w:rsid w:val="00F859BF"/>
    <w:rsid w:val="00F904D1"/>
    <w:rsid w:val="00F90A52"/>
    <w:rsid w:val="00F9254C"/>
    <w:rsid w:val="00F93460"/>
    <w:rsid w:val="00F93685"/>
    <w:rsid w:val="00F94438"/>
    <w:rsid w:val="00FA1383"/>
    <w:rsid w:val="00FA1E2C"/>
    <w:rsid w:val="00FA3884"/>
    <w:rsid w:val="00FA6156"/>
    <w:rsid w:val="00FC15C2"/>
    <w:rsid w:val="00FC5623"/>
    <w:rsid w:val="00FD129A"/>
    <w:rsid w:val="00FD3B76"/>
    <w:rsid w:val="00FD63D5"/>
    <w:rsid w:val="00FE1E26"/>
    <w:rsid w:val="00FE5A34"/>
    <w:rsid w:val="00FF3D0A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0F5120-FD49-405A-926A-8BF50FE1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C6D"/>
    <w:pPr>
      <w:widowControl w:val="0"/>
      <w:spacing w:line="300" w:lineRule="auto"/>
    </w:pPr>
    <w:rPr>
      <w:sz w:val="24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362C6D"/>
    <w:pPr>
      <w:keepNext/>
      <w:keepLines/>
      <w:numPr>
        <w:numId w:val="10"/>
      </w:numPr>
      <w:spacing w:before="400" w:after="200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2C6D"/>
    <w:pPr>
      <w:keepNext/>
      <w:keepLines/>
      <w:numPr>
        <w:ilvl w:val="1"/>
        <w:numId w:val="10"/>
      </w:numPr>
      <w:spacing w:beforeLines="50" w:before="156" w:afterLines="50" w:after="156"/>
      <w:outlineLvl w:val="1"/>
    </w:pPr>
    <w:rPr>
      <w:rFonts w:asciiTheme="majorHAnsi" w:eastAsia="宋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2C6D"/>
    <w:pPr>
      <w:keepNext/>
      <w:keepLines/>
      <w:numPr>
        <w:ilvl w:val="2"/>
        <w:numId w:val="10"/>
      </w:numPr>
      <w:spacing w:beforeLines="50" w:before="50" w:afterLines="50" w:after="50"/>
      <w:ind w:hangingChars="300" w:hanging="300"/>
      <w:outlineLvl w:val="2"/>
    </w:pPr>
    <w:rPr>
      <w:rFonts w:ascii="Times New Roman" w:eastAsia="宋体" w:hAnsi="Times New Roman" w:cs="Times New Roman"/>
      <w:b/>
      <w:bCs/>
      <w:szCs w:val="32"/>
    </w:rPr>
  </w:style>
  <w:style w:type="paragraph" w:styleId="4">
    <w:name w:val="heading 4"/>
    <w:aliases w:val="步骤"/>
    <w:basedOn w:val="a"/>
    <w:next w:val="a"/>
    <w:link w:val="4Char"/>
    <w:uiPriority w:val="9"/>
    <w:unhideWhenUsed/>
    <w:qFormat/>
    <w:rsid w:val="00362C6D"/>
    <w:pPr>
      <w:keepNext/>
      <w:keepLines/>
      <w:numPr>
        <w:ilvl w:val="3"/>
        <w:numId w:val="10"/>
      </w:numPr>
      <w:spacing w:beforeLines="50" w:before="50" w:afterLines="50" w:after="50"/>
      <w:ind w:left="0" w:hangingChars="359" w:hanging="862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0"/>
    <w:link w:val="5Char"/>
    <w:uiPriority w:val="9"/>
    <w:unhideWhenUsed/>
    <w:rsid w:val="00362C6D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rsid w:val="00362C6D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rsid w:val="00362C6D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2C6D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2C6D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362C6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362C6D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rsid w:val="00362C6D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aliases w:val="步骤 Char"/>
    <w:basedOn w:val="a1"/>
    <w:link w:val="4"/>
    <w:uiPriority w:val="9"/>
    <w:rsid w:val="00362C6D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362C6D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362C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62C6D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62C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62C6D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"/>
    <w:uiPriority w:val="99"/>
    <w:unhideWhenUsed/>
    <w:rsid w:val="00362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62C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2C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62C6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62C6D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62C6D"/>
  </w:style>
  <w:style w:type="character" w:styleId="a6">
    <w:name w:val="Hyperlink"/>
    <w:basedOn w:val="a1"/>
    <w:uiPriority w:val="99"/>
    <w:unhideWhenUsed/>
    <w:rsid w:val="00362C6D"/>
    <w:rPr>
      <w:color w:val="0563C1" w:themeColor="hyperlink"/>
      <w:u w:val="single"/>
    </w:rPr>
  </w:style>
  <w:style w:type="character" w:styleId="a7">
    <w:name w:val="Strong"/>
    <w:basedOn w:val="a1"/>
    <w:uiPriority w:val="22"/>
    <w:qFormat/>
    <w:rsid w:val="00362C6D"/>
    <w:rPr>
      <w:b/>
      <w:bCs/>
    </w:rPr>
  </w:style>
  <w:style w:type="character" w:styleId="a8">
    <w:name w:val="Emphasis"/>
    <w:basedOn w:val="a1"/>
    <w:uiPriority w:val="20"/>
    <w:qFormat/>
    <w:rsid w:val="00362C6D"/>
    <w:rPr>
      <w:i/>
      <w:iCs/>
    </w:rPr>
  </w:style>
  <w:style w:type="paragraph" w:styleId="a9">
    <w:name w:val="No Spacing"/>
    <w:uiPriority w:val="1"/>
    <w:rsid w:val="00362C6D"/>
    <w:pPr>
      <w:widowControl w:val="0"/>
    </w:pPr>
    <w:rPr>
      <w:rFonts w:ascii="Times New Roman" w:eastAsia="宋体" w:hAnsi="Times New Roman" w:cs="Times New Roman"/>
      <w:sz w:val="24"/>
      <w:szCs w:val="21"/>
    </w:rPr>
  </w:style>
  <w:style w:type="character" w:styleId="aa">
    <w:name w:val="Book Title"/>
    <w:basedOn w:val="a1"/>
    <w:uiPriority w:val="33"/>
    <w:qFormat/>
    <w:rsid w:val="00362C6D"/>
    <w:rPr>
      <w:b/>
      <w:bCs/>
      <w:i/>
      <w:iCs/>
      <w:spacing w:val="5"/>
    </w:rPr>
  </w:style>
  <w:style w:type="paragraph" w:styleId="a0">
    <w:name w:val="caption"/>
    <w:basedOn w:val="a"/>
    <w:next w:val="a"/>
    <w:uiPriority w:val="35"/>
    <w:semiHidden/>
    <w:unhideWhenUsed/>
    <w:qFormat/>
    <w:rsid w:val="00362C6D"/>
    <w:rPr>
      <w:rFonts w:asciiTheme="majorHAnsi" w:eastAsia="黑体" w:hAnsiTheme="majorHAnsi" w:cstheme="majorBidi"/>
      <w:sz w:val="20"/>
      <w:szCs w:val="20"/>
    </w:rPr>
  </w:style>
  <w:style w:type="paragraph" w:customStyle="1" w:styleId="ab">
    <w:name w:val="代码"/>
    <w:basedOn w:val="a"/>
    <w:qFormat/>
    <w:rsid w:val="00362C6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</w:pPr>
    <w:rPr>
      <w:sz w:val="21"/>
    </w:rPr>
  </w:style>
  <w:style w:type="character" w:styleId="ac">
    <w:name w:val="Subtle Emphasis"/>
    <w:basedOn w:val="a1"/>
    <w:uiPriority w:val="19"/>
    <w:qFormat/>
    <w:rsid w:val="00362C6D"/>
    <w:rPr>
      <w:i/>
      <w:iCs/>
      <w:color w:val="404040" w:themeColor="text1" w:themeTint="BF"/>
    </w:rPr>
  </w:style>
  <w:style w:type="paragraph" w:styleId="ad">
    <w:name w:val="Subtitle"/>
    <w:basedOn w:val="a"/>
    <w:next w:val="a"/>
    <w:link w:val="Char1"/>
    <w:uiPriority w:val="11"/>
    <w:qFormat/>
    <w:rsid w:val="00362C6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d"/>
    <w:uiPriority w:val="11"/>
    <w:rsid w:val="00362C6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e">
    <w:name w:val="Title"/>
    <w:basedOn w:val="a"/>
    <w:next w:val="a"/>
    <w:link w:val="Char2"/>
    <w:uiPriority w:val="10"/>
    <w:qFormat/>
    <w:rsid w:val="00362C6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e"/>
    <w:uiPriority w:val="10"/>
    <w:rsid w:val="00362C6D"/>
    <w:rPr>
      <w:rFonts w:asciiTheme="majorHAnsi" w:hAnsiTheme="majorHAnsi" w:cstheme="majorBidi"/>
      <w:b/>
      <w:bCs/>
      <w:sz w:val="32"/>
      <w:szCs w:val="32"/>
    </w:rPr>
  </w:style>
  <w:style w:type="paragraph" w:styleId="af">
    <w:name w:val="Normal (Web)"/>
    <w:basedOn w:val="a"/>
    <w:uiPriority w:val="99"/>
    <w:semiHidden/>
    <w:unhideWhenUsed/>
    <w:rsid w:val="005C5FB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table" w:styleId="af0">
    <w:name w:val="Table Grid"/>
    <w:basedOn w:val="a2"/>
    <w:uiPriority w:val="59"/>
    <w:rsid w:val="000A3C6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List Paragraph"/>
    <w:basedOn w:val="a"/>
    <w:uiPriority w:val="34"/>
    <w:qFormat/>
    <w:rsid w:val="000A3C6B"/>
    <w:pPr>
      <w:spacing w:line="240" w:lineRule="auto"/>
      <w:ind w:firstLineChars="200" w:firstLine="420"/>
      <w:jc w:val="both"/>
    </w:pPr>
    <w:rPr>
      <w:sz w:val="21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24254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42545"/>
    <w:pPr>
      <w:ind w:leftChars="400" w:left="840"/>
    </w:pPr>
  </w:style>
  <w:style w:type="paragraph" w:styleId="af2">
    <w:name w:val="Normal Indent"/>
    <w:basedOn w:val="a"/>
    <w:uiPriority w:val="99"/>
    <w:semiHidden/>
    <w:unhideWhenUsed/>
    <w:rsid w:val="00845E3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1"/>
    <w:rsid w:val="00845E3C"/>
  </w:style>
  <w:style w:type="character" w:customStyle="1" w:styleId="UnresolvedMention">
    <w:name w:val="Unresolved Mention"/>
    <w:basedOn w:val="a1"/>
    <w:uiPriority w:val="99"/>
    <w:semiHidden/>
    <w:unhideWhenUsed/>
    <w:rsid w:val="009D7AAC"/>
    <w:rPr>
      <w:color w:val="605E5C"/>
      <w:shd w:val="clear" w:color="auto" w:fill="E1DFDD"/>
    </w:rPr>
  </w:style>
  <w:style w:type="paragraph" w:styleId="af3">
    <w:name w:val="Balloon Text"/>
    <w:basedOn w:val="a"/>
    <w:link w:val="Char3"/>
    <w:uiPriority w:val="99"/>
    <w:semiHidden/>
    <w:unhideWhenUsed/>
    <w:rsid w:val="009975F0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f3"/>
    <w:uiPriority w:val="99"/>
    <w:semiHidden/>
    <w:rsid w:val="009975F0"/>
    <w:rPr>
      <w:sz w:val="18"/>
      <w:szCs w:val="18"/>
    </w:rPr>
  </w:style>
  <w:style w:type="paragraph" w:customStyle="1" w:styleId="af4">
    <w:name w:val="答题"/>
    <w:basedOn w:val="a"/>
    <w:qFormat/>
    <w:rsid w:val="003C57E5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eastAsia="宋体" w:hAnsi="宋体" w:cs="Times New Roman"/>
      <w:sz w:val="21"/>
      <w:szCs w:val="22"/>
    </w:rPr>
  </w:style>
  <w:style w:type="character" w:customStyle="1" w:styleId="shorttext">
    <w:name w:val="short_text"/>
    <w:basedOn w:val="a1"/>
    <w:rsid w:val="003C5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e\AppData\Roaming\Microsoft\Templates\word&#27169;&#26495;-ctrl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BF36CA-CA69-44AC-8DED-2CF4F5CE02A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6ECB7-33FB-4F55-AE6F-44EA0286E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word模板-ctrl.dotm</Template>
  <TotalTime>6204</TotalTime>
  <Pages>7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Rce</dc:creator>
  <cp:keywords/>
  <dc:description/>
  <cp:lastModifiedBy>Yangcl</cp:lastModifiedBy>
  <cp:revision>718</cp:revision>
  <dcterms:created xsi:type="dcterms:W3CDTF">2018-09-10T11:33:00Z</dcterms:created>
  <dcterms:modified xsi:type="dcterms:W3CDTF">2020-02-01T05:34:00Z</dcterms:modified>
</cp:coreProperties>
</file>