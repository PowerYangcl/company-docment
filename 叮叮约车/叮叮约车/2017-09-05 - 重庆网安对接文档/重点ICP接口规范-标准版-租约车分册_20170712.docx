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4FC" w:rsidRPr="00326611" w:rsidRDefault="003D74FC" w:rsidP="003D74FC">
      <w:pPr>
        <w:widowControl w:val="0"/>
        <w:spacing w:before="120" w:after="120"/>
        <w:rPr>
          <w:rFonts w:cs="Arial"/>
          <w:sz w:val="36"/>
          <w:lang w:eastAsia="zh-CN"/>
        </w:rPr>
      </w:pPr>
    </w:p>
    <w:p w:rsidR="003D74FC" w:rsidRPr="00326611" w:rsidRDefault="003D74FC" w:rsidP="003D74FC">
      <w:pPr>
        <w:widowControl w:val="0"/>
        <w:spacing w:before="120" w:after="120"/>
        <w:rPr>
          <w:rFonts w:cs="Arial"/>
          <w:sz w:val="36"/>
          <w:lang w:eastAsia="zh-CN"/>
        </w:rPr>
      </w:pPr>
    </w:p>
    <w:p w:rsidR="003D74FC" w:rsidRPr="00326611" w:rsidRDefault="00384CFB" w:rsidP="003D74FC">
      <w:pPr>
        <w:widowControl w:val="0"/>
        <w:spacing w:before="120" w:after="120"/>
        <w:rPr>
          <w:rFonts w:cs="Arial"/>
          <w:sz w:val="36"/>
          <w:lang w:eastAsia="zh-CN"/>
        </w:rPr>
      </w:pPr>
      <w:r w:rsidRPr="00326611">
        <w:rPr>
          <w:rFonts w:cs="Arial" w:hint="eastAsia"/>
          <w:sz w:val="36"/>
          <w:lang w:eastAsia="zh-CN"/>
        </w:rPr>
        <w:t>重点</w:t>
      </w:r>
      <w:r w:rsidRPr="00326611">
        <w:rPr>
          <w:rFonts w:cs="Arial" w:hint="eastAsia"/>
          <w:sz w:val="36"/>
          <w:lang w:eastAsia="zh-CN"/>
        </w:rPr>
        <w:t>ICP</w:t>
      </w:r>
      <w:r w:rsidR="004D2AA4" w:rsidRPr="00326611">
        <w:rPr>
          <w:rFonts w:cs="Arial" w:hint="eastAsia"/>
          <w:sz w:val="36"/>
          <w:lang w:eastAsia="zh-CN"/>
        </w:rPr>
        <w:t>接口规范</w:t>
      </w:r>
      <w:r w:rsidR="00F0611D" w:rsidRPr="00326611">
        <w:rPr>
          <w:rFonts w:cs="Arial" w:hint="eastAsia"/>
          <w:sz w:val="36"/>
          <w:lang w:eastAsia="zh-CN"/>
        </w:rPr>
        <w:t>-</w:t>
      </w:r>
      <w:r w:rsidR="0043533C" w:rsidRPr="00326611">
        <w:rPr>
          <w:rFonts w:cs="Arial" w:hint="eastAsia"/>
          <w:color w:val="FF0000"/>
          <w:sz w:val="36"/>
          <w:lang w:eastAsia="zh-CN"/>
        </w:rPr>
        <w:t>标准</w:t>
      </w:r>
      <w:r w:rsidR="006B2790" w:rsidRPr="00326611">
        <w:rPr>
          <w:rFonts w:cs="Arial" w:hint="eastAsia"/>
          <w:color w:val="FF0000"/>
          <w:sz w:val="36"/>
          <w:lang w:eastAsia="zh-CN"/>
        </w:rPr>
        <w:t>版</w:t>
      </w:r>
    </w:p>
    <w:p w:rsidR="003D74FC" w:rsidRPr="00326611" w:rsidRDefault="00DE1DE6" w:rsidP="003D74FC">
      <w:pPr>
        <w:pStyle w:val="Version"/>
        <w:rPr>
          <w:rFonts w:cs="Arial"/>
          <w:lang w:eastAsia="zh-CN"/>
        </w:rPr>
      </w:pPr>
      <w:r w:rsidRPr="00326611">
        <w:rPr>
          <w:rFonts w:cs="Arial" w:hint="eastAsia"/>
          <w:lang w:eastAsia="zh-CN"/>
        </w:rPr>
        <w:t>1.</w:t>
      </w:r>
      <w:r w:rsidR="00787969" w:rsidRPr="00326611">
        <w:rPr>
          <w:rFonts w:cs="Arial" w:hint="eastAsia"/>
          <w:lang w:eastAsia="zh-CN"/>
        </w:rPr>
        <w:t>0</w:t>
      </w:r>
    </w:p>
    <w:p w:rsidR="00EA0443" w:rsidRPr="00326611" w:rsidRDefault="00EA0443" w:rsidP="00EA0443">
      <w:pPr>
        <w:rPr>
          <w:rFonts w:cs="Arial"/>
          <w:lang w:eastAsia="zh-CN"/>
        </w:rPr>
      </w:pPr>
    </w:p>
    <w:p w:rsidR="00275BD4" w:rsidRPr="00326611" w:rsidRDefault="00275BD4" w:rsidP="003D74FC">
      <w:pPr>
        <w:spacing w:before="60" w:after="60"/>
        <w:rPr>
          <w:rFonts w:cs="Arial"/>
          <w:lang w:eastAsia="zh-CN"/>
        </w:rPr>
      </w:pPr>
    </w:p>
    <w:p w:rsidR="00275BD4" w:rsidRPr="00326611" w:rsidRDefault="00275BD4" w:rsidP="003D74FC">
      <w:pPr>
        <w:spacing w:before="60" w:after="60"/>
        <w:rPr>
          <w:rFonts w:cs="Arial"/>
          <w:lang w:eastAsia="zh-CN"/>
        </w:rPr>
      </w:pPr>
      <w:r w:rsidRPr="00326611">
        <w:rPr>
          <w:rFonts w:cs="Arial"/>
          <w:lang w:eastAsia="zh-CN"/>
        </w:rPr>
        <w:br w:type="page"/>
      </w:r>
    </w:p>
    <w:p w:rsidR="00A42D55" w:rsidRPr="00326611" w:rsidRDefault="00167544">
      <w:pPr>
        <w:pStyle w:val="berschrift"/>
        <w:rPr>
          <w:lang w:eastAsia="zh-CN"/>
        </w:rPr>
      </w:pPr>
      <w:r w:rsidRPr="00326611">
        <w:rPr>
          <w:rFonts w:hint="eastAsia"/>
          <w:lang w:eastAsia="zh-CN"/>
        </w:rPr>
        <w:lastRenderedPageBreak/>
        <w:t>目录</w:t>
      </w:r>
    </w:p>
    <w:p w:rsidR="00A42D55" w:rsidRPr="00326611" w:rsidRDefault="00A42D55">
      <w:pPr>
        <w:spacing w:before="60" w:after="60"/>
      </w:pPr>
    </w:p>
    <w:p w:rsidR="00B30EEC" w:rsidRPr="00326611" w:rsidRDefault="001D1234">
      <w:pPr>
        <w:pStyle w:val="10"/>
        <w:tabs>
          <w:tab w:val="left" w:pos="425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eastAsia="zh-CN"/>
        </w:rPr>
      </w:pPr>
      <w:r w:rsidRPr="00326611">
        <w:rPr>
          <w:sz w:val="18"/>
          <w:lang w:val="fr-FR"/>
        </w:rPr>
        <w:fldChar w:fldCharType="begin"/>
      </w:r>
      <w:r w:rsidR="00B6026E" w:rsidRPr="00326611">
        <w:rPr>
          <w:sz w:val="18"/>
          <w:lang w:val="fr-FR"/>
        </w:rPr>
        <w:instrText xml:space="preserve"> TOC \o "1-3" \h \z \u </w:instrText>
      </w:r>
      <w:r w:rsidRPr="00326611">
        <w:rPr>
          <w:sz w:val="18"/>
          <w:lang w:val="fr-FR"/>
        </w:rPr>
        <w:fldChar w:fldCharType="separate"/>
      </w:r>
      <w:hyperlink w:anchor="_Toc487616013" w:history="1">
        <w:r w:rsidR="00B30EEC" w:rsidRPr="00326611">
          <w:rPr>
            <w:rStyle w:val="af5"/>
            <w:noProof/>
          </w:rPr>
          <w:t>1</w:t>
        </w:r>
        <w:r w:rsidR="00B30EEC" w:rsidRPr="00326611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  <w:lang w:eastAsia="zh-CN"/>
          </w:rPr>
          <w:tab/>
        </w:r>
        <w:r w:rsidR="00B30EEC" w:rsidRPr="00326611">
          <w:rPr>
            <w:rStyle w:val="af5"/>
            <w:rFonts w:hint="eastAsia"/>
            <w:noProof/>
          </w:rPr>
          <w:t>交互方式</w:t>
        </w:r>
        <w:r w:rsidR="00B30EEC" w:rsidRPr="00326611">
          <w:rPr>
            <w:noProof/>
            <w:webHidden/>
          </w:rPr>
          <w:tab/>
        </w:r>
        <w:r w:rsidR="00B30EEC" w:rsidRPr="00326611">
          <w:rPr>
            <w:noProof/>
            <w:webHidden/>
          </w:rPr>
          <w:fldChar w:fldCharType="begin"/>
        </w:r>
        <w:r w:rsidR="00B30EEC" w:rsidRPr="00326611">
          <w:rPr>
            <w:noProof/>
            <w:webHidden/>
          </w:rPr>
          <w:instrText xml:space="preserve"> PAGEREF _Toc487616013 \h </w:instrText>
        </w:r>
        <w:r w:rsidR="00B30EEC" w:rsidRPr="00326611">
          <w:rPr>
            <w:noProof/>
            <w:webHidden/>
          </w:rPr>
        </w:r>
        <w:r w:rsidR="00B30EEC" w:rsidRPr="00326611">
          <w:rPr>
            <w:noProof/>
            <w:webHidden/>
          </w:rPr>
          <w:fldChar w:fldCharType="separate"/>
        </w:r>
        <w:r w:rsidR="00B30EEC" w:rsidRPr="00326611">
          <w:rPr>
            <w:noProof/>
            <w:webHidden/>
          </w:rPr>
          <w:t>6</w:t>
        </w:r>
        <w:r w:rsidR="00B30EEC" w:rsidRPr="00326611">
          <w:rPr>
            <w:noProof/>
            <w:webHidden/>
          </w:rPr>
          <w:fldChar w:fldCharType="end"/>
        </w:r>
      </w:hyperlink>
    </w:p>
    <w:p w:rsidR="00B30EEC" w:rsidRPr="00326611" w:rsidRDefault="00E80878">
      <w:pPr>
        <w:pStyle w:val="20"/>
        <w:tabs>
          <w:tab w:val="left" w:pos="8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87616014" w:history="1">
        <w:r w:rsidR="00B30EEC" w:rsidRPr="00326611">
          <w:rPr>
            <w:rStyle w:val="af5"/>
            <w:noProof/>
            <w:lang w:eastAsia="zh-CN"/>
          </w:rPr>
          <w:t>1.1</w:t>
        </w:r>
        <w:r w:rsidR="00B30EEC" w:rsidRPr="0032661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30EEC" w:rsidRPr="00326611">
          <w:rPr>
            <w:rStyle w:val="af5"/>
            <w:rFonts w:hint="eastAsia"/>
            <w:noProof/>
            <w:lang w:eastAsia="zh-CN"/>
          </w:rPr>
          <w:t>通过</w:t>
        </w:r>
        <w:r w:rsidR="00B30EEC" w:rsidRPr="00326611">
          <w:rPr>
            <w:rStyle w:val="af5"/>
            <w:noProof/>
            <w:lang w:eastAsia="zh-CN"/>
          </w:rPr>
          <w:t>xml</w:t>
        </w:r>
        <w:r w:rsidR="00B30EEC" w:rsidRPr="00326611">
          <w:rPr>
            <w:rStyle w:val="af5"/>
            <w:rFonts w:hint="eastAsia"/>
            <w:noProof/>
            <w:lang w:eastAsia="zh-CN"/>
          </w:rPr>
          <w:t>文件实现数据交互</w:t>
        </w:r>
        <w:r w:rsidR="00B30EEC" w:rsidRPr="00326611">
          <w:rPr>
            <w:noProof/>
            <w:webHidden/>
          </w:rPr>
          <w:tab/>
        </w:r>
        <w:r w:rsidR="00B30EEC" w:rsidRPr="00326611">
          <w:rPr>
            <w:noProof/>
            <w:webHidden/>
          </w:rPr>
          <w:fldChar w:fldCharType="begin"/>
        </w:r>
        <w:r w:rsidR="00B30EEC" w:rsidRPr="00326611">
          <w:rPr>
            <w:noProof/>
            <w:webHidden/>
          </w:rPr>
          <w:instrText xml:space="preserve"> PAGEREF _Toc487616014 \h </w:instrText>
        </w:r>
        <w:r w:rsidR="00B30EEC" w:rsidRPr="00326611">
          <w:rPr>
            <w:noProof/>
            <w:webHidden/>
          </w:rPr>
        </w:r>
        <w:r w:rsidR="00B30EEC" w:rsidRPr="00326611">
          <w:rPr>
            <w:noProof/>
            <w:webHidden/>
          </w:rPr>
          <w:fldChar w:fldCharType="separate"/>
        </w:r>
        <w:r w:rsidR="00B30EEC" w:rsidRPr="00326611">
          <w:rPr>
            <w:noProof/>
            <w:webHidden/>
          </w:rPr>
          <w:t>6</w:t>
        </w:r>
        <w:r w:rsidR="00B30EEC" w:rsidRPr="00326611">
          <w:rPr>
            <w:noProof/>
            <w:webHidden/>
          </w:rPr>
          <w:fldChar w:fldCharType="end"/>
        </w:r>
      </w:hyperlink>
    </w:p>
    <w:p w:rsidR="00B30EEC" w:rsidRPr="00326611" w:rsidRDefault="00E80878">
      <w:pPr>
        <w:pStyle w:val="20"/>
        <w:tabs>
          <w:tab w:val="left" w:pos="8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87616015" w:history="1">
        <w:r w:rsidR="00B30EEC" w:rsidRPr="00326611">
          <w:rPr>
            <w:rStyle w:val="af5"/>
            <w:noProof/>
            <w:lang w:eastAsia="zh-CN"/>
          </w:rPr>
          <w:t>1.2</w:t>
        </w:r>
        <w:r w:rsidR="00B30EEC" w:rsidRPr="0032661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30EEC" w:rsidRPr="00326611">
          <w:rPr>
            <w:rStyle w:val="af5"/>
            <w:rFonts w:hint="eastAsia"/>
            <w:noProof/>
            <w:lang w:eastAsia="zh-CN"/>
          </w:rPr>
          <w:t>通过</w:t>
        </w:r>
        <w:r w:rsidR="00B30EEC" w:rsidRPr="00326611">
          <w:rPr>
            <w:rStyle w:val="af5"/>
            <w:noProof/>
            <w:lang w:eastAsia="zh-CN"/>
          </w:rPr>
          <w:t>zip</w:t>
        </w:r>
        <w:r w:rsidR="00B30EEC" w:rsidRPr="00326611">
          <w:rPr>
            <w:rStyle w:val="af5"/>
            <w:rFonts w:hint="eastAsia"/>
            <w:noProof/>
            <w:lang w:eastAsia="zh-CN"/>
          </w:rPr>
          <w:t>文件实现数据交互</w:t>
        </w:r>
        <w:r w:rsidR="00B30EEC" w:rsidRPr="00326611">
          <w:rPr>
            <w:noProof/>
            <w:webHidden/>
          </w:rPr>
          <w:tab/>
        </w:r>
        <w:r w:rsidR="00B30EEC" w:rsidRPr="00326611">
          <w:rPr>
            <w:noProof/>
            <w:webHidden/>
          </w:rPr>
          <w:fldChar w:fldCharType="begin"/>
        </w:r>
        <w:r w:rsidR="00B30EEC" w:rsidRPr="00326611">
          <w:rPr>
            <w:noProof/>
            <w:webHidden/>
          </w:rPr>
          <w:instrText xml:space="preserve"> PAGEREF _Toc487616015 \h </w:instrText>
        </w:r>
        <w:r w:rsidR="00B30EEC" w:rsidRPr="00326611">
          <w:rPr>
            <w:noProof/>
            <w:webHidden/>
          </w:rPr>
        </w:r>
        <w:r w:rsidR="00B30EEC" w:rsidRPr="00326611">
          <w:rPr>
            <w:noProof/>
            <w:webHidden/>
          </w:rPr>
          <w:fldChar w:fldCharType="separate"/>
        </w:r>
        <w:r w:rsidR="00B30EEC" w:rsidRPr="00326611">
          <w:rPr>
            <w:noProof/>
            <w:webHidden/>
          </w:rPr>
          <w:t>6</w:t>
        </w:r>
        <w:r w:rsidR="00B30EEC" w:rsidRPr="00326611">
          <w:rPr>
            <w:noProof/>
            <w:webHidden/>
          </w:rPr>
          <w:fldChar w:fldCharType="end"/>
        </w:r>
      </w:hyperlink>
    </w:p>
    <w:p w:rsidR="00B30EEC" w:rsidRPr="00326611" w:rsidRDefault="00E80878">
      <w:pPr>
        <w:pStyle w:val="10"/>
        <w:tabs>
          <w:tab w:val="left" w:pos="425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eastAsia="zh-CN"/>
        </w:rPr>
      </w:pPr>
      <w:hyperlink w:anchor="_Toc487616016" w:history="1">
        <w:r w:rsidR="00B30EEC" w:rsidRPr="00326611">
          <w:rPr>
            <w:rStyle w:val="af5"/>
            <w:noProof/>
            <w:lang w:eastAsia="zh-CN"/>
          </w:rPr>
          <w:t>2</w:t>
        </w:r>
        <w:r w:rsidR="00B30EEC" w:rsidRPr="00326611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  <w:lang w:eastAsia="zh-CN"/>
          </w:rPr>
          <w:tab/>
        </w:r>
        <w:r w:rsidR="00B30EEC" w:rsidRPr="00326611">
          <w:rPr>
            <w:rStyle w:val="af5"/>
            <w:rFonts w:hint="eastAsia"/>
            <w:noProof/>
            <w:lang w:eastAsia="zh-CN"/>
          </w:rPr>
          <w:t>通用格式说明</w:t>
        </w:r>
        <w:r w:rsidR="00B30EEC" w:rsidRPr="00326611">
          <w:rPr>
            <w:noProof/>
            <w:webHidden/>
          </w:rPr>
          <w:tab/>
        </w:r>
        <w:r w:rsidR="00B30EEC" w:rsidRPr="00326611">
          <w:rPr>
            <w:noProof/>
            <w:webHidden/>
          </w:rPr>
          <w:fldChar w:fldCharType="begin"/>
        </w:r>
        <w:r w:rsidR="00B30EEC" w:rsidRPr="00326611">
          <w:rPr>
            <w:noProof/>
            <w:webHidden/>
          </w:rPr>
          <w:instrText xml:space="preserve"> PAGEREF _Toc487616016 \h </w:instrText>
        </w:r>
        <w:r w:rsidR="00B30EEC" w:rsidRPr="00326611">
          <w:rPr>
            <w:noProof/>
            <w:webHidden/>
          </w:rPr>
        </w:r>
        <w:r w:rsidR="00B30EEC" w:rsidRPr="00326611">
          <w:rPr>
            <w:noProof/>
            <w:webHidden/>
          </w:rPr>
          <w:fldChar w:fldCharType="separate"/>
        </w:r>
        <w:r w:rsidR="00B30EEC" w:rsidRPr="00326611">
          <w:rPr>
            <w:noProof/>
            <w:webHidden/>
          </w:rPr>
          <w:t>6</w:t>
        </w:r>
        <w:r w:rsidR="00B30EEC" w:rsidRPr="00326611">
          <w:rPr>
            <w:noProof/>
            <w:webHidden/>
          </w:rPr>
          <w:fldChar w:fldCharType="end"/>
        </w:r>
      </w:hyperlink>
    </w:p>
    <w:p w:rsidR="00B30EEC" w:rsidRPr="00326611" w:rsidRDefault="00E80878">
      <w:pPr>
        <w:pStyle w:val="10"/>
        <w:tabs>
          <w:tab w:val="left" w:pos="425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eastAsia="zh-CN"/>
        </w:rPr>
      </w:pPr>
      <w:hyperlink w:anchor="_Toc487616017" w:history="1">
        <w:r w:rsidR="00B30EEC" w:rsidRPr="00326611">
          <w:rPr>
            <w:rStyle w:val="af5"/>
            <w:noProof/>
            <w:lang w:eastAsia="zh-CN"/>
          </w:rPr>
          <w:t>3</w:t>
        </w:r>
        <w:r w:rsidR="00B30EEC" w:rsidRPr="00326611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  <w:lang w:eastAsia="zh-CN"/>
          </w:rPr>
          <w:tab/>
        </w:r>
        <w:r w:rsidR="00B30EEC" w:rsidRPr="00326611">
          <w:rPr>
            <w:rStyle w:val="af5"/>
            <w:rFonts w:hint="eastAsia"/>
            <w:noProof/>
            <w:lang w:eastAsia="zh-CN"/>
          </w:rPr>
          <w:t>业务接口</w:t>
        </w:r>
        <w:r w:rsidR="00B30EEC" w:rsidRPr="00326611">
          <w:rPr>
            <w:noProof/>
            <w:webHidden/>
          </w:rPr>
          <w:tab/>
        </w:r>
        <w:r w:rsidR="00B30EEC" w:rsidRPr="00326611">
          <w:rPr>
            <w:noProof/>
            <w:webHidden/>
          </w:rPr>
          <w:fldChar w:fldCharType="begin"/>
        </w:r>
        <w:r w:rsidR="00B30EEC" w:rsidRPr="00326611">
          <w:rPr>
            <w:noProof/>
            <w:webHidden/>
          </w:rPr>
          <w:instrText xml:space="preserve"> PAGEREF _Toc487616017 \h </w:instrText>
        </w:r>
        <w:r w:rsidR="00B30EEC" w:rsidRPr="00326611">
          <w:rPr>
            <w:noProof/>
            <w:webHidden/>
          </w:rPr>
        </w:r>
        <w:r w:rsidR="00B30EEC" w:rsidRPr="00326611">
          <w:rPr>
            <w:noProof/>
            <w:webHidden/>
          </w:rPr>
          <w:fldChar w:fldCharType="separate"/>
        </w:r>
        <w:r w:rsidR="00B30EEC" w:rsidRPr="00326611">
          <w:rPr>
            <w:noProof/>
            <w:webHidden/>
          </w:rPr>
          <w:t>7</w:t>
        </w:r>
        <w:r w:rsidR="00B30EEC" w:rsidRPr="00326611">
          <w:rPr>
            <w:noProof/>
            <w:webHidden/>
          </w:rPr>
          <w:fldChar w:fldCharType="end"/>
        </w:r>
      </w:hyperlink>
    </w:p>
    <w:p w:rsidR="00B30EEC" w:rsidRPr="00326611" w:rsidRDefault="00E80878">
      <w:pPr>
        <w:pStyle w:val="20"/>
        <w:tabs>
          <w:tab w:val="left" w:pos="8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87616018" w:history="1">
        <w:r w:rsidR="00B30EEC" w:rsidRPr="00326611">
          <w:rPr>
            <w:rStyle w:val="af5"/>
            <w:noProof/>
            <w:lang w:eastAsia="zh-CN"/>
          </w:rPr>
          <w:t>3.1</w:t>
        </w:r>
        <w:r w:rsidR="00B30EEC" w:rsidRPr="0032661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30EEC" w:rsidRPr="00326611">
          <w:rPr>
            <w:rStyle w:val="af5"/>
            <w:rFonts w:hint="eastAsia"/>
            <w:noProof/>
            <w:lang w:eastAsia="zh-CN"/>
          </w:rPr>
          <w:t>通用类</w:t>
        </w:r>
        <w:r w:rsidR="00B30EEC" w:rsidRPr="00326611">
          <w:rPr>
            <w:noProof/>
            <w:webHidden/>
          </w:rPr>
          <w:tab/>
        </w:r>
        <w:r w:rsidR="00B30EEC" w:rsidRPr="00326611">
          <w:rPr>
            <w:noProof/>
            <w:webHidden/>
          </w:rPr>
          <w:fldChar w:fldCharType="begin"/>
        </w:r>
        <w:r w:rsidR="00B30EEC" w:rsidRPr="00326611">
          <w:rPr>
            <w:noProof/>
            <w:webHidden/>
          </w:rPr>
          <w:instrText xml:space="preserve"> PAGEREF _Toc487616018 \h </w:instrText>
        </w:r>
        <w:r w:rsidR="00B30EEC" w:rsidRPr="00326611">
          <w:rPr>
            <w:noProof/>
            <w:webHidden/>
          </w:rPr>
        </w:r>
        <w:r w:rsidR="00B30EEC" w:rsidRPr="00326611">
          <w:rPr>
            <w:noProof/>
            <w:webHidden/>
          </w:rPr>
          <w:fldChar w:fldCharType="separate"/>
        </w:r>
        <w:r w:rsidR="00B30EEC" w:rsidRPr="00326611">
          <w:rPr>
            <w:noProof/>
            <w:webHidden/>
          </w:rPr>
          <w:t>7</w:t>
        </w:r>
        <w:r w:rsidR="00B30EEC" w:rsidRPr="00326611">
          <w:rPr>
            <w:noProof/>
            <w:webHidden/>
          </w:rPr>
          <w:fldChar w:fldCharType="end"/>
        </w:r>
      </w:hyperlink>
    </w:p>
    <w:p w:rsidR="00B30EEC" w:rsidRPr="00326611" w:rsidRDefault="00E80878">
      <w:pPr>
        <w:pStyle w:val="30"/>
        <w:tabs>
          <w:tab w:val="left" w:pos="132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87616019" w:history="1">
        <w:r w:rsidR="00B30EEC" w:rsidRPr="00326611">
          <w:rPr>
            <w:rStyle w:val="af5"/>
            <w:noProof/>
            <w:lang w:eastAsia="zh-CN"/>
          </w:rPr>
          <w:t>3.1.1</w:t>
        </w:r>
        <w:r w:rsidR="00B30EEC" w:rsidRPr="0032661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30EEC" w:rsidRPr="00326611">
          <w:rPr>
            <w:rStyle w:val="af5"/>
            <w:rFonts w:hint="eastAsia"/>
            <w:noProof/>
            <w:lang w:eastAsia="zh-CN"/>
          </w:rPr>
          <w:t>报送</w:t>
        </w:r>
        <w:r w:rsidR="00B30EEC" w:rsidRPr="00326611">
          <w:rPr>
            <w:noProof/>
            <w:webHidden/>
          </w:rPr>
          <w:tab/>
        </w:r>
        <w:r w:rsidR="00B30EEC" w:rsidRPr="00326611">
          <w:rPr>
            <w:noProof/>
            <w:webHidden/>
          </w:rPr>
          <w:fldChar w:fldCharType="begin"/>
        </w:r>
        <w:r w:rsidR="00B30EEC" w:rsidRPr="00326611">
          <w:rPr>
            <w:noProof/>
            <w:webHidden/>
          </w:rPr>
          <w:instrText xml:space="preserve"> PAGEREF _Toc487616019 \h </w:instrText>
        </w:r>
        <w:r w:rsidR="00B30EEC" w:rsidRPr="00326611">
          <w:rPr>
            <w:noProof/>
            <w:webHidden/>
          </w:rPr>
        </w:r>
        <w:r w:rsidR="00B30EEC" w:rsidRPr="00326611">
          <w:rPr>
            <w:noProof/>
            <w:webHidden/>
          </w:rPr>
          <w:fldChar w:fldCharType="separate"/>
        </w:r>
        <w:r w:rsidR="00B30EEC" w:rsidRPr="00326611">
          <w:rPr>
            <w:noProof/>
            <w:webHidden/>
          </w:rPr>
          <w:t>7</w:t>
        </w:r>
        <w:r w:rsidR="00B30EEC" w:rsidRPr="00326611">
          <w:rPr>
            <w:noProof/>
            <w:webHidden/>
          </w:rPr>
          <w:fldChar w:fldCharType="end"/>
        </w:r>
      </w:hyperlink>
    </w:p>
    <w:p w:rsidR="00B30EEC" w:rsidRPr="00326611" w:rsidRDefault="00E80878">
      <w:pPr>
        <w:pStyle w:val="10"/>
        <w:tabs>
          <w:tab w:val="left" w:pos="425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eastAsia="zh-CN"/>
        </w:rPr>
      </w:pPr>
      <w:hyperlink w:anchor="_Toc487616020" w:history="1">
        <w:r w:rsidR="00B30EEC" w:rsidRPr="00326611">
          <w:rPr>
            <w:rStyle w:val="af5"/>
            <w:noProof/>
            <w:lang w:eastAsia="zh-CN"/>
          </w:rPr>
          <w:t>4</w:t>
        </w:r>
        <w:r w:rsidR="00B30EEC" w:rsidRPr="00326611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  <w:lang w:eastAsia="zh-CN"/>
          </w:rPr>
          <w:tab/>
        </w:r>
        <w:r w:rsidR="00B30EEC" w:rsidRPr="00326611">
          <w:rPr>
            <w:rStyle w:val="af5"/>
            <w:rFonts w:hint="eastAsia"/>
            <w:noProof/>
            <w:lang w:eastAsia="zh-CN"/>
          </w:rPr>
          <w:t>字典码</w:t>
        </w:r>
        <w:r w:rsidR="00B30EEC" w:rsidRPr="00326611">
          <w:rPr>
            <w:noProof/>
            <w:webHidden/>
          </w:rPr>
          <w:tab/>
        </w:r>
        <w:r w:rsidR="00B30EEC" w:rsidRPr="00326611">
          <w:rPr>
            <w:noProof/>
            <w:webHidden/>
          </w:rPr>
          <w:fldChar w:fldCharType="begin"/>
        </w:r>
        <w:r w:rsidR="00B30EEC" w:rsidRPr="00326611">
          <w:rPr>
            <w:noProof/>
            <w:webHidden/>
          </w:rPr>
          <w:instrText xml:space="preserve"> PAGEREF _Toc487616020 \h </w:instrText>
        </w:r>
        <w:r w:rsidR="00B30EEC" w:rsidRPr="00326611">
          <w:rPr>
            <w:noProof/>
            <w:webHidden/>
          </w:rPr>
        </w:r>
        <w:r w:rsidR="00B30EEC" w:rsidRPr="00326611">
          <w:rPr>
            <w:noProof/>
            <w:webHidden/>
          </w:rPr>
          <w:fldChar w:fldCharType="separate"/>
        </w:r>
        <w:r w:rsidR="00B30EEC" w:rsidRPr="00326611">
          <w:rPr>
            <w:noProof/>
            <w:webHidden/>
          </w:rPr>
          <w:t>15</w:t>
        </w:r>
        <w:r w:rsidR="00B30EEC" w:rsidRPr="00326611">
          <w:rPr>
            <w:noProof/>
            <w:webHidden/>
          </w:rPr>
          <w:fldChar w:fldCharType="end"/>
        </w:r>
      </w:hyperlink>
    </w:p>
    <w:p w:rsidR="00B30EEC" w:rsidRPr="00326611" w:rsidRDefault="00E80878">
      <w:pPr>
        <w:pStyle w:val="20"/>
        <w:tabs>
          <w:tab w:val="left" w:pos="8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87616021" w:history="1">
        <w:r w:rsidR="00B30EEC" w:rsidRPr="00326611">
          <w:rPr>
            <w:rStyle w:val="af5"/>
            <w:noProof/>
            <w:lang w:eastAsia="zh-CN"/>
          </w:rPr>
          <w:t>4.1</w:t>
        </w:r>
        <w:r w:rsidR="00B30EEC" w:rsidRPr="0032661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30EEC" w:rsidRPr="00326611">
          <w:rPr>
            <w:rStyle w:val="af5"/>
            <w:rFonts w:hint="eastAsia"/>
            <w:noProof/>
            <w:lang w:eastAsia="zh-CN"/>
          </w:rPr>
          <w:t>应用编码</w:t>
        </w:r>
        <w:r w:rsidR="00B30EEC" w:rsidRPr="00326611">
          <w:rPr>
            <w:noProof/>
            <w:webHidden/>
          </w:rPr>
          <w:tab/>
        </w:r>
        <w:r w:rsidR="00B30EEC" w:rsidRPr="00326611">
          <w:rPr>
            <w:noProof/>
            <w:webHidden/>
          </w:rPr>
          <w:fldChar w:fldCharType="begin"/>
        </w:r>
        <w:r w:rsidR="00B30EEC" w:rsidRPr="00326611">
          <w:rPr>
            <w:noProof/>
            <w:webHidden/>
          </w:rPr>
          <w:instrText xml:space="preserve"> PAGEREF _Toc487616021 \h </w:instrText>
        </w:r>
        <w:r w:rsidR="00B30EEC" w:rsidRPr="00326611">
          <w:rPr>
            <w:noProof/>
            <w:webHidden/>
          </w:rPr>
        </w:r>
        <w:r w:rsidR="00B30EEC" w:rsidRPr="00326611">
          <w:rPr>
            <w:noProof/>
            <w:webHidden/>
          </w:rPr>
          <w:fldChar w:fldCharType="separate"/>
        </w:r>
        <w:r w:rsidR="00B30EEC" w:rsidRPr="00326611">
          <w:rPr>
            <w:noProof/>
            <w:webHidden/>
          </w:rPr>
          <w:t>15</w:t>
        </w:r>
        <w:r w:rsidR="00B30EEC" w:rsidRPr="00326611">
          <w:rPr>
            <w:noProof/>
            <w:webHidden/>
          </w:rPr>
          <w:fldChar w:fldCharType="end"/>
        </w:r>
      </w:hyperlink>
    </w:p>
    <w:p w:rsidR="00B30EEC" w:rsidRPr="00326611" w:rsidRDefault="00E80878">
      <w:pPr>
        <w:pStyle w:val="20"/>
        <w:tabs>
          <w:tab w:val="left" w:pos="8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87616022" w:history="1">
        <w:r w:rsidR="00B30EEC" w:rsidRPr="00326611">
          <w:rPr>
            <w:rStyle w:val="af5"/>
            <w:noProof/>
            <w:lang w:eastAsia="zh-CN"/>
          </w:rPr>
          <w:t>4.2</w:t>
        </w:r>
        <w:r w:rsidR="00B30EEC" w:rsidRPr="0032661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30EEC" w:rsidRPr="00326611">
          <w:rPr>
            <w:rStyle w:val="af5"/>
            <w:rFonts w:hint="eastAsia"/>
            <w:noProof/>
            <w:lang w:eastAsia="zh-CN"/>
          </w:rPr>
          <w:t>业务消息错误码</w:t>
        </w:r>
        <w:r w:rsidR="00B30EEC" w:rsidRPr="00326611">
          <w:rPr>
            <w:noProof/>
            <w:webHidden/>
          </w:rPr>
          <w:tab/>
        </w:r>
        <w:r w:rsidR="00B30EEC" w:rsidRPr="00326611">
          <w:rPr>
            <w:noProof/>
            <w:webHidden/>
          </w:rPr>
          <w:fldChar w:fldCharType="begin"/>
        </w:r>
        <w:r w:rsidR="00B30EEC" w:rsidRPr="00326611">
          <w:rPr>
            <w:noProof/>
            <w:webHidden/>
          </w:rPr>
          <w:instrText xml:space="preserve"> PAGEREF _Toc487616022 \h </w:instrText>
        </w:r>
        <w:r w:rsidR="00B30EEC" w:rsidRPr="00326611">
          <w:rPr>
            <w:noProof/>
            <w:webHidden/>
          </w:rPr>
        </w:r>
        <w:r w:rsidR="00B30EEC" w:rsidRPr="00326611">
          <w:rPr>
            <w:noProof/>
            <w:webHidden/>
          </w:rPr>
          <w:fldChar w:fldCharType="separate"/>
        </w:r>
        <w:r w:rsidR="00B30EEC" w:rsidRPr="00326611">
          <w:rPr>
            <w:noProof/>
            <w:webHidden/>
          </w:rPr>
          <w:t>15</w:t>
        </w:r>
        <w:r w:rsidR="00B30EEC" w:rsidRPr="00326611">
          <w:rPr>
            <w:noProof/>
            <w:webHidden/>
          </w:rPr>
          <w:fldChar w:fldCharType="end"/>
        </w:r>
      </w:hyperlink>
    </w:p>
    <w:p w:rsidR="00B30EEC" w:rsidRPr="00326611" w:rsidRDefault="00E80878">
      <w:pPr>
        <w:pStyle w:val="10"/>
        <w:tabs>
          <w:tab w:val="left" w:pos="425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eastAsia="zh-CN"/>
        </w:rPr>
      </w:pPr>
      <w:hyperlink w:anchor="_Toc487616023" w:history="1">
        <w:r w:rsidR="00B30EEC" w:rsidRPr="00326611">
          <w:rPr>
            <w:rStyle w:val="af5"/>
            <w:noProof/>
            <w:lang w:eastAsia="zh-CN"/>
          </w:rPr>
          <w:t>5</w:t>
        </w:r>
        <w:r w:rsidR="00B30EEC" w:rsidRPr="00326611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  <w:lang w:eastAsia="zh-CN"/>
          </w:rPr>
          <w:tab/>
        </w:r>
        <w:r w:rsidR="00B30EEC" w:rsidRPr="00326611">
          <w:rPr>
            <w:rStyle w:val="af5"/>
            <w:rFonts w:hint="eastAsia"/>
            <w:noProof/>
            <w:lang w:eastAsia="zh-CN"/>
          </w:rPr>
          <w:t>附录</w:t>
        </w:r>
        <w:r w:rsidR="00B30EEC" w:rsidRPr="00326611">
          <w:rPr>
            <w:noProof/>
            <w:webHidden/>
          </w:rPr>
          <w:tab/>
        </w:r>
        <w:r w:rsidR="00B30EEC" w:rsidRPr="00326611">
          <w:rPr>
            <w:noProof/>
            <w:webHidden/>
          </w:rPr>
          <w:fldChar w:fldCharType="begin"/>
        </w:r>
        <w:r w:rsidR="00B30EEC" w:rsidRPr="00326611">
          <w:rPr>
            <w:noProof/>
            <w:webHidden/>
          </w:rPr>
          <w:instrText xml:space="preserve"> PAGEREF _Toc487616023 \h </w:instrText>
        </w:r>
        <w:r w:rsidR="00B30EEC" w:rsidRPr="00326611">
          <w:rPr>
            <w:noProof/>
            <w:webHidden/>
          </w:rPr>
        </w:r>
        <w:r w:rsidR="00B30EEC" w:rsidRPr="00326611">
          <w:rPr>
            <w:noProof/>
            <w:webHidden/>
          </w:rPr>
          <w:fldChar w:fldCharType="separate"/>
        </w:r>
        <w:r w:rsidR="00B30EEC" w:rsidRPr="00326611">
          <w:rPr>
            <w:noProof/>
            <w:webHidden/>
          </w:rPr>
          <w:t>16</w:t>
        </w:r>
        <w:r w:rsidR="00B30EEC" w:rsidRPr="00326611">
          <w:rPr>
            <w:noProof/>
            <w:webHidden/>
          </w:rPr>
          <w:fldChar w:fldCharType="end"/>
        </w:r>
      </w:hyperlink>
    </w:p>
    <w:p w:rsidR="00B30EEC" w:rsidRPr="00326611" w:rsidRDefault="00E80878">
      <w:pPr>
        <w:pStyle w:val="20"/>
        <w:tabs>
          <w:tab w:val="left" w:pos="8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87616024" w:history="1">
        <w:r w:rsidR="00B30EEC" w:rsidRPr="00326611">
          <w:rPr>
            <w:rStyle w:val="af5"/>
            <w:noProof/>
            <w:lang w:eastAsia="zh-CN"/>
          </w:rPr>
          <w:t>5.1</w:t>
        </w:r>
        <w:r w:rsidR="00B30EEC" w:rsidRPr="0032661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30EEC" w:rsidRPr="00326611">
          <w:rPr>
            <w:rStyle w:val="af5"/>
            <w:noProof/>
            <w:lang w:eastAsia="zh-CN"/>
          </w:rPr>
          <w:t>XML schema</w:t>
        </w:r>
        <w:r w:rsidR="00B30EEC" w:rsidRPr="00326611">
          <w:rPr>
            <w:rStyle w:val="af5"/>
            <w:rFonts w:hint="eastAsia"/>
            <w:noProof/>
            <w:lang w:eastAsia="zh-CN"/>
          </w:rPr>
          <w:t>约束</w:t>
        </w:r>
        <w:r w:rsidR="00B30EEC" w:rsidRPr="00326611">
          <w:rPr>
            <w:noProof/>
            <w:webHidden/>
          </w:rPr>
          <w:tab/>
        </w:r>
        <w:r w:rsidR="00B30EEC" w:rsidRPr="00326611">
          <w:rPr>
            <w:noProof/>
            <w:webHidden/>
          </w:rPr>
          <w:fldChar w:fldCharType="begin"/>
        </w:r>
        <w:r w:rsidR="00B30EEC" w:rsidRPr="00326611">
          <w:rPr>
            <w:noProof/>
            <w:webHidden/>
          </w:rPr>
          <w:instrText xml:space="preserve"> PAGEREF _Toc487616024 \h </w:instrText>
        </w:r>
        <w:r w:rsidR="00B30EEC" w:rsidRPr="00326611">
          <w:rPr>
            <w:noProof/>
            <w:webHidden/>
          </w:rPr>
        </w:r>
        <w:r w:rsidR="00B30EEC" w:rsidRPr="00326611">
          <w:rPr>
            <w:noProof/>
            <w:webHidden/>
          </w:rPr>
          <w:fldChar w:fldCharType="separate"/>
        </w:r>
        <w:r w:rsidR="00B30EEC" w:rsidRPr="00326611">
          <w:rPr>
            <w:noProof/>
            <w:webHidden/>
          </w:rPr>
          <w:t>16</w:t>
        </w:r>
        <w:r w:rsidR="00B30EEC" w:rsidRPr="00326611">
          <w:rPr>
            <w:noProof/>
            <w:webHidden/>
          </w:rPr>
          <w:fldChar w:fldCharType="end"/>
        </w:r>
      </w:hyperlink>
    </w:p>
    <w:p w:rsidR="00A42D55" w:rsidRPr="00326611" w:rsidRDefault="001D1234">
      <w:pPr>
        <w:jc w:val="both"/>
        <w:rPr>
          <w:sz w:val="18"/>
          <w:lang w:val="fr-FR" w:eastAsia="zh-CN"/>
        </w:rPr>
      </w:pPr>
      <w:r w:rsidRPr="00326611">
        <w:rPr>
          <w:sz w:val="18"/>
          <w:lang w:val="fr-FR"/>
        </w:rPr>
        <w:fldChar w:fldCharType="end"/>
      </w:r>
    </w:p>
    <w:p w:rsidR="00A42D55" w:rsidRPr="00326611" w:rsidRDefault="00A42D55">
      <w:pPr>
        <w:rPr>
          <w:lang w:val="fr-FR"/>
        </w:rPr>
        <w:sectPr w:rsidR="00A42D55" w:rsidRPr="00326611">
          <w:footerReference w:type="default" r:id="rId9"/>
          <w:pgSz w:w="11907" w:h="16840" w:code="9"/>
          <w:pgMar w:top="1418" w:right="1134" w:bottom="1134" w:left="1134" w:header="720" w:footer="720" w:gutter="0"/>
          <w:cols w:space="720"/>
        </w:sectPr>
      </w:pPr>
    </w:p>
    <w:p w:rsidR="009A5973" w:rsidRPr="00326611" w:rsidRDefault="009A5973" w:rsidP="00085B68">
      <w:pPr>
        <w:rPr>
          <w:lang w:eastAsia="zh-CN"/>
        </w:rPr>
      </w:pPr>
    </w:p>
    <w:p w:rsidR="009A5973" w:rsidRPr="00326611" w:rsidRDefault="009A5973" w:rsidP="006F71B1">
      <w:pPr>
        <w:pStyle w:val="1"/>
      </w:pPr>
      <w:bookmarkStart w:id="0" w:name="_Toc487616013"/>
      <w:r w:rsidRPr="00326611">
        <w:rPr>
          <w:rFonts w:hint="eastAsia"/>
        </w:rPr>
        <w:t>交互方式</w:t>
      </w:r>
      <w:bookmarkEnd w:id="0"/>
    </w:p>
    <w:p w:rsidR="007F32D9" w:rsidRPr="00326611" w:rsidRDefault="00F43B2B" w:rsidP="00433D44">
      <w:pPr>
        <w:pStyle w:val="2"/>
        <w:rPr>
          <w:lang w:eastAsia="zh-CN"/>
        </w:rPr>
      </w:pPr>
      <w:bookmarkStart w:id="1" w:name="_Toc487616014"/>
      <w:r w:rsidRPr="00326611">
        <w:rPr>
          <w:rFonts w:hint="eastAsia"/>
          <w:lang w:eastAsia="zh-CN"/>
        </w:rPr>
        <w:t>通过</w:t>
      </w:r>
      <w:r w:rsidRPr="00326611">
        <w:rPr>
          <w:rFonts w:hint="eastAsia"/>
          <w:lang w:eastAsia="zh-CN"/>
        </w:rPr>
        <w:t>xml</w:t>
      </w:r>
      <w:r w:rsidRPr="00326611">
        <w:rPr>
          <w:rFonts w:hint="eastAsia"/>
          <w:lang w:eastAsia="zh-CN"/>
        </w:rPr>
        <w:t>文件实现数据交互</w:t>
      </w:r>
      <w:bookmarkEnd w:id="1"/>
    </w:p>
    <w:p w:rsidR="00F43B2B" w:rsidRPr="00326611" w:rsidRDefault="00F43B2B" w:rsidP="003C604C">
      <w:pPr>
        <w:rPr>
          <w:lang w:eastAsia="zh-CN"/>
        </w:rPr>
      </w:pPr>
      <w:r w:rsidRPr="00326611">
        <w:rPr>
          <w:rFonts w:hint="eastAsia"/>
          <w:lang w:eastAsia="zh-CN"/>
        </w:rPr>
        <w:t>用于</w:t>
      </w:r>
      <w:r w:rsidR="00152F1C" w:rsidRPr="00326611">
        <w:rPr>
          <w:rFonts w:hint="eastAsia"/>
          <w:lang w:eastAsia="zh-CN"/>
        </w:rPr>
        <w:t>实现从企业网的</w:t>
      </w:r>
      <w:r w:rsidR="003C604C" w:rsidRPr="00326611">
        <w:rPr>
          <w:rFonts w:hint="eastAsia"/>
          <w:lang w:eastAsia="zh-CN"/>
        </w:rPr>
        <w:t>查询</w:t>
      </w:r>
      <w:r w:rsidR="003C604C" w:rsidRPr="00326611">
        <w:rPr>
          <w:rFonts w:hint="eastAsia"/>
          <w:lang w:eastAsia="zh-CN"/>
        </w:rPr>
        <w:t>/</w:t>
      </w:r>
      <w:r w:rsidR="003C604C" w:rsidRPr="00326611">
        <w:rPr>
          <w:rFonts w:hint="eastAsia"/>
          <w:lang w:eastAsia="zh-CN"/>
        </w:rPr>
        <w:t>布控响应数据</w:t>
      </w:r>
      <w:r w:rsidR="00152F1C" w:rsidRPr="00326611">
        <w:rPr>
          <w:rFonts w:hint="eastAsia"/>
          <w:lang w:eastAsia="zh-CN"/>
        </w:rPr>
        <w:t>的返回。</w:t>
      </w:r>
    </w:p>
    <w:p w:rsidR="003C604C" w:rsidRPr="00326611" w:rsidRDefault="003C604C" w:rsidP="003C604C">
      <w:pPr>
        <w:rPr>
          <w:lang w:eastAsia="zh-CN"/>
        </w:rPr>
      </w:pPr>
      <w:r w:rsidRPr="00326611">
        <w:rPr>
          <w:rFonts w:hint="eastAsia"/>
          <w:lang w:eastAsia="zh-CN"/>
        </w:rPr>
        <w:t>一个</w:t>
      </w:r>
      <w:r w:rsidRPr="00326611">
        <w:rPr>
          <w:rFonts w:hint="eastAsia"/>
          <w:lang w:eastAsia="zh-CN"/>
        </w:rPr>
        <w:t>xml</w:t>
      </w:r>
      <w:r w:rsidR="00F43B2B" w:rsidRPr="00326611">
        <w:rPr>
          <w:rFonts w:hint="eastAsia"/>
          <w:lang w:eastAsia="zh-CN"/>
        </w:rPr>
        <w:t>文件</w:t>
      </w:r>
      <w:r w:rsidRPr="00326611">
        <w:rPr>
          <w:rFonts w:hint="eastAsia"/>
          <w:lang w:eastAsia="zh-CN"/>
        </w:rPr>
        <w:t>只包含一个查询</w:t>
      </w:r>
      <w:r w:rsidRPr="00326611">
        <w:rPr>
          <w:rFonts w:hint="eastAsia"/>
          <w:lang w:eastAsia="zh-CN"/>
        </w:rPr>
        <w:t>/</w:t>
      </w:r>
      <w:r w:rsidR="00022D44" w:rsidRPr="00326611">
        <w:rPr>
          <w:rFonts w:hint="eastAsia"/>
          <w:lang w:eastAsia="zh-CN"/>
        </w:rPr>
        <w:t>布控的响应数据。</w:t>
      </w:r>
    </w:p>
    <w:p w:rsidR="003C604C" w:rsidRPr="00326611" w:rsidRDefault="003C604C" w:rsidP="003C604C">
      <w:pPr>
        <w:rPr>
          <w:lang w:eastAsia="zh-CN"/>
        </w:rPr>
      </w:pPr>
      <w:r w:rsidRPr="00326611">
        <w:rPr>
          <w:rFonts w:hint="eastAsia"/>
          <w:lang w:eastAsia="zh-CN"/>
        </w:rPr>
        <w:t>响应</w:t>
      </w:r>
      <w:r w:rsidRPr="00326611">
        <w:rPr>
          <w:rFonts w:hint="eastAsia"/>
          <w:lang w:eastAsia="zh-CN"/>
        </w:rPr>
        <w:t>xml</w:t>
      </w:r>
      <w:r w:rsidR="00022D44" w:rsidRPr="00326611">
        <w:rPr>
          <w:rFonts w:hint="eastAsia"/>
          <w:lang w:eastAsia="zh-CN"/>
        </w:rPr>
        <w:t>文件名及文件内容部分数据需和请求保持一致，详见业务接口定义。</w:t>
      </w:r>
    </w:p>
    <w:p w:rsidR="003C604C" w:rsidRPr="00326611" w:rsidRDefault="003C604C" w:rsidP="003C604C">
      <w:pPr>
        <w:rPr>
          <w:lang w:eastAsia="zh-CN"/>
        </w:rPr>
      </w:pPr>
      <w:r w:rsidRPr="00326611">
        <w:rPr>
          <w:rFonts w:hint="eastAsia"/>
          <w:lang w:eastAsia="zh-CN"/>
        </w:rPr>
        <w:t>单个</w:t>
      </w:r>
      <w:r w:rsidRPr="00326611">
        <w:rPr>
          <w:rFonts w:hint="eastAsia"/>
          <w:lang w:eastAsia="zh-CN"/>
        </w:rPr>
        <w:t>xml</w:t>
      </w:r>
      <w:r w:rsidRPr="00326611">
        <w:rPr>
          <w:rFonts w:hint="eastAsia"/>
          <w:lang w:eastAsia="zh-CN"/>
        </w:rPr>
        <w:t>文件大小不得超过</w:t>
      </w:r>
      <w:r w:rsidRPr="00326611">
        <w:rPr>
          <w:rFonts w:hint="eastAsia"/>
          <w:lang w:eastAsia="zh-CN"/>
        </w:rPr>
        <w:t>100M</w:t>
      </w:r>
      <w:r w:rsidR="00022D44" w:rsidRPr="00326611">
        <w:rPr>
          <w:rFonts w:hint="eastAsia"/>
          <w:lang w:eastAsia="zh-CN"/>
        </w:rPr>
        <w:t>。</w:t>
      </w:r>
    </w:p>
    <w:p w:rsidR="003C604C" w:rsidRPr="00326611" w:rsidRDefault="003C604C" w:rsidP="003C604C">
      <w:pPr>
        <w:rPr>
          <w:lang w:eastAsia="zh-CN"/>
        </w:rPr>
      </w:pPr>
      <w:r w:rsidRPr="00326611">
        <w:rPr>
          <w:rFonts w:hint="eastAsia"/>
          <w:lang w:eastAsia="zh-CN"/>
        </w:rPr>
        <w:t>xml</w:t>
      </w:r>
      <w:r w:rsidRPr="00326611">
        <w:rPr>
          <w:rFonts w:hint="eastAsia"/>
          <w:lang w:eastAsia="zh-CN"/>
        </w:rPr>
        <w:t>所有节点的属性中，</w:t>
      </w:r>
      <w:r w:rsidRPr="00326611">
        <w:rPr>
          <w:rFonts w:hint="eastAsia"/>
          <w:lang w:eastAsia="zh-CN"/>
        </w:rPr>
        <w:t>name</w:t>
      </w:r>
      <w:r w:rsidRPr="00326611">
        <w:rPr>
          <w:rFonts w:hint="eastAsia"/>
          <w:lang w:eastAsia="zh-CN"/>
        </w:rPr>
        <w:t>、</w:t>
      </w:r>
      <w:r w:rsidRPr="00326611">
        <w:rPr>
          <w:rFonts w:hint="eastAsia"/>
          <w:lang w:eastAsia="zh-CN"/>
        </w:rPr>
        <w:t>key</w:t>
      </w:r>
      <w:r w:rsidRPr="00326611">
        <w:rPr>
          <w:rFonts w:hint="eastAsia"/>
          <w:lang w:eastAsia="zh-CN"/>
        </w:rPr>
        <w:t>、</w:t>
      </w:r>
      <w:r w:rsidRPr="00326611">
        <w:rPr>
          <w:rFonts w:hint="eastAsia"/>
          <w:lang w:eastAsia="zh-CN"/>
        </w:rPr>
        <w:t>val</w:t>
      </w:r>
      <w:r w:rsidRPr="00326611">
        <w:rPr>
          <w:rFonts w:hint="eastAsia"/>
          <w:lang w:eastAsia="zh-CN"/>
        </w:rPr>
        <w:t>必填，其他（如：</w:t>
      </w:r>
      <w:r w:rsidRPr="00326611">
        <w:rPr>
          <w:rFonts w:hint="eastAsia"/>
          <w:lang w:eastAsia="zh-CN"/>
        </w:rPr>
        <w:t>rmk</w:t>
      </w:r>
      <w:r w:rsidRPr="00326611">
        <w:rPr>
          <w:rFonts w:hint="eastAsia"/>
          <w:lang w:eastAsia="zh-CN"/>
        </w:rPr>
        <w:t>）可空。</w:t>
      </w:r>
    </w:p>
    <w:p w:rsidR="003C604C" w:rsidRPr="00326611" w:rsidRDefault="003C604C" w:rsidP="003C604C">
      <w:pPr>
        <w:rPr>
          <w:lang w:eastAsia="zh-CN"/>
        </w:rPr>
      </w:pPr>
    </w:p>
    <w:p w:rsidR="003C604C" w:rsidRPr="00326611" w:rsidRDefault="003C604C" w:rsidP="003C604C">
      <w:pPr>
        <w:rPr>
          <w:lang w:eastAsia="zh-CN"/>
        </w:rPr>
      </w:pPr>
      <w:r w:rsidRPr="00326611">
        <w:rPr>
          <w:rFonts w:hint="eastAsia"/>
          <w:lang w:eastAsia="zh-CN"/>
        </w:rPr>
        <w:t>xml</w:t>
      </w:r>
      <w:r w:rsidRPr="00326611">
        <w:rPr>
          <w:rFonts w:hint="eastAsia"/>
          <w:lang w:eastAsia="zh-CN"/>
        </w:rPr>
        <w:t>文件名格式如下：</w:t>
      </w:r>
    </w:p>
    <w:p w:rsidR="003C604C" w:rsidRPr="00326611" w:rsidRDefault="003C604C" w:rsidP="003C604C">
      <w:pPr>
        <w:rPr>
          <w:lang w:eastAsia="zh-CN"/>
        </w:rPr>
      </w:pPr>
      <w:r w:rsidRPr="00326611">
        <w:rPr>
          <w:rFonts w:hint="eastAsia"/>
          <w:lang w:eastAsia="zh-CN"/>
        </w:rPr>
        <w:t>应用编码</w:t>
      </w:r>
      <w:r w:rsidRPr="00326611">
        <w:rPr>
          <w:rFonts w:hint="eastAsia"/>
          <w:lang w:eastAsia="zh-CN"/>
        </w:rPr>
        <w:t>_</w:t>
      </w:r>
      <w:r w:rsidRPr="00326611">
        <w:rPr>
          <w:rFonts w:hint="eastAsia"/>
          <w:lang w:eastAsia="zh-CN"/>
        </w:rPr>
        <w:t>业务类型</w:t>
      </w:r>
      <w:r w:rsidRPr="00326611">
        <w:rPr>
          <w:rFonts w:hint="eastAsia"/>
          <w:lang w:eastAsia="zh-CN"/>
        </w:rPr>
        <w:t>_</w:t>
      </w:r>
      <w:r w:rsidRPr="00326611">
        <w:rPr>
          <w:rFonts w:hint="eastAsia"/>
          <w:lang w:eastAsia="zh-CN"/>
        </w:rPr>
        <w:t>消息类型</w:t>
      </w:r>
      <w:r w:rsidRPr="00326611">
        <w:rPr>
          <w:rFonts w:hint="eastAsia"/>
          <w:lang w:eastAsia="zh-CN"/>
        </w:rPr>
        <w:t>_</w:t>
      </w:r>
      <w:r w:rsidRPr="00326611">
        <w:rPr>
          <w:rFonts w:hint="eastAsia"/>
          <w:lang w:eastAsia="zh-CN"/>
        </w:rPr>
        <w:t>消息流水号</w:t>
      </w:r>
      <w:r w:rsidRPr="00326611">
        <w:rPr>
          <w:rFonts w:hint="eastAsia"/>
          <w:lang w:eastAsia="zh-CN"/>
        </w:rPr>
        <w:t>_</w:t>
      </w:r>
      <w:r w:rsidRPr="00326611">
        <w:rPr>
          <w:rFonts w:hint="eastAsia"/>
          <w:lang w:eastAsia="zh-CN"/>
        </w:rPr>
        <w:t>业务编号</w:t>
      </w:r>
      <w:r w:rsidRPr="00326611">
        <w:rPr>
          <w:rFonts w:hint="eastAsia"/>
          <w:lang w:eastAsia="zh-CN"/>
        </w:rPr>
        <w:t>_</w:t>
      </w:r>
      <w:r w:rsidRPr="00326611">
        <w:rPr>
          <w:rFonts w:hint="eastAsia"/>
          <w:lang w:eastAsia="zh-CN"/>
        </w:rPr>
        <w:t>序列号</w:t>
      </w:r>
      <w:r w:rsidRPr="00326611">
        <w:rPr>
          <w:rFonts w:hint="eastAsia"/>
          <w:lang w:eastAsia="zh-CN"/>
        </w:rPr>
        <w:t>.xml</w:t>
      </w:r>
    </w:p>
    <w:p w:rsidR="003C604C" w:rsidRPr="00326611" w:rsidRDefault="003C604C" w:rsidP="003C604C">
      <w:pPr>
        <w:rPr>
          <w:lang w:eastAsia="zh-CN"/>
        </w:rPr>
      </w:pPr>
      <w:r w:rsidRPr="00326611">
        <w:rPr>
          <w:rFonts w:hint="eastAsia"/>
          <w:lang w:eastAsia="zh-CN"/>
        </w:rPr>
        <w:t>举例：</w:t>
      </w:r>
      <w:r w:rsidRPr="00326611">
        <w:rPr>
          <w:rFonts w:hint="eastAsia"/>
          <w:lang w:eastAsia="zh-CN"/>
        </w:rPr>
        <w:t>1220007_QUERYTBTRADE</w:t>
      </w:r>
      <w:r w:rsidR="00022D44" w:rsidRPr="00326611">
        <w:rPr>
          <w:rFonts w:hint="eastAsia"/>
          <w:lang w:eastAsia="zh-CN"/>
        </w:rPr>
        <w:t>_1</w:t>
      </w:r>
      <w:r w:rsidRPr="00326611">
        <w:rPr>
          <w:rFonts w:hint="eastAsia"/>
          <w:lang w:eastAsia="zh-CN"/>
        </w:rPr>
        <w:t>_3301001436584505000_1000_0001.xml</w:t>
      </w:r>
    </w:p>
    <w:p w:rsidR="003C604C" w:rsidRPr="00326611" w:rsidRDefault="003C604C" w:rsidP="003C604C">
      <w:pPr>
        <w:rPr>
          <w:lang w:eastAsia="zh-CN"/>
        </w:rPr>
      </w:pPr>
      <w:r w:rsidRPr="00326611">
        <w:rPr>
          <w:rFonts w:hint="eastAsia"/>
          <w:lang w:eastAsia="zh-CN"/>
        </w:rPr>
        <w:t>说明：</w:t>
      </w:r>
    </w:p>
    <w:p w:rsidR="003C604C" w:rsidRPr="00326611" w:rsidRDefault="00381D03" w:rsidP="003C604C">
      <w:pPr>
        <w:rPr>
          <w:lang w:eastAsia="zh-CN"/>
        </w:rPr>
      </w:pPr>
      <w:r w:rsidRPr="00326611">
        <w:rPr>
          <w:rFonts w:hint="eastAsia"/>
          <w:lang w:eastAsia="zh-CN"/>
        </w:rPr>
        <w:t>应用编码：用于区分不同应用</w:t>
      </w:r>
      <w:r w:rsidR="003C604C" w:rsidRPr="00326611">
        <w:rPr>
          <w:rFonts w:hint="eastAsia"/>
          <w:lang w:eastAsia="zh-CN"/>
        </w:rPr>
        <w:t>，详见字典定义。</w:t>
      </w:r>
    </w:p>
    <w:p w:rsidR="003C604C" w:rsidRPr="00326611" w:rsidRDefault="003C604C" w:rsidP="003C604C">
      <w:pPr>
        <w:rPr>
          <w:lang w:eastAsia="zh-CN"/>
        </w:rPr>
      </w:pPr>
      <w:r w:rsidRPr="00326611">
        <w:rPr>
          <w:rFonts w:hint="eastAsia"/>
          <w:lang w:eastAsia="zh-CN"/>
        </w:rPr>
        <w:t>业务类型</w:t>
      </w:r>
      <w:r w:rsidR="00001D44" w:rsidRPr="00326611">
        <w:rPr>
          <w:rFonts w:hint="eastAsia"/>
          <w:lang w:eastAsia="zh-CN"/>
        </w:rPr>
        <w:t>：用于区分不同的业务数据，如：注册信息、登录日志等，详见业务接口定义</w:t>
      </w:r>
      <w:r w:rsidRPr="00326611">
        <w:rPr>
          <w:rFonts w:hint="eastAsia"/>
          <w:lang w:eastAsia="zh-CN"/>
        </w:rPr>
        <w:t>。</w:t>
      </w:r>
    </w:p>
    <w:p w:rsidR="003C604C" w:rsidRPr="00326611" w:rsidRDefault="003C604C" w:rsidP="003C604C">
      <w:pPr>
        <w:rPr>
          <w:lang w:eastAsia="zh-CN"/>
        </w:rPr>
      </w:pPr>
      <w:r w:rsidRPr="00326611">
        <w:rPr>
          <w:rFonts w:hint="eastAsia"/>
          <w:lang w:eastAsia="zh-CN"/>
        </w:rPr>
        <w:t>消息类型：用于区分请求、应答和报送数据等，详见</w:t>
      </w:r>
      <w:r w:rsidR="006A4150" w:rsidRPr="00326611">
        <w:rPr>
          <w:rFonts w:hint="eastAsia"/>
          <w:lang w:eastAsia="zh-CN"/>
        </w:rPr>
        <w:t>业务</w:t>
      </w:r>
      <w:r w:rsidRPr="00326611">
        <w:rPr>
          <w:rFonts w:hint="eastAsia"/>
          <w:lang w:eastAsia="zh-CN"/>
        </w:rPr>
        <w:t>接口定义。</w:t>
      </w:r>
    </w:p>
    <w:p w:rsidR="003C604C" w:rsidRPr="00326611" w:rsidRDefault="003C604C" w:rsidP="003C604C">
      <w:pPr>
        <w:rPr>
          <w:lang w:eastAsia="zh-CN"/>
        </w:rPr>
      </w:pPr>
      <w:r w:rsidRPr="00326611">
        <w:rPr>
          <w:rFonts w:hint="eastAsia"/>
          <w:lang w:eastAsia="zh-CN"/>
        </w:rPr>
        <w:t>消息流水号：区分不同的消息，取值要求：</w:t>
      </w:r>
      <w:r w:rsidR="006A4150" w:rsidRPr="00326611">
        <w:rPr>
          <w:rFonts w:hint="eastAsia"/>
          <w:lang w:eastAsia="zh-CN"/>
        </w:rPr>
        <w:t>属地行政区划</w:t>
      </w:r>
      <w:r w:rsidR="001F4BE8" w:rsidRPr="00326611">
        <w:rPr>
          <w:rFonts w:hint="eastAsia"/>
          <w:lang w:eastAsia="zh-CN"/>
        </w:rPr>
        <w:t xml:space="preserve"> + 13</w:t>
      </w:r>
      <w:r w:rsidRPr="00326611">
        <w:rPr>
          <w:rFonts w:hint="eastAsia"/>
          <w:lang w:eastAsia="zh-CN"/>
        </w:rPr>
        <w:t>位时间串（绝对秒数</w:t>
      </w:r>
      <w:r w:rsidRPr="00326611">
        <w:rPr>
          <w:rFonts w:hint="eastAsia"/>
          <w:lang w:eastAsia="zh-CN"/>
        </w:rPr>
        <w:t>+</w:t>
      </w:r>
      <w:r w:rsidRPr="00326611">
        <w:rPr>
          <w:rFonts w:hint="eastAsia"/>
          <w:lang w:eastAsia="zh-CN"/>
        </w:rPr>
        <w:t>微秒数）</w:t>
      </w:r>
      <w:r w:rsidRPr="00326611">
        <w:rPr>
          <w:rFonts w:hint="eastAsia"/>
          <w:lang w:eastAsia="zh-CN"/>
        </w:rPr>
        <w:t xml:space="preserve"> + </w:t>
      </w:r>
      <w:r w:rsidRPr="00326611">
        <w:rPr>
          <w:rFonts w:hint="eastAsia"/>
          <w:lang w:eastAsia="zh-CN"/>
        </w:rPr>
        <w:t>自定索引码（</w:t>
      </w:r>
      <w:r w:rsidRPr="00326611">
        <w:rPr>
          <w:rFonts w:hint="eastAsia"/>
          <w:lang w:eastAsia="zh-CN"/>
        </w:rPr>
        <w:t>0001</w:t>
      </w:r>
      <w:r w:rsidRPr="00326611">
        <w:rPr>
          <w:rFonts w:hint="eastAsia"/>
          <w:lang w:eastAsia="zh-CN"/>
        </w:rPr>
        <w:t>开始，步长</w:t>
      </w:r>
      <w:r w:rsidRPr="00326611">
        <w:rPr>
          <w:rFonts w:hint="eastAsia"/>
          <w:lang w:eastAsia="zh-CN"/>
        </w:rPr>
        <w:t>1</w:t>
      </w:r>
      <w:r w:rsidRPr="00326611">
        <w:rPr>
          <w:rFonts w:hint="eastAsia"/>
          <w:lang w:eastAsia="zh-CN"/>
        </w:rPr>
        <w:t>）。</w:t>
      </w:r>
    </w:p>
    <w:p w:rsidR="003C604C" w:rsidRPr="00326611" w:rsidRDefault="003C604C" w:rsidP="003C604C">
      <w:pPr>
        <w:rPr>
          <w:lang w:eastAsia="zh-CN"/>
        </w:rPr>
      </w:pPr>
      <w:r w:rsidRPr="00326611">
        <w:rPr>
          <w:rFonts w:hint="eastAsia"/>
          <w:lang w:eastAsia="zh-CN"/>
        </w:rPr>
        <w:t>业务编号：每次查询、布控请求的业务编号</w:t>
      </w:r>
      <w:r w:rsidR="00994E3A" w:rsidRPr="00326611">
        <w:rPr>
          <w:rFonts w:hint="eastAsia"/>
          <w:lang w:eastAsia="zh-CN"/>
        </w:rPr>
        <w:t>，数据报送时默认填写</w:t>
      </w:r>
      <w:r w:rsidR="00994E3A" w:rsidRPr="00326611">
        <w:rPr>
          <w:rFonts w:hint="eastAsia"/>
          <w:lang w:eastAsia="zh-CN"/>
        </w:rPr>
        <w:t>0</w:t>
      </w:r>
      <w:r w:rsidRPr="00326611">
        <w:rPr>
          <w:rFonts w:hint="eastAsia"/>
          <w:lang w:eastAsia="zh-CN"/>
        </w:rPr>
        <w:t>。</w:t>
      </w:r>
    </w:p>
    <w:p w:rsidR="007F32D9" w:rsidRPr="00326611" w:rsidRDefault="003C604C" w:rsidP="003C604C">
      <w:pPr>
        <w:rPr>
          <w:lang w:eastAsia="zh-CN"/>
        </w:rPr>
      </w:pPr>
      <w:r w:rsidRPr="00326611">
        <w:rPr>
          <w:rFonts w:hint="eastAsia"/>
          <w:lang w:eastAsia="zh-CN"/>
        </w:rPr>
        <w:t>序列号：原则上可自定义，用于实现文件名的唯一性。</w:t>
      </w:r>
    </w:p>
    <w:p w:rsidR="003C604C" w:rsidRPr="00326611" w:rsidRDefault="003C604C" w:rsidP="00085B68">
      <w:pPr>
        <w:rPr>
          <w:lang w:eastAsia="zh-CN"/>
        </w:rPr>
      </w:pPr>
    </w:p>
    <w:p w:rsidR="007F32D9" w:rsidRPr="00326611" w:rsidRDefault="00F43B2B" w:rsidP="00433D44">
      <w:pPr>
        <w:pStyle w:val="2"/>
        <w:rPr>
          <w:lang w:eastAsia="zh-CN"/>
        </w:rPr>
      </w:pPr>
      <w:bookmarkStart w:id="2" w:name="_Toc487616015"/>
      <w:r w:rsidRPr="00326611">
        <w:rPr>
          <w:rFonts w:hint="eastAsia"/>
          <w:lang w:eastAsia="zh-CN"/>
        </w:rPr>
        <w:t>通过</w:t>
      </w:r>
      <w:r w:rsidRPr="00326611">
        <w:rPr>
          <w:rFonts w:hint="eastAsia"/>
          <w:lang w:eastAsia="zh-CN"/>
        </w:rPr>
        <w:t>zip</w:t>
      </w:r>
      <w:r w:rsidRPr="00326611">
        <w:rPr>
          <w:rFonts w:hint="eastAsia"/>
          <w:lang w:eastAsia="zh-CN"/>
        </w:rPr>
        <w:t>文件实现数据交互</w:t>
      </w:r>
      <w:bookmarkEnd w:id="2"/>
    </w:p>
    <w:p w:rsidR="00F43B2B" w:rsidRPr="00326611" w:rsidRDefault="00152F1C" w:rsidP="00F43B2B">
      <w:pPr>
        <w:rPr>
          <w:lang w:eastAsia="zh-CN"/>
        </w:rPr>
      </w:pPr>
      <w:r w:rsidRPr="00326611">
        <w:rPr>
          <w:rFonts w:hint="eastAsia"/>
          <w:lang w:eastAsia="zh-CN"/>
        </w:rPr>
        <w:t>用于实现</w:t>
      </w:r>
      <w:r w:rsidR="00F43B2B" w:rsidRPr="00326611">
        <w:rPr>
          <w:rFonts w:hint="eastAsia"/>
          <w:lang w:eastAsia="zh-CN"/>
        </w:rPr>
        <w:t>数据报送、布控结果、专题报送、线索报送等推送的数据。</w:t>
      </w:r>
    </w:p>
    <w:p w:rsidR="003C604C" w:rsidRPr="00326611" w:rsidRDefault="003C604C" w:rsidP="003C604C">
      <w:pPr>
        <w:rPr>
          <w:lang w:eastAsia="zh-CN"/>
        </w:rPr>
      </w:pPr>
      <w:r w:rsidRPr="00326611">
        <w:rPr>
          <w:rFonts w:hint="eastAsia"/>
          <w:lang w:eastAsia="zh-CN"/>
        </w:rPr>
        <w:t>zip</w:t>
      </w:r>
      <w:r w:rsidRPr="00326611">
        <w:rPr>
          <w:rFonts w:hint="eastAsia"/>
          <w:lang w:eastAsia="zh-CN"/>
        </w:rPr>
        <w:t>文件中包含一到多个</w:t>
      </w:r>
      <w:r w:rsidRPr="00326611">
        <w:rPr>
          <w:rFonts w:hint="eastAsia"/>
          <w:lang w:eastAsia="zh-CN"/>
        </w:rPr>
        <w:t>xml</w:t>
      </w:r>
      <w:r w:rsidRPr="00326611">
        <w:rPr>
          <w:rFonts w:hint="eastAsia"/>
          <w:lang w:eastAsia="zh-CN"/>
        </w:rPr>
        <w:t>文件及对应的文件体；</w:t>
      </w:r>
    </w:p>
    <w:p w:rsidR="003C604C" w:rsidRPr="00326611" w:rsidRDefault="003C604C" w:rsidP="003C604C">
      <w:pPr>
        <w:rPr>
          <w:lang w:eastAsia="zh-CN"/>
        </w:rPr>
      </w:pPr>
      <w:r w:rsidRPr="00326611">
        <w:rPr>
          <w:rFonts w:hint="eastAsia"/>
          <w:lang w:eastAsia="zh-CN"/>
        </w:rPr>
        <w:t>单个</w:t>
      </w:r>
      <w:r w:rsidRPr="00326611">
        <w:rPr>
          <w:rFonts w:hint="eastAsia"/>
          <w:lang w:eastAsia="zh-CN"/>
        </w:rPr>
        <w:t>zip</w:t>
      </w:r>
      <w:r w:rsidRPr="00326611">
        <w:rPr>
          <w:rFonts w:hint="eastAsia"/>
          <w:lang w:eastAsia="zh-CN"/>
        </w:rPr>
        <w:t>文件大小不得超过</w:t>
      </w:r>
      <w:r w:rsidRPr="00326611">
        <w:rPr>
          <w:rFonts w:hint="eastAsia"/>
          <w:lang w:eastAsia="zh-CN"/>
        </w:rPr>
        <w:t>100M</w:t>
      </w:r>
      <w:r w:rsidRPr="00326611">
        <w:rPr>
          <w:rFonts w:hint="eastAsia"/>
          <w:lang w:eastAsia="zh-CN"/>
        </w:rPr>
        <w:t>；</w:t>
      </w:r>
    </w:p>
    <w:p w:rsidR="003C604C" w:rsidRPr="00326611" w:rsidRDefault="003C604C" w:rsidP="003C604C">
      <w:pPr>
        <w:rPr>
          <w:lang w:eastAsia="zh-CN"/>
        </w:rPr>
      </w:pPr>
      <w:r w:rsidRPr="00326611">
        <w:rPr>
          <w:rFonts w:hint="eastAsia"/>
          <w:lang w:eastAsia="zh-CN"/>
        </w:rPr>
        <w:t>zip</w:t>
      </w:r>
      <w:r w:rsidRPr="00326611">
        <w:rPr>
          <w:rFonts w:hint="eastAsia"/>
          <w:lang w:eastAsia="zh-CN"/>
        </w:rPr>
        <w:t>中文件体的文件名不做要求，保证全局唯一即可；</w:t>
      </w:r>
    </w:p>
    <w:p w:rsidR="003C604C" w:rsidRPr="00326611" w:rsidRDefault="003C604C" w:rsidP="003C604C">
      <w:pPr>
        <w:rPr>
          <w:lang w:eastAsia="zh-CN"/>
        </w:rPr>
      </w:pPr>
    </w:p>
    <w:p w:rsidR="003C604C" w:rsidRPr="00326611" w:rsidRDefault="003C604C" w:rsidP="003C604C">
      <w:pPr>
        <w:rPr>
          <w:lang w:eastAsia="zh-CN"/>
        </w:rPr>
      </w:pPr>
      <w:r w:rsidRPr="00326611">
        <w:rPr>
          <w:rFonts w:hint="eastAsia"/>
          <w:lang w:eastAsia="zh-CN"/>
        </w:rPr>
        <w:t>zip</w:t>
      </w:r>
      <w:r w:rsidRPr="00326611">
        <w:rPr>
          <w:rFonts w:hint="eastAsia"/>
          <w:lang w:eastAsia="zh-CN"/>
        </w:rPr>
        <w:t>文件名格式如下：</w:t>
      </w:r>
    </w:p>
    <w:p w:rsidR="003C604C" w:rsidRPr="00326611" w:rsidRDefault="003C604C" w:rsidP="003C604C">
      <w:pPr>
        <w:rPr>
          <w:lang w:eastAsia="zh-CN"/>
        </w:rPr>
      </w:pPr>
      <w:r w:rsidRPr="00326611">
        <w:rPr>
          <w:rFonts w:hint="eastAsia"/>
          <w:lang w:eastAsia="zh-CN"/>
        </w:rPr>
        <w:t>应用编码</w:t>
      </w:r>
      <w:r w:rsidRPr="00326611">
        <w:rPr>
          <w:rFonts w:hint="eastAsia"/>
          <w:lang w:eastAsia="zh-CN"/>
        </w:rPr>
        <w:t>_</w:t>
      </w:r>
      <w:r w:rsidRPr="00326611">
        <w:rPr>
          <w:rFonts w:hint="eastAsia"/>
          <w:lang w:eastAsia="zh-CN"/>
        </w:rPr>
        <w:t>业务类型</w:t>
      </w:r>
      <w:r w:rsidRPr="00326611">
        <w:rPr>
          <w:rFonts w:hint="eastAsia"/>
          <w:lang w:eastAsia="zh-CN"/>
        </w:rPr>
        <w:t>_</w:t>
      </w:r>
      <w:r w:rsidRPr="00326611">
        <w:rPr>
          <w:rFonts w:hint="eastAsia"/>
          <w:lang w:eastAsia="zh-CN"/>
        </w:rPr>
        <w:t>消息类型</w:t>
      </w:r>
      <w:r w:rsidRPr="00326611">
        <w:rPr>
          <w:rFonts w:hint="eastAsia"/>
          <w:lang w:eastAsia="zh-CN"/>
        </w:rPr>
        <w:t>_</w:t>
      </w:r>
      <w:r w:rsidRPr="00326611">
        <w:rPr>
          <w:rFonts w:hint="eastAsia"/>
          <w:lang w:eastAsia="zh-CN"/>
        </w:rPr>
        <w:t>消息流水号</w:t>
      </w:r>
      <w:r w:rsidRPr="00326611">
        <w:rPr>
          <w:rFonts w:hint="eastAsia"/>
          <w:lang w:eastAsia="zh-CN"/>
        </w:rPr>
        <w:t>_</w:t>
      </w:r>
      <w:r w:rsidRPr="00326611">
        <w:rPr>
          <w:rFonts w:hint="eastAsia"/>
          <w:lang w:eastAsia="zh-CN"/>
        </w:rPr>
        <w:t>业务编号</w:t>
      </w:r>
      <w:r w:rsidRPr="00326611">
        <w:rPr>
          <w:rFonts w:hint="eastAsia"/>
          <w:lang w:eastAsia="zh-CN"/>
        </w:rPr>
        <w:t>_</w:t>
      </w:r>
      <w:r w:rsidRPr="00326611">
        <w:rPr>
          <w:rFonts w:hint="eastAsia"/>
          <w:lang w:eastAsia="zh-CN"/>
        </w:rPr>
        <w:t>序列号</w:t>
      </w:r>
      <w:r w:rsidRPr="00326611">
        <w:rPr>
          <w:rFonts w:hint="eastAsia"/>
          <w:lang w:eastAsia="zh-CN"/>
        </w:rPr>
        <w:t>.zip</w:t>
      </w:r>
    </w:p>
    <w:p w:rsidR="003C604C" w:rsidRPr="00326611" w:rsidRDefault="00F43B2B" w:rsidP="003C604C">
      <w:pPr>
        <w:rPr>
          <w:lang w:eastAsia="zh-CN"/>
        </w:rPr>
      </w:pPr>
      <w:r w:rsidRPr="00326611">
        <w:rPr>
          <w:rFonts w:hint="eastAsia"/>
          <w:lang w:eastAsia="zh-CN"/>
        </w:rPr>
        <w:t>x</w:t>
      </w:r>
      <w:r w:rsidR="003C604C" w:rsidRPr="00326611">
        <w:rPr>
          <w:rFonts w:hint="eastAsia"/>
          <w:lang w:eastAsia="zh-CN"/>
        </w:rPr>
        <w:t>ml</w:t>
      </w:r>
      <w:r w:rsidR="003C604C" w:rsidRPr="00326611">
        <w:rPr>
          <w:rFonts w:hint="eastAsia"/>
          <w:lang w:eastAsia="zh-CN"/>
        </w:rPr>
        <w:t>文件名格式如下：</w:t>
      </w:r>
    </w:p>
    <w:p w:rsidR="007F32D9" w:rsidRPr="00326611" w:rsidRDefault="003C604C" w:rsidP="003C604C">
      <w:pPr>
        <w:rPr>
          <w:lang w:eastAsia="zh-CN"/>
        </w:rPr>
      </w:pPr>
      <w:r w:rsidRPr="00326611">
        <w:rPr>
          <w:rFonts w:hint="eastAsia"/>
          <w:lang w:eastAsia="zh-CN"/>
        </w:rPr>
        <w:t>应用编码</w:t>
      </w:r>
      <w:r w:rsidRPr="00326611">
        <w:rPr>
          <w:rFonts w:hint="eastAsia"/>
          <w:lang w:eastAsia="zh-CN"/>
        </w:rPr>
        <w:t>_</w:t>
      </w:r>
      <w:r w:rsidRPr="00326611">
        <w:rPr>
          <w:rFonts w:hint="eastAsia"/>
          <w:lang w:eastAsia="zh-CN"/>
        </w:rPr>
        <w:t>业务类型</w:t>
      </w:r>
      <w:r w:rsidRPr="00326611">
        <w:rPr>
          <w:rFonts w:hint="eastAsia"/>
          <w:lang w:eastAsia="zh-CN"/>
        </w:rPr>
        <w:t>_</w:t>
      </w:r>
      <w:r w:rsidRPr="00326611">
        <w:rPr>
          <w:rFonts w:hint="eastAsia"/>
          <w:lang w:eastAsia="zh-CN"/>
        </w:rPr>
        <w:t>消息类型</w:t>
      </w:r>
      <w:r w:rsidRPr="00326611">
        <w:rPr>
          <w:rFonts w:hint="eastAsia"/>
          <w:lang w:eastAsia="zh-CN"/>
        </w:rPr>
        <w:t>_</w:t>
      </w:r>
      <w:r w:rsidRPr="00326611">
        <w:rPr>
          <w:rFonts w:hint="eastAsia"/>
          <w:lang w:eastAsia="zh-CN"/>
        </w:rPr>
        <w:t>消息流水号</w:t>
      </w:r>
      <w:r w:rsidRPr="00326611">
        <w:rPr>
          <w:rFonts w:hint="eastAsia"/>
          <w:lang w:eastAsia="zh-CN"/>
        </w:rPr>
        <w:t>_</w:t>
      </w:r>
      <w:r w:rsidRPr="00326611">
        <w:rPr>
          <w:rFonts w:hint="eastAsia"/>
          <w:lang w:eastAsia="zh-CN"/>
        </w:rPr>
        <w:t>业务编号</w:t>
      </w:r>
      <w:r w:rsidRPr="00326611">
        <w:rPr>
          <w:rFonts w:hint="eastAsia"/>
          <w:lang w:eastAsia="zh-CN"/>
        </w:rPr>
        <w:t>_</w:t>
      </w:r>
      <w:r w:rsidRPr="00326611">
        <w:rPr>
          <w:rFonts w:hint="eastAsia"/>
          <w:lang w:eastAsia="zh-CN"/>
        </w:rPr>
        <w:t>序列号</w:t>
      </w:r>
      <w:r w:rsidRPr="00326611">
        <w:rPr>
          <w:rFonts w:hint="eastAsia"/>
          <w:lang w:eastAsia="zh-CN"/>
        </w:rPr>
        <w:t>.xml</w:t>
      </w:r>
    </w:p>
    <w:p w:rsidR="003C604C" w:rsidRPr="00326611" w:rsidRDefault="003C604C" w:rsidP="00085B68">
      <w:pPr>
        <w:rPr>
          <w:lang w:eastAsia="zh-CN"/>
        </w:rPr>
      </w:pPr>
    </w:p>
    <w:p w:rsidR="009A5973" w:rsidRPr="00326611" w:rsidRDefault="009A5973" w:rsidP="009A5973">
      <w:pPr>
        <w:pStyle w:val="1"/>
        <w:rPr>
          <w:lang w:eastAsia="zh-CN"/>
        </w:rPr>
      </w:pPr>
      <w:bookmarkStart w:id="3" w:name="_Toc487616016"/>
      <w:r w:rsidRPr="00326611">
        <w:rPr>
          <w:rFonts w:hint="eastAsia"/>
          <w:lang w:eastAsia="zh-CN"/>
        </w:rPr>
        <w:t>通用格式说明</w:t>
      </w:r>
      <w:bookmarkEnd w:id="3"/>
    </w:p>
    <w:p w:rsidR="007E0651" w:rsidRPr="00326611" w:rsidRDefault="007E0651" w:rsidP="007E0651">
      <w:pPr>
        <w:rPr>
          <w:b/>
          <w:lang w:eastAsia="zh-CN"/>
        </w:rPr>
      </w:pPr>
    </w:p>
    <w:p w:rsidR="007E0651" w:rsidRPr="00326611" w:rsidRDefault="00C03969" w:rsidP="007E0651">
      <w:pPr>
        <w:rPr>
          <w:b/>
          <w:lang w:eastAsia="zh-CN"/>
        </w:rPr>
      </w:pPr>
      <w:r w:rsidRPr="00326611">
        <w:rPr>
          <w:rFonts w:hint="eastAsia"/>
          <w:b/>
          <w:lang w:eastAsia="zh-CN"/>
        </w:rPr>
        <w:t>（</w:t>
      </w:r>
      <w:r w:rsidR="007E0651" w:rsidRPr="00326611">
        <w:rPr>
          <w:rFonts w:hint="eastAsia"/>
          <w:b/>
          <w:lang w:eastAsia="zh-CN"/>
        </w:rPr>
        <w:t>重要、必读</w:t>
      </w:r>
      <w:r w:rsidRPr="00326611">
        <w:rPr>
          <w:rFonts w:hint="eastAsia"/>
          <w:b/>
          <w:lang w:eastAsia="zh-CN"/>
        </w:rPr>
        <w:t>）</w:t>
      </w:r>
    </w:p>
    <w:p w:rsidR="007E0651" w:rsidRPr="00326611" w:rsidRDefault="007E0651" w:rsidP="007E0651">
      <w:pPr>
        <w:rPr>
          <w:b/>
          <w:lang w:eastAsia="zh-CN"/>
        </w:rPr>
      </w:pPr>
    </w:p>
    <w:p w:rsidR="00717D54" w:rsidRPr="00326611" w:rsidRDefault="00717D54" w:rsidP="00717D54">
      <w:pPr>
        <w:numPr>
          <w:ilvl w:val="0"/>
          <w:numId w:val="4"/>
        </w:numPr>
        <w:rPr>
          <w:lang w:eastAsia="zh-CN"/>
        </w:rPr>
      </w:pPr>
      <w:r w:rsidRPr="00326611">
        <w:rPr>
          <w:rFonts w:hint="eastAsia"/>
          <w:lang w:eastAsia="zh-CN"/>
        </w:rPr>
        <w:t>xml</w:t>
      </w:r>
      <w:r w:rsidRPr="00326611">
        <w:rPr>
          <w:rFonts w:hint="eastAsia"/>
          <w:lang w:eastAsia="zh-CN"/>
        </w:rPr>
        <w:t>文件格式统一遵循</w:t>
      </w:r>
      <w:r w:rsidRPr="00326611">
        <w:rPr>
          <w:rFonts w:hint="eastAsia"/>
          <w:lang w:eastAsia="zh-CN"/>
        </w:rPr>
        <w:t>schema</w:t>
      </w:r>
      <w:r w:rsidRPr="00326611">
        <w:rPr>
          <w:rFonts w:hint="eastAsia"/>
          <w:lang w:eastAsia="zh-CN"/>
        </w:rPr>
        <w:t>约束，详见附录。</w:t>
      </w:r>
    </w:p>
    <w:p w:rsidR="00D520B0" w:rsidRPr="00326611" w:rsidRDefault="00D520B0" w:rsidP="00D520B0">
      <w:pPr>
        <w:numPr>
          <w:ilvl w:val="0"/>
          <w:numId w:val="4"/>
        </w:numPr>
        <w:rPr>
          <w:lang w:eastAsia="zh-CN"/>
        </w:rPr>
      </w:pPr>
      <w:r w:rsidRPr="00326611">
        <w:rPr>
          <w:rFonts w:hint="eastAsia"/>
          <w:lang w:eastAsia="zh-CN"/>
        </w:rPr>
        <w:t>通信及文件编码统一使用</w:t>
      </w:r>
      <w:r w:rsidRPr="00326611">
        <w:rPr>
          <w:rFonts w:hint="eastAsia"/>
          <w:b/>
          <w:lang w:eastAsia="zh-CN"/>
        </w:rPr>
        <w:t>UTF8</w:t>
      </w:r>
      <w:r w:rsidRPr="00326611">
        <w:rPr>
          <w:rFonts w:hint="eastAsia"/>
          <w:lang w:eastAsia="zh-CN"/>
        </w:rPr>
        <w:t>字符集。</w:t>
      </w:r>
    </w:p>
    <w:p w:rsidR="00121C26" w:rsidRPr="00326611" w:rsidRDefault="00121C26" w:rsidP="00121C26">
      <w:pPr>
        <w:numPr>
          <w:ilvl w:val="0"/>
          <w:numId w:val="4"/>
        </w:numPr>
        <w:rPr>
          <w:lang w:eastAsia="zh-CN"/>
        </w:rPr>
      </w:pPr>
      <w:r w:rsidRPr="00326611">
        <w:rPr>
          <w:rFonts w:hint="eastAsia"/>
          <w:lang w:eastAsia="zh-CN"/>
        </w:rPr>
        <w:t>xml</w:t>
      </w:r>
      <w:r w:rsidRPr="00326611">
        <w:rPr>
          <w:rFonts w:hint="eastAsia"/>
          <w:lang w:eastAsia="zh-CN"/>
        </w:rPr>
        <w:t>中的所有节点名用大写表示，如：</w:t>
      </w:r>
      <w:r w:rsidRPr="00326611">
        <w:rPr>
          <w:rFonts w:hint="eastAsia"/>
          <w:lang w:eastAsia="zh-CN"/>
        </w:rPr>
        <w:t>MESSAGE</w:t>
      </w:r>
      <w:r w:rsidRPr="00326611">
        <w:rPr>
          <w:rFonts w:hint="eastAsia"/>
          <w:lang w:eastAsia="zh-CN"/>
        </w:rPr>
        <w:t>，</w:t>
      </w:r>
      <w:r w:rsidRPr="00326611">
        <w:rPr>
          <w:rFonts w:hint="eastAsia"/>
          <w:lang w:eastAsia="zh-CN"/>
        </w:rPr>
        <w:t>DATASET</w:t>
      </w:r>
      <w:r w:rsidRPr="00326611">
        <w:rPr>
          <w:rFonts w:hint="eastAsia"/>
          <w:lang w:eastAsia="zh-CN"/>
        </w:rPr>
        <w:t>，</w:t>
      </w:r>
      <w:r w:rsidRPr="00326611">
        <w:rPr>
          <w:rFonts w:hint="eastAsia"/>
          <w:lang w:eastAsia="zh-CN"/>
        </w:rPr>
        <w:t>ITEM</w:t>
      </w:r>
      <w:r w:rsidRPr="00326611">
        <w:rPr>
          <w:rFonts w:hint="eastAsia"/>
          <w:lang w:eastAsia="zh-CN"/>
        </w:rPr>
        <w:t>等；节点属性名用小写表示，如：</w:t>
      </w:r>
      <w:r w:rsidRPr="00326611">
        <w:rPr>
          <w:rFonts w:hint="eastAsia"/>
          <w:lang w:eastAsia="zh-CN"/>
        </w:rPr>
        <w:t>key</w:t>
      </w:r>
      <w:r w:rsidRPr="00326611">
        <w:rPr>
          <w:rFonts w:hint="eastAsia"/>
          <w:lang w:eastAsia="zh-CN"/>
        </w:rPr>
        <w:t>，</w:t>
      </w:r>
      <w:r w:rsidRPr="00326611">
        <w:rPr>
          <w:rFonts w:hint="eastAsia"/>
          <w:lang w:eastAsia="zh-CN"/>
        </w:rPr>
        <w:t>val</w:t>
      </w:r>
      <w:r w:rsidRPr="00326611">
        <w:rPr>
          <w:rFonts w:hint="eastAsia"/>
          <w:lang w:eastAsia="zh-CN"/>
        </w:rPr>
        <w:t>，</w:t>
      </w:r>
      <w:r w:rsidRPr="00326611">
        <w:rPr>
          <w:rFonts w:hint="eastAsia"/>
          <w:lang w:eastAsia="zh-CN"/>
        </w:rPr>
        <w:t>rmk</w:t>
      </w:r>
      <w:r w:rsidRPr="00326611">
        <w:rPr>
          <w:rFonts w:hint="eastAsia"/>
          <w:lang w:eastAsia="zh-CN"/>
        </w:rPr>
        <w:t>，</w:t>
      </w:r>
      <w:r w:rsidRPr="00326611">
        <w:rPr>
          <w:rFonts w:hint="eastAsia"/>
          <w:lang w:eastAsia="zh-CN"/>
        </w:rPr>
        <w:t>fmt</w:t>
      </w:r>
      <w:r w:rsidRPr="00326611">
        <w:rPr>
          <w:rFonts w:hint="eastAsia"/>
          <w:lang w:eastAsia="zh-CN"/>
        </w:rPr>
        <w:t>等。</w:t>
      </w:r>
    </w:p>
    <w:p w:rsidR="00C16DEC" w:rsidRPr="00326611" w:rsidRDefault="00885935" w:rsidP="00717D54">
      <w:pPr>
        <w:numPr>
          <w:ilvl w:val="0"/>
          <w:numId w:val="4"/>
        </w:numPr>
        <w:rPr>
          <w:lang w:eastAsia="zh-CN"/>
        </w:rPr>
      </w:pPr>
      <w:r w:rsidRPr="00326611">
        <w:rPr>
          <w:rFonts w:hint="eastAsia"/>
          <w:lang w:eastAsia="zh-CN"/>
        </w:rPr>
        <w:t>如果字段中</w:t>
      </w:r>
      <w:r w:rsidR="00C16DEC" w:rsidRPr="00326611">
        <w:rPr>
          <w:rFonts w:hint="eastAsia"/>
          <w:lang w:eastAsia="zh-CN"/>
        </w:rPr>
        <w:t>含有和</w:t>
      </w:r>
      <w:r w:rsidR="00C16DEC" w:rsidRPr="00326611">
        <w:rPr>
          <w:rFonts w:hint="eastAsia"/>
          <w:lang w:eastAsia="zh-CN"/>
        </w:rPr>
        <w:t>xml</w:t>
      </w:r>
      <w:r w:rsidR="00C16DEC" w:rsidRPr="00326611">
        <w:rPr>
          <w:rFonts w:hint="eastAsia"/>
          <w:lang w:eastAsia="zh-CN"/>
        </w:rPr>
        <w:t>冲突的特殊字符</w:t>
      </w:r>
      <w:r w:rsidR="00121C26" w:rsidRPr="00326611">
        <w:rPr>
          <w:rFonts w:hint="eastAsia"/>
          <w:lang w:eastAsia="zh-CN"/>
        </w:rPr>
        <w:t>（</w:t>
      </w:r>
      <w:r w:rsidRPr="00326611">
        <w:rPr>
          <w:rFonts w:hint="eastAsia"/>
          <w:lang w:eastAsia="zh-CN"/>
        </w:rPr>
        <w:t>&lt;&gt;</w:t>
      </w:r>
      <w:r w:rsidR="001B411D" w:rsidRPr="00326611">
        <w:rPr>
          <w:lang w:eastAsia="zh-CN"/>
        </w:rPr>
        <w:t>"</w:t>
      </w:r>
      <w:r w:rsidRPr="00326611">
        <w:rPr>
          <w:rFonts w:hint="eastAsia"/>
          <w:lang w:eastAsia="zh-CN"/>
        </w:rPr>
        <w:t>/'&amp;</w:t>
      </w:r>
      <w:r w:rsidR="00121C26" w:rsidRPr="00326611">
        <w:rPr>
          <w:rFonts w:hint="eastAsia"/>
          <w:lang w:eastAsia="zh-CN"/>
        </w:rPr>
        <w:t>）</w:t>
      </w:r>
      <w:r w:rsidR="00C16DEC" w:rsidRPr="00326611">
        <w:rPr>
          <w:rFonts w:hint="eastAsia"/>
          <w:lang w:eastAsia="zh-CN"/>
        </w:rPr>
        <w:t>，</w:t>
      </w:r>
      <w:r w:rsidRPr="00326611">
        <w:rPr>
          <w:rFonts w:hint="eastAsia"/>
          <w:lang w:eastAsia="zh-CN"/>
        </w:rPr>
        <w:t>请将</w:t>
      </w:r>
      <w:r w:rsidR="00C16DEC" w:rsidRPr="00326611">
        <w:rPr>
          <w:rFonts w:hint="eastAsia"/>
          <w:lang w:eastAsia="zh-CN"/>
        </w:rPr>
        <w:t>这些字段</w:t>
      </w:r>
      <w:r w:rsidRPr="00326611">
        <w:rPr>
          <w:rFonts w:hint="eastAsia"/>
          <w:lang w:eastAsia="zh-CN"/>
        </w:rPr>
        <w:t>值执行</w:t>
      </w:r>
      <w:r w:rsidR="00C16DEC" w:rsidRPr="00326611">
        <w:rPr>
          <w:rFonts w:hint="eastAsia"/>
          <w:lang w:eastAsia="zh-CN"/>
        </w:rPr>
        <w:t>base64</w:t>
      </w:r>
      <w:r w:rsidR="00C16DEC" w:rsidRPr="00326611">
        <w:rPr>
          <w:rFonts w:hint="eastAsia"/>
          <w:lang w:eastAsia="zh-CN"/>
        </w:rPr>
        <w:t>编码，</w:t>
      </w:r>
      <w:r w:rsidR="00A0603C" w:rsidRPr="00326611">
        <w:rPr>
          <w:rFonts w:hint="eastAsia"/>
          <w:lang w:eastAsia="zh-CN"/>
        </w:rPr>
        <w:t>在该字段的属地中增加</w:t>
      </w:r>
      <w:r w:rsidR="00A0603C" w:rsidRPr="00326611">
        <w:rPr>
          <w:rFonts w:hint="eastAsia"/>
          <w:lang w:eastAsia="zh-CN"/>
        </w:rPr>
        <w:t>fmt=</w:t>
      </w:r>
      <w:r w:rsidR="001B411D" w:rsidRPr="00326611">
        <w:rPr>
          <w:lang w:eastAsia="zh-CN"/>
        </w:rPr>
        <w:t>"</w:t>
      </w:r>
      <w:r w:rsidR="00A0603C" w:rsidRPr="00326611">
        <w:rPr>
          <w:rFonts w:hint="eastAsia"/>
          <w:lang w:eastAsia="zh-CN"/>
        </w:rPr>
        <w:t>base64</w:t>
      </w:r>
      <w:r w:rsidR="001B411D" w:rsidRPr="00326611">
        <w:rPr>
          <w:lang w:eastAsia="zh-CN"/>
        </w:rPr>
        <w:t>"</w:t>
      </w:r>
      <w:r w:rsidR="00A0603C" w:rsidRPr="00326611">
        <w:rPr>
          <w:rFonts w:hint="eastAsia"/>
          <w:lang w:eastAsia="zh-CN"/>
        </w:rPr>
        <w:t>属性，</w:t>
      </w:r>
      <w:r w:rsidRPr="00326611">
        <w:rPr>
          <w:rFonts w:hint="eastAsia"/>
          <w:lang w:eastAsia="zh-CN"/>
        </w:rPr>
        <w:t>详见各</w:t>
      </w:r>
      <w:r w:rsidR="00C16DEC" w:rsidRPr="00326611">
        <w:rPr>
          <w:rFonts w:hint="eastAsia"/>
          <w:lang w:eastAsia="zh-CN"/>
        </w:rPr>
        <w:t>业务接口说明</w:t>
      </w:r>
      <w:r w:rsidR="00A0603C" w:rsidRPr="00326611">
        <w:rPr>
          <w:rFonts w:hint="eastAsia"/>
          <w:lang w:eastAsia="zh-CN"/>
        </w:rPr>
        <w:t>。</w:t>
      </w:r>
    </w:p>
    <w:p w:rsidR="00C16DEC" w:rsidRPr="00326611" w:rsidRDefault="00DB4970" w:rsidP="00717D54">
      <w:pPr>
        <w:numPr>
          <w:ilvl w:val="0"/>
          <w:numId w:val="4"/>
        </w:numPr>
        <w:rPr>
          <w:lang w:eastAsia="zh-CN"/>
        </w:rPr>
      </w:pPr>
      <w:r w:rsidRPr="00326611">
        <w:rPr>
          <w:rFonts w:hint="eastAsia"/>
          <w:lang w:eastAsia="zh-CN"/>
        </w:rPr>
        <w:t>所有说明有字典码或有枚举的字段，取值符合</w:t>
      </w:r>
      <w:r w:rsidR="00C16DEC" w:rsidRPr="00326611">
        <w:rPr>
          <w:rFonts w:hint="eastAsia"/>
          <w:lang w:eastAsia="zh-CN"/>
        </w:rPr>
        <w:t>字典码或枚举定义。</w:t>
      </w:r>
    </w:p>
    <w:p w:rsidR="00717D54" w:rsidRPr="00326611" w:rsidRDefault="00717D54" w:rsidP="00717D54">
      <w:pPr>
        <w:numPr>
          <w:ilvl w:val="0"/>
          <w:numId w:val="4"/>
        </w:numPr>
        <w:rPr>
          <w:lang w:eastAsia="zh-CN"/>
        </w:rPr>
      </w:pPr>
      <w:r w:rsidRPr="00326611">
        <w:rPr>
          <w:rFonts w:hint="eastAsia"/>
          <w:lang w:eastAsia="zh-CN"/>
        </w:rPr>
        <w:t>所有时间字段如未特殊说明，均使用</w:t>
      </w:r>
      <w:r w:rsidRPr="00326611">
        <w:rPr>
          <w:rFonts w:hint="eastAsia"/>
          <w:b/>
          <w:lang w:eastAsia="zh-CN"/>
        </w:rPr>
        <w:t>绝对秒数</w:t>
      </w:r>
      <w:r w:rsidRPr="00326611">
        <w:rPr>
          <w:rFonts w:hint="eastAsia"/>
          <w:lang w:eastAsia="zh-CN"/>
        </w:rPr>
        <w:t>表示，如：</w:t>
      </w:r>
      <w:r w:rsidRPr="00326611">
        <w:rPr>
          <w:lang w:eastAsia="zh-CN"/>
        </w:rPr>
        <w:t>1420045261</w:t>
      </w:r>
      <w:r w:rsidRPr="00326611">
        <w:rPr>
          <w:rFonts w:hint="eastAsia"/>
          <w:lang w:eastAsia="zh-CN"/>
        </w:rPr>
        <w:t>表示</w:t>
      </w:r>
      <w:r w:rsidRPr="00326611">
        <w:rPr>
          <w:rFonts w:hint="eastAsia"/>
          <w:lang w:eastAsia="zh-CN"/>
        </w:rPr>
        <w:t>2015</w:t>
      </w:r>
      <w:r w:rsidRPr="00326611">
        <w:rPr>
          <w:rFonts w:hint="eastAsia"/>
          <w:lang w:eastAsia="zh-CN"/>
        </w:rPr>
        <w:t>年</w:t>
      </w:r>
      <w:r w:rsidRPr="00326611">
        <w:rPr>
          <w:rFonts w:hint="eastAsia"/>
          <w:lang w:eastAsia="zh-CN"/>
        </w:rPr>
        <w:t>1</w:t>
      </w:r>
      <w:r w:rsidRPr="00326611">
        <w:rPr>
          <w:rFonts w:hint="eastAsia"/>
          <w:lang w:eastAsia="zh-CN"/>
        </w:rPr>
        <w:t>月</w:t>
      </w:r>
      <w:r w:rsidRPr="00326611">
        <w:rPr>
          <w:rFonts w:hint="eastAsia"/>
          <w:lang w:eastAsia="zh-CN"/>
        </w:rPr>
        <w:t>1</w:t>
      </w:r>
      <w:r w:rsidRPr="00326611">
        <w:rPr>
          <w:rFonts w:hint="eastAsia"/>
          <w:lang w:eastAsia="zh-CN"/>
        </w:rPr>
        <w:t>日</w:t>
      </w:r>
      <w:r w:rsidRPr="00326611">
        <w:rPr>
          <w:rFonts w:hint="eastAsia"/>
          <w:lang w:eastAsia="zh-CN"/>
        </w:rPr>
        <w:t xml:space="preserve"> 1</w:t>
      </w:r>
      <w:r w:rsidRPr="00326611">
        <w:rPr>
          <w:rFonts w:hint="eastAsia"/>
          <w:lang w:eastAsia="zh-CN"/>
        </w:rPr>
        <w:t>点</w:t>
      </w:r>
      <w:r w:rsidRPr="00326611">
        <w:rPr>
          <w:rFonts w:hint="eastAsia"/>
          <w:lang w:eastAsia="zh-CN"/>
        </w:rPr>
        <w:t>1</w:t>
      </w:r>
      <w:r w:rsidRPr="00326611">
        <w:rPr>
          <w:rFonts w:hint="eastAsia"/>
          <w:lang w:eastAsia="zh-CN"/>
        </w:rPr>
        <w:t>分</w:t>
      </w:r>
      <w:r w:rsidRPr="00326611">
        <w:rPr>
          <w:rFonts w:hint="eastAsia"/>
          <w:lang w:eastAsia="zh-CN"/>
        </w:rPr>
        <w:t>1</w:t>
      </w:r>
      <w:r w:rsidRPr="00326611">
        <w:rPr>
          <w:rFonts w:hint="eastAsia"/>
          <w:lang w:eastAsia="zh-CN"/>
        </w:rPr>
        <w:t>秒。</w:t>
      </w:r>
    </w:p>
    <w:p w:rsidR="00717D54" w:rsidRPr="00326611" w:rsidRDefault="00717D54" w:rsidP="00717D54">
      <w:pPr>
        <w:numPr>
          <w:ilvl w:val="0"/>
          <w:numId w:val="4"/>
        </w:numPr>
        <w:rPr>
          <w:lang w:eastAsia="zh-CN"/>
        </w:rPr>
      </w:pPr>
      <w:r w:rsidRPr="00326611">
        <w:rPr>
          <w:rFonts w:hint="eastAsia"/>
          <w:lang w:eastAsia="zh-CN"/>
        </w:rPr>
        <w:lastRenderedPageBreak/>
        <w:t>所有</w:t>
      </w:r>
      <w:r w:rsidRPr="00326611">
        <w:rPr>
          <w:rFonts w:hint="eastAsia"/>
          <w:lang w:eastAsia="zh-CN"/>
        </w:rPr>
        <w:t>MAC</w:t>
      </w:r>
      <w:r w:rsidRPr="00326611">
        <w:rPr>
          <w:rFonts w:hint="eastAsia"/>
          <w:lang w:eastAsia="zh-CN"/>
        </w:rPr>
        <w:t>地址，全部采用</w:t>
      </w:r>
      <w:r w:rsidR="00121C26" w:rsidRPr="00326611">
        <w:rPr>
          <w:rFonts w:hint="eastAsia"/>
          <w:b/>
          <w:lang w:eastAsia="zh-CN"/>
        </w:rPr>
        <w:t>小写</w:t>
      </w:r>
      <w:r w:rsidRPr="00326611">
        <w:rPr>
          <w:rFonts w:hint="eastAsia"/>
          <w:b/>
          <w:lang w:eastAsia="zh-CN"/>
        </w:rPr>
        <w:t>字母并去掉所有分隔字符</w:t>
      </w:r>
      <w:r w:rsidR="00121C26" w:rsidRPr="00326611">
        <w:rPr>
          <w:rFonts w:hint="eastAsia"/>
          <w:lang w:eastAsia="zh-CN"/>
        </w:rPr>
        <w:t>的表示形式</w:t>
      </w:r>
      <w:r w:rsidRPr="00326611">
        <w:rPr>
          <w:rFonts w:hint="eastAsia"/>
          <w:lang w:eastAsia="zh-CN"/>
        </w:rPr>
        <w:t>，仅存储</w:t>
      </w:r>
      <w:r w:rsidRPr="00326611">
        <w:rPr>
          <w:rFonts w:hint="eastAsia"/>
          <w:lang w:eastAsia="zh-CN"/>
        </w:rPr>
        <w:t>12</w:t>
      </w:r>
      <w:r w:rsidRPr="00326611">
        <w:rPr>
          <w:rFonts w:hint="eastAsia"/>
          <w:lang w:eastAsia="zh-CN"/>
        </w:rPr>
        <w:t>位小写字母和半角数字的组合，如：</w:t>
      </w:r>
      <w:r w:rsidRPr="00326611">
        <w:rPr>
          <w:rFonts w:hint="eastAsia"/>
          <w:lang w:eastAsia="zh-CN"/>
        </w:rPr>
        <w:t>0023ae8417c1</w:t>
      </w:r>
      <w:r w:rsidRPr="00326611">
        <w:rPr>
          <w:rFonts w:hint="eastAsia"/>
          <w:lang w:eastAsia="zh-CN"/>
        </w:rPr>
        <w:t>。</w:t>
      </w:r>
    </w:p>
    <w:p w:rsidR="00717D54" w:rsidRPr="00326611" w:rsidRDefault="00717D54" w:rsidP="00C16DEC">
      <w:pPr>
        <w:numPr>
          <w:ilvl w:val="0"/>
          <w:numId w:val="4"/>
        </w:numPr>
        <w:rPr>
          <w:lang w:eastAsia="zh-CN"/>
        </w:rPr>
      </w:pPr>
      <w:r w:rsidRPr="00326611">
        <w:rPr>
          <w:rFonts w:hint="eastAsia"/>
          <w:lang w:eastAsia="zh-CN"/>
        </w:rPr>
        <w:t>所有</w:t>
      </w:r>
      <w:r w:rsidRPr="00326611">
        <w:rPr>
          <w:rFonts w:hint="eastAsia"/>
          <w:lang w:eastAsia="zh-CN"/>
        </w:rPr>
        <w:t>IP</w:t>
      </w:r>
      <w:r w:rsidRPr="00326611">
        <w:rPr>
          <w:rFonts w:hint="eastAsia"/>
          <w:lang w:eastAsia="zh-CN"/>
        </w:rPr>
        <w:t>地址，采用</w:t>
      </w:r>
      <w:r w:rsidRPr="00326611">
        <w:rPr>
          <w:rFonts w:hint="eastAsia"/>
          <w:b/>
          <w:lang w:eastAsia="zh-CN"/>
        </w:rPr>
        <w:t>无符号整型主机序</w:t>
      </w:r>
      <w:r w:rsidRPr="00326611">
        <w:rPr>
          <w:rFonts w:hint="eastAsia"/>
          <w:lang w:eastAsia="zh-CN"/>
        </w:rPr>
        <w:t>表示，如：</w:t>
      </w:r>
      <w:r w:rsidRPr="00326611">
        <w:rPr>
          <w:lang w:eastAsia="zh-CN"/>
        </w:rPr>
        <w:t>288036141</w:t>
      </w:r>
      <w:r w:rsidRPr="00326611">
        <w:rPr>
          <w:rFonts w:hint="eastAsia"/>
          <w:lang w:eastAsia="zh-CN"/>
        </w:rPr>
        <w:t>。</w:t>
      </w:r>
    </w:p>
    <w:p w:rsidR="00637ACB" w:rsidRPr="00326611" w:rsidRDefault="009A5973" w:rsidP="00637ACB">
      <w:pPr>
        <w:pStyle w:val="1"/>
        <w:rPr>
          <w:lang w:eastAsia="zh-CN"/>
        </w:rPr>
      </w:pPr>
      <w:bookmarkStart w:id="4" w:name="_Toc487616017"/>
      <w:r w:rsidRPr="00326611">
        <w:rPr>
          <w:rFonts w:hint="eastAsia"/>
          <w:lang w:eastAsia="zh-CN"/>
        </w:rPr>
        <w:t>业务接口</w:t>
      </w:r>
      <w:bookmarkEnd w:id="4"/>
    </w:p>
    <w:p w:rsidR="00FE09B6" w:rsidRPr="00326611" w:rsidRDefault="00FE09B6" w:rsidP="00FE09B6">
      <w:pPr>
        <w:pStyle w:val="2"/>
        <w:rPr>
          <w:lang w:eastAsia="zh-CN"/>
        </w:rPr>
      </w:pPr>
      <w:bookmarkStart w:id="5" w:name="_Toc487616018"/>
      <w:r w:rsidRPr="00326611">
        <w:rPr>
          <w:rFonts w:hint="eastAsia"/>
          <w:lang w:eastAsia="zh-CN"/>
        </w:rPr>
        <w:t>通用类</w:t>
      </w:r>
      <w:bookmarkEnd w:id="5"/>
    </w:p>
    <w:p w:rsidR="005807AB" w:rsidRPr="00326611" w:rsidRDefault="005807AB" w:rsidP="00637ACB">
      <w:pPr>
        <w:pStyle w:val="3"/>
        <w:rPr>
          <w:lang w:eastAsia="zh-CN"/>
        </w:rPr>
      </w:pPr>
      <w:bookmarkStart w:id="6" w:name="_Toc487616019"/>
      <w:r w:rsidRPr="00326611">
        <w:rPr>
          <w:rFonts w:hint="eastAsia"/>
          <w:lang w:eastAsia="zh-CN"/>
        </w:rPr>
        <w:t>报送</w:t>
      </w:r>
      <w:bookmarkEnd w:id="6"/>
    </w:p>
    <w:p w:rsidR="00621752" w:rsidRPr="00326611" w:rsidRDefault="00502C18" w:rsidP="00502C18">
      <w:pPr>
        <w:ind w:firstLineChars="200" w:firstLine="440"/>
        <w:rPr>
          <w:rFonts w:ascii="微软雅黑" w:eastAsia="微软雅黑" w:hAnsi="微软雅黑"/>
          <w:b/>
          <w:lang w:eastAsia="zh-CN"/>
        </w:rPr>
      </w:pPr>
      <w:r w:rsidRPr="00326611">
        <w:rPr>
          <w:rFonts w:ascii="微软雅黑" w:eastAsia="微软雅黑" w:hAnsi="微软雅黑" w:hint="eastAsia"/>
          <w:b/>
          <w:lang w:eastAsia="zh-CN"/>
        </w:rPr>
        <w:t>报送原则：</w:t>
      </w:r>
    </w:p>
    <w:p w:rsidR="00621752" w:rsidRPr="00326611" w:rsidRDefault="00502C18" w:rsidP="00502C18">
      <w:pPr>
        <w:ind w:firstLineChars="200" w:firstLine="440"/>
        <w:rPr>
          <w:rFonts w:ascii="微软雅黑" w:eastAsia="微软雅黑" w:hAnsi="微软雅黑"/>
          <w:lang w:eastAsia="zh-CN"/>
        </w:rPr>
      </w:pPr>
      <w:r w:rsidRPr="00326611">
        <w:rPr>
          <w:rFonts w:ascii="微软雅黑" w:eastAsia="微软雅黑" w:hAnsi="微软雅黑" w:hint="eastAsia"/>
          <w:lang w:eastAsia="zh-CN"/>
        </w:rPr>
        <w:t>1）</w:t>
      </w:r>
      <w:r w:rsidRPr="00326611">
        <w:rPr>
          <w:rFonts w:ascii="微软雅黑" w:eastAsia="微软雅黑" w:hAnsi="微软雅黑" w:hint="eastAsia"/>
          <w:highlight w:val="yellow"/>
          <w:lang w:eastAsia="zh-CN"/>
        </w:rPr>
        <w:t>下述罗列的资源，应用方有则报送，无则略过</w:t>
      </w:r>
      <w:r w:rsidR="00621752" w:rsidRPr="00326611">
        <w:rPr>
          <w:rFonts w:ascii="微软雅黑" w:eastAsia="微软雅黑" w:hAnsi="微软雅黑" w:hint="eastAsia"/>
          <w:highlight w:val="yellow"/>
          <w:lang w:eastAsia="zh-CN"/>
        </w:rPr>
        <w:t>,此规则同样适用于资源中的数据项</w:t>
      </w:r>
    </w:p>
    <w:p w:rsidR="008D7608" w:rsidRPr="00326611" w:rsidRDefault="008D7608" w:rsidP="008D7608">
      <w:pPr>
        <w:ind w:firstLineChars="200" w:firstLine="440"/>
        <w:rPr>
          <w:rFonts w:ascii="微软雅黑" w:eastAsia="微软雅黑" w:hAnsi="微软雅黑"/>
          <w:b/>
          <w:lang w:eastAsia="zh-CN"/>
        </w:rPr>
      </w:pPr>
      <w:r w:rsidRPr="00326611">
        <w:rPr>
          <w:rFonts w:ascii="微软雅黑" w:eastAsia="微软雅黑" w:hAnsi="微软雅黑" w:hint="eastAsia"/>
          <w:b/>
          <w:lang w:eastAsia="zh-CN"/>
        </w:rPr>
        <w:t>名词解释：</w:t>
      </w:r>
    </w:p>
    <w:p w:rsidR="0028010D" w:rsidRPr="00326611" w:rsidRDefault="00681E8D" w:rsidP="0028010D">
      <w:pPr>
        <w:ind w:firstLineChars="200" w:firstLine="440"/>
        <w:rPr>
          <w:rFonts w:ascii="微软雅黑" w:eastAsia="微软雅黑" w:hAnsi="微软雅黑"/>
          <w:lang w:eastAsia="zh-CN"/>
        </w:rPr>
      </w:pPr>
      <w:r w:rsidRPr="00326611">
        <w:rPr>
          <w:rFonts w:ascii="微软雅黑" w:eastAsia="微软雅黑" w:hAnsi="微软雅黑" w:hint="eastAsia"/>
          <w:lang w:eastAsia="zh-CN"/>
        </w:rPr>
        <w:t>1）</w:t>
      </w:r>
      <w:r w:rsidR="00502C18" w:rsidRPr="00326611">
        <w:rPr>
          <w:rFonts w:ascii="微软雅黑" w:eastAsia="微软雅黑" w:hAnsi="微软雅黑" w:hint="eastAsia"/>
          <w:lang w:eastAsia="zh-CN"/>
        </w:rPr>
        <w:t>通联日志</w:t>
      </w:r>
      <w:r w:rsidRPr="00326611">
        <w:rPr>
          <w:rFonts w:ascii="微软雅黑" w:eastAsia="微软雅黑" w:hAnsi="微软雅黑" w:hint="eastAsia"/>
          <w:lang w:eastAsia="zh-CN"/>
        </w:rPr>
        <w:t>：</w:t>
      </w:r>
      <w:r w:rsidR="00502C18" w:rsidRPr="00326611">
        <w:rPr>
          <w:rFonts w:ascii="微软雅黑" w:eastAsia="微软雅黑" w:hAnsi="微软雅黑" w:hint="eastAsia"/>
          <w:lang w:eastAsia="zh-CN"/>
        </w:rPr>
        <w:t>指的是应用方在无法报送私聊内容的情况下，衍生出的新资源；与私聊的区别在于缺失私聊内容相关信息</w:t>
      </w:r>
    </w:p>
    <w:p w:rsidR="00FF0D0C" w:rsidRPr="00326611" w:rsidRDefault="00825863" w:rsidP="00FF0D0C">
      <w:pPr>
        <w:ind w:firstLine="440"/>
        <w:rPr>
          <w:rFonts w:ascii="微软雅黑" w:eastAsia="微软雅黑" w:hAnsi="微软雅黑"/>
          <w:lang w:eastAsia="zh-CN"/>
        </w:rPr>
      </w:pPr>
      <w:r w:rsidRPr="00326611">
        <w:rPr>
          <w:rFonts w:ascii="微软雅黑" w:eastAsia="微软雅黑" w:hAnsi="微软雅黑" w:hint="eastAsia"/>
          <w:lang w:eastAsia="zh-CN"/>
        </w:rPr>
        <w:t>2）账号：</w:t>
      </w:r>
      <w:r w:rsidR="00530F6A" w:rsidRPr="00326611">
        <w:rPr>
          <w:rFonts w:ascii="微软雅黑" w:eastAsia="微软雅黑" w:hAnsi="微软雅黑" w:hint="eastAsia"/>
          <w:lang w:eastAsia="zh-CN"/>
        </w:rPr>
        <w:t>即用户外部ID，</w:t>
      </w:r>
      <w:r w:rsidRPr="00326611">
        <w:rPr>
          <w:rFonts w:ascii="微软雅黑" w:eastAsia="微软雅黑" w:hAnsi="微软雅黑" w:hint="eastAsia"/>
          <w:lang w:eastAsia="zh-CN"/>
        </w:rPr>
        <w:t>目前账号存在形式有很多种，如：用户IM号、用户内部IM号、用户内部ID、用户名/会员名、通行</w:t>
      </w:r>
      <w:r w:rsidR="00D47350" w:rsidRPr="00326611">
        <w:rPr>
          <w:rFonts w:ascii="微软雅黑" w:eastAsia="微软雅黑" w:hAnsi="微软雅黑" w:hint="eastAsia"/>
          <w:lang w:eastAsia="zh-CN"/>
        </w:rPr>
        <w:t>证、手机号、邮箱地址等</w:t>
      </w:r>
      <w:r w:rsidR="00426D6A" w:rsidRPr="00326611">
        <w:rPr>
          <w:rFonts w:ascii="微软雅黑" w:eastAsia="微软雅黑" w:hAnsi="微软雅黑" w:hint="eastAsia"/>
          <w:lang w:eastAsia="zh-CN"/>
        </w:rPr>
        <w:t>；</w:t>
      </w:r>
      <w:r w:rsidR="004726CD" w:rsidRPr="00326611">
        <w:rPr>
          <w:rFonts w:ascii="微软雅黑" w:eastAsia="微软雅黑" w:hAnsi="微软雅黑" w:hint="eastAsia"/>
          <w:lang w:eastAsia="zh-CN"/>
        </w:rPr>
        <w:t>身份主键为必填项</w:t>
      </w:r>
      <w:r w:rsidR="00B23F22" w:rsidRPr="00326611">
        <w:rPr>
          <w:rFonts w:ascii="微软雅黑" w:eastAsia="微软雅黑" w:hAnsi="微软雅黑" w:hint="eastAsia"/>
          <w:lang w:eastAsia="zh-CN"/>
        </w:rPr>
        <w:t>；</w:t>
      </w:r>
    </w:p>
    <w:p w:rsidR="00637ACB" w:rsidRPr="00326611" w:rsidRDefault="0013212D" w:rsidP="00637ACB">
      <w:pPr>
        <w:pStyle w:val="4"/>
        <w:rPr>
          <w:i w:val="0"/>
          <w:lang w:eastAsia="zh-CN"/>
        </w:rPr>
      </w:pPr>
      <w:r w:rsidRPr="00326611">
        <w:rPr>
          <w:rFonts w:hint="eastAsia"/>
          <w:i w:val="0"/>
          <w:lang w:eastAsia="zh-CN"/>
        </w:rPr>
        <w:t>用户</w:t>
      </w:r>
      <w:r w:rsidR="00637ACB" w:rsidRPr="00326611">
        <w:rPr>
          <w:rFonts w:hint="eastAsia"/>
          <w:i w:val="0"/>
          <w:lang w:eastAsia="zh-CN"/>
        </w:rPr>
        <w:t>注册信息</w:t>
      </w:r>
    </w:p>
    <w:p w:rsidR="00F43B2B" w:rsidRPr="00326611" w:rsidRDefault="00F43B2B" w:rsidP="00F43B2B">
      <w:pPr>
        <w:rPr>
          <w:lang w:eastAsia="zh-CN"/>
        </w:rPr>
      </w:pPr>
      <w:r w:rsidRPr="00326611">
        <w:rPr>
          <w:rFonts w:hint="eastAsia"/>
          <w:lang w:eastAsia="zh-CN"/>
        </w:rPr>
        <w:t>通过</w:t>
      </w:r>
      <w:r w:rsidRPr="00326611">
        <w:rPr>
          <w:rFonts w:hint="eastAsia"/>
          <w:lang w:eastAsia="zh-CN"/>
        </w:rPr>
        <w:t>zip</w:t>
      </w:r>
      <w:r w:rsidRPr="00326611">
        <w:rPr>
          <w:rFonts w:hint="eastAsia"/>
          <w:lang w:eastAsia="zh-CN"/>
        </w:rPr>
        <w:t>文件实现数据交互。</w:t>
      </w:r>
      <w:r w:rsidRPr="00326611">
        <w:rPr>
          <w:rFonts w:hint="eastAsia"/>
          <w:lang w:eastAsia="zh-CN"/>
        </w:rPr>
        <w:t>xml</w:t>
      </w:r>
      <w:r w:rsidRPr="00326611">
        <w:rPr>
          <w:rFonts w:hint="eastAsia"/>
          <w:lang w:eastAsia="zh-CN"/>
        </w:rPr>
        <w:t>文件内容如下：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637ACB" w:rsidRPr="00326611" w:rsidTr="00A8003D">
        <w:tc>
          <w:tcPr>
            <w:tcW w:w="9855" w:type="dxa"/>
            <w:shd w:val="clear" w:color="auto" w:fill="auto"/>
          </w:tcPr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&lt;?xml version=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1.0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 xml:space="preserve"> encoding=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UTF</w:t>
            </w:r>
            <w:r w:rsidR="00F0611D" w:rsidRPr="00326611">
              <w:rPr>
                <w:rFonts w:ascii="宋体" w:hAnsi="宋体"/>
                <w:sz w:val="18"/>
                <w:szCs w:val="18"/>
                <w:lang w:eastAsia="zh-CN"/>
              </w:rPr>
              <w:t>-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8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?&gt;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&lt;MESSAGE&gt;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WA_COMMON_010000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消息通用信息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H010001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应用编码，字典码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I010014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消息流水号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I010031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ACCOUNT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25373E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业务类型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I010013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3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消息类型，1 请求，2 应答，3 结果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WA_COMMON_010022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报送数据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FE2A21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B040002</w:t>
            </w:r>
            <w:r w:rsidR="001B411D"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帐号</w:t>
            </w:r>
            <w:r w:rsidR="00F053CC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，</w:t>
            </w:r>
            <w:r w:rsidR="00681441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填写B040026对应元素值或者B040040对应元素值</w:t>
            </w:r>
            <w:r w:rsidR="00990EC4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;部分应用无上述概念，</w:t>
            </w:r>
            <w:r w:rsidR="00880CA7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可</w:t>
            </w:r>
            <w:r w:rsidR="00990EC4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填写手机号或者邮箱地址</w:t>
            </w:r>
            <w:r w:rsidR="00880CA7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等信息</w:t>
            </w:r>
            <w:r w:rsidR="001B411D"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 xml:space="preserve"> /&gt;</w:t>
            </w:r>
          </w:p>
          <w:p w:rsidR="009F27ED" w:rsidRPr="00326611" w:rsidRDefault="009F27ED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"B0400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26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用户名，包括会员名，一般为注册时用户填写，如淘宝会员名，论坛用户名等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4E18D0" w:rsidRPr="00326611" w:rsidRDefault="00FE2A21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4A5DF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4A5DFB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843F6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B040040</w:t>
            </w:r>
            <w:r w:rsidR="004A5DFB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4A5DF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4A5DFB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4A5DF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4A5DFB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4A5DF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4A5DFB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6D25B0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用户IM号</w:t>
            </w:r>
            <w:r w:rsidR="00C6511C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/应用号</w:t>
            </w:r>
            <w:r w:rsidR="009B6B7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/会员卡号</w:t>
            </w:r>
            <w:r w:rsidR="00CB135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，</w:t>
            </w:r>
            <w:r w:rsidR="00E2573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可见，一般为系统自动分配（也可自定义），如QQ号、易信号、微信号</w:t>
            </w:r>
            <w:r w:rsidR="00681441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、携程会员卡号</w:t>
            </w:r>
            <w:r w:rsidR="00E2573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等</w:t>
            </w:r>
            <w:r w:rsidR="004A5DFB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4A5DF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81441" w:rsidRPr="00326611" w:rsidRDefault="00B728B7" w:rsidP="00681441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="00681441"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637ACB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="00637ACB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B040003</w:t>
            </w:r>
            <w:r w:rsidR="001B411D"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="00637ACB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="00637ACB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="00637ACB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="00637ACB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用户</w:t>
            </w:r>
            <w:r w:rsidR="0034396C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内部</w:t>
            </w:r>
            <w:r w:rsidR="00637ACB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ID</w:t>
            </w:r>
            <w:r w:rsidR="001A4F47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，</w:t>
            </w:r>
            <w:r w:rsidR="00B853DB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身份</w:t>
            </w:r>
            <w:r w:rsidR="008A4AE0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主键</w:t>
            </w:r>
            <w:r w:rsidR="00B853DB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，</w:t>
            </w:r>
            <w:r w:rsidR="00E33401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应用</w:t>
            </w:r>
            <w:r w:rsidR="001A4F47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自动分配唯一ID，</w:t>
            </w:r>
            <w:r w:rsidR="0075358C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一般</w:t>
            </w:r>
            <w:r w:rsidR="001A4F47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不可见</w:t>
            </w:r>
            <w:r w:rsidR="001943C6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，没内部ID概念的应用填值同</w:t>
            </w:r>
            <w:r w:rsidR="00E363E9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 xml:space="preserve"> </w:t>
            </w:r>
            <w:r w:rsidR="001943C6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B040002</w:t>
            </w:r>
            <w:r w:rsidR="00E363E9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 xml:space="preserve"> </w:t>
            </w:r>
            <w:r w:rsidR="001943C6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元素值，即账号值</w:t>
            </w:r>
            <w:r w:rsidR="001B411D"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="00637ACB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 xml:space="preserve"> /&gt;</w:t>
            </w:r>
          </w:p>
          <w:p w:rsidR="008C52BD" w:rsidRPr="00326611" w:rsidRDefault="008C52BD" w:rsidP="00431704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B020005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600CE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手机号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8588A" w:rsidRPr="00326611" w:rsidRDefault="008C52BD" w:rsidP="00936004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431704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431704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431704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B040023</w:t>
            </w:r>
            <w:r w:rsidR="00431704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431704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431704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431704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431704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431704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431704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431704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邮箱地址</w:t>
            </w:r>
            <w:r w:rsidR="00431704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431704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81441" w:rsidRPr="00326611" w:rsidRDefault="00681441" w:rsidP="00681441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X900011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通行证，类似用户名，一般为注册时用户填写，如YY通行证等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81441" w:rsidRPr="00326611" w:rsidRDefault="00681441" w:rsidP="00936004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B040041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用户内部IM号，不可见，目前仅针对WX，格式如wxid_94374334343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C729E6" w:rsidRPr="00326611" w:rsidRDefault="00611DFB" w:rsidP="00936004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C729E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C729E6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729E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X900015</w:t>
            </w:r>
            <w:r w:rsidR="00C729E6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729E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C729E6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729E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C729E6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729E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C729E6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729E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用户头像，带有图片文件</w:t>
            </w:r>
            <w:r w:rsidR="007D75D3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体，此字段填文件名，该文件体</w:t>
            </w:r>
            <w:r w:rsidR="00C729E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和xml一同位于zip文件中</w:t>
            </w:r>
            <w:r w:rsidR="00C729E6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729E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2E37BF" w:rsidRPr="00326611" w:rsidRDefault="00936004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2E37BF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2E37BF" w:rsidRPr="00326611">
              <w:rPr>
                <w:rFonts w:ascii="宋体" w:hAnsi="宋体"/>
                <w:sz w:val="18"/>
                <w:szCs w:val="18"/>
                <w:lang w:eastAsia="zh-CN"/>
              </w:rPr>
              <w:t>B040005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2E37BF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2E37BF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2E37BF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2E37BF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用户登录密码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9648F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</w:t>
            </w:r>
            <w:r w:rsidR="008B3AF1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fmt="base64" </w:t>
            </w:r>
            <w:r w:rsidR="002E37BF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9A5EB0" w:rsidRPr="00326611" w:rsidRDefault="009A5EB0" w:rsidP="009A5EB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B040004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昵称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65BA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fmt=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65BA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base64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9A5EB0" w:rsidRPr="00326611" w:rsidRDefault="004B2430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B010001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真实姓名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65BA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fmt=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65BA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base64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4B2430" w:rsidRPr="00326611" w:rsidRDefault="004B2430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B010015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年龄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4B2430" w:rsidRPr="00326611" w:rsidRDefault="004B2430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B010011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性别，</w:t>
            </w:r>
            <w:r w:rsidR="00065BA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0 未知， 1 男性， 2 女性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91BBB" w:rsidRPr="00326611" w:rsidRDefault="00691BB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403DD" w:rsidRPr="00326611">
              <w:rPr>
                <w:rFonts w:ascii="宋体" w:hAnsi="宋体"/>
                <w:sz w:val="18"/>
                <w:szCs w:val="18"/>
                <w:lang w:eastAsia="zh-CN"/>
              </w:rPr>
              <w:t>B010014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出生日期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lastRenderedPageBreak/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G020026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注册时间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CA2A01" w:rsidRPr="00326611" w:rsidRDefault="00CA2A01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"B0300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02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注册城市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342561" w:rsidRPr="00326611" w:rsidRDefault="00611DF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342561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342561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9B4C4C" w:rsidRPr="00326611">
              <w:rPr>
                <w:rFonts w:ascii="宋体" w:hAnsi="宋体"/>
                <w:sz w:val="18"/>
                <w:szCs w:val="18"/>
                <w:lang w:eastAsia="zh-CN"/>
              </w:rPr>
              <w:t>B040008</w:t>
            </w:r>
            <w:r w:rsidR="00342561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342561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342561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342561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342561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342561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342561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342561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注册类型，0 用户名注册 1 手机号 2 邮箱</w:t>
            </w:r>
            <w:r w:rsidR="00342561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342561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F020001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注册IP地址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326611" w:rsidRDefault="00637ACB" w:rsidP="00431704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F020006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端口号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78395C" w:rsidRPr="00326611" w:rsidRDefault="0078395C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403DD" w:rsidRPr="00326611">
              <w:rPr>
                <w:rFonts w:ascii="宋体" w:hAnsi="宋体"/>
                <w:sz w:val="18"/>
                <w:szCs w:val="18"/>
                <w:lang w:eastAsia="zh-CN"/>
              </w:rPr>
              <w:t>B020004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固定电话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326611" w:rsidRDefault="00637ACB" w:rsidP="009B0E02">
            <w:pPr>
              <w:snapToGrid w:val="0"/>
              <w:jc w:val="both"/>
              <w:rPr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B030004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证件类型</w:t>
            </w:r>
            <w:r w:rsidR="00284C8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参考</w:t>
            </w:r>
            <w:r w:rsidR="00284C87" w:rsidRPr="00326611">
              <w:rPr>
                <w:rFonts w:ascii="宋体" w:hAnsi="宋体"/>
                <w:sz w:val="18"/>
                <w:szCs w:val="18"/>
                <w:lang w:eastAsia="zh-CN"/>
              </w:rPr>
              <w:t>GAT517-2004</w:t>
            </w:r>
            <w:r w:rsidR="00284C8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标准，常用字典码 111 居民身份证，113 户口簿，114 军官证，335 机动车驾驶证，414 普通护照 990 其他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B030005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证件号码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CA2A01" w:rsidRPr="00326611" w:rsidRDefault="00CA2A01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"B03002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9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证件图片，认证时用，带有图片文件体，此字段填文件名，该文件体和xml一同位于zip文件中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B020008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联系地址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8B3AF1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fmt="base64"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B91287" w:rsidRPr="00326611" w:rsidRDefault="00B91287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B030011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居住地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8B3AF1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fmt="base64" 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78395C" w:rsidRPr="00326611" w:rsidRDefault="0078395C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403DD" w:rsidRPr="00326611">
              <w:rPr>
                <w:rFonts w:ascii="宋体" w:hAnsi="宋体"/>
                <w:sz w:val="18"/>
                <w:szCs w:val="18"/>
                <w:lang w:eastAsia="zh-CN"/>
              </w:rPr>
              <w:t>B010026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出生地，籍贯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8B3AF1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fmt="base64" 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CA2A01" w:rsidRPr="00326611" w:rsidRDefault="00CA2A01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"B030024"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职业名称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fmt=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base64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C040002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注册终端MAC地址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C050001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移动终端IMEI</w:t>
            </w:r>
            <w:r w:rsidR="00C729E6" w:rsidRPr="00326611">
              <w:rPr>
                <w:rFonts w:ascii="宋体" w:hAnsi="宋体"/>
                <w:sz w:val="18"/>
                <w:szCs w:val="18"/>
                <w:lang w:eastAsia="zh-CN"/>
              </w:rPr>
              <w:t>/ESN/MEID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027C34" w:rsidRPr="00326611" w:rsidRDefault="00611DFB" w:rsidP="00611DF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027C34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027C34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27C34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H160001</w:t>
            </w:r>
            <w:r w:rsidR="00027C34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27C34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027C34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27C34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027C34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27C34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027C34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27C34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硬件特征串</w:t>
            </w:r>
            <w:r w:rsidR="00693BA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，</w:t>
            </w:r>
            <w:r w:rsidR="00693BA7" w:rsidRPr="00326611">
              <w:rPr>
                <w:rFonts w:hint="eastAsia"/>
                <w:sz w:val="18"/>
                <w:szCs w:val="18"/>
                <w:lang w:eastAsia="zh-CN"/>
              </w:rPr>
              <w:t>用户终端硬件特征信息，由应用生成或获取</w:t>
            </w:r>
            <w:r w:rsidR="00027C34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27C34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C729E6" w:rsidRPr="00326611" w:rsidRDefault="00611DFB" w:rsidP="00611DF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C729E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C729E6" w:rsidRPr="00326611">
              <w:rPr>
                <w:rFonts w:ascii="宋体" w:hAnsi="宋体"/>
                <w:sz w:val="18"/>
                <w:szCs w:val="18"/>
                <w:lang w:eastAsia="zh-CN"/>
              </w:rPr>
              <w:t>"B020007"</w:t>
            </w:r>
            <w:r w:rsidR="00C729E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C729E6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729E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C729E6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729E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C729E6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729E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移动终端IMSI</w:t>
            </w:r>
            <w:r w:rsidR="00C729E6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729E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2143A5" w:rsidRPr="00326611" w:rsidRDefault="002143A5" w:rsidP="00611DF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"B040001"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合作账号类型</w:t>
            </w:r>
            <w:r w:rsidR="007C7FFC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，如</w:t>
            </w:r>
            <w:r w:rsidR="00D94E2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通过支付宝登录，则填写支付宝</w:t>
            </w:r>
            <w:r w:rsidR="004E757F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或者AliPay即可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4866C7" w:rsidRPr="00326611" w:rsidRDefault="004866C7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2025B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X900001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关联的QQ号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A06614" w:rsidRPr="00326611" w:rsidRDefault="00A06614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A3042" w:rsidRPr="00326611">
              <w:rPr>
                <w:rFonts w:ascii="宋体" w:hAnsi="宋体"/>
                <w:sz w:val="18"/>
                <w:szCs w:val="18"/>
                <w:lang w:eastAsia="zh-CN"/>
              </w:rPr>
              <w:t>X90000</w:t>
            </w:r>
            <w:r w:rsidR="002025B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3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关联的</w:t>
            </w:r>
            <w:r w:rsidR="00C3663F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新浪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微博账号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FA09C9" w:rsidRPr="00326611" w:rsidRDefault="00936004" w:rsidP="00FA09C9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FA3042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A3042" w:rsidRPr="00326611">
              <w:rPr>
                <w:rFonts w:ascii="宋体" w:hAnsi="宋体"/>
                <w:sz w:val="18"/>
                <w:szCs w:val="18"/>
                <w:lang w:eastAsia="zh-CN"/>
              </w:rPr>
              <w:t>X90000</w:t>
            </w:r>
            <w:r w:rsidR="003606D0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5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A3042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A3042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A3042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A3042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关联的支付宝账号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A3042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FF69C7" w:rsidRPr="00326611" w:rsidRDefault="00611DFB" w:rsidP="002F56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FA09C9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FA09C9" w:rsidRPr="00326611">
              <w:rPr>
                <w:rFonts w:ascii="宋体" w:hAnsi="宋体"/>
                <w:sz w:val="18"/>
                <w:szCs w:val="18"/>
                <w:lang w:eastAsia="zh-CN"/>
              </w:rPr>
              <w:t>"X9000</w:t>
            </w:r>
            <w:r w:rsidR="00FA09C9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16</w:t>
            </w:r>
            <w:r w:rsidR="00FA09C9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A09C9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FA09C9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A09C9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FA09C9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A09C9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FA09C9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A09C9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关联的微信账号</w:t>
            </w:r>
            <w:r w:rsidR="00FA09C9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A09C9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A822CA" w:rsidRPr="00326611" w:rsidRDefault="00FF69C7" w:rsidP="002F56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A822C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A822CA" w:rsidRPr="00326611">
              <w:rPr>
                <w:rFonts w:ascii="宋体" w:hAnsi="宋体"/>
                <w:sz w:val="18"/>
                <w:szCs w:val="18"/>
                <w:lang w:eastAsia="zh-CN"/>
              </w:rPr>
              <w:t>"B0400</w:t>
            </w:r>
            <w:r w:rsidR="00A822C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29</w:t>
            </w:r>
            <w:r w:rsidR="00A822CA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822C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A822CA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822C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A822CA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822C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A822CA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bookmarkStart w:id="7" w:name="OLE_LINK1"/>
            <w:r w:rsidR="00A822C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个性签名</w:t>
            </w:r>
            <w:bookmarkEnd w:id="7"/>
            <w:r w:rsidR="00A822CA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822C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fmt=</w:t>
            </w:r>
            <w:r w:rsidR="00A822CA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822C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base64</w:t>
            </w:r>
            <w:r w:rsidR="00A822CA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822C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837F78" w:rsidRPr="00326611" w:rsidRDefault="00B855D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B040030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个人说明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3D264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fmt=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3D264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base64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F010001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经度</w:t>
            </w:r>
            <w:r w:rsidR="00693BA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，</w:t>
            </w:r>
            <w:r w:rsidR="00693BA7" w:rsidRPr="00326611">
              <w:rPr>
                <w:rFonts w:hint="eastAsia"/>
                <w:sz w:val="18"/>
                <w:szCs w:val="18"/>
                <w:lang w:eastAsia="zh-CN"/>
              </w:rPr>
              <w:t>浮点数表示形式，东经为正数西经为负数。移动终端注册时有效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F010002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纬度</w:t>
            </w:r>
            <w:r w:rsidR="00693BA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，</w:t>
            </w:r>
            <w:r w:rsidR="00693BA7" w:rsidRPr="00326611">
              <w:rPr>
                <w:rFonts w:hint="eastAsia"/>
                <w:sz w:val="18"/>
                <w:szCs w:val="18"/>
                <w:lang w:eastAsia="zh-CN"/>
              </w:rPr>
              <w:t>浮点数表示形式，北纬为正数南纬为负数。移动终端注册时有效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D749A9" w:rsidRPr="00326611" w:rsidRDefault="00F5033F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30299E" w:rsidRPr="00326611">
              <w:rPr>
                <w:rFonts w:ascii="宋体" w:hAnsi="宋体"/>
                <w:sz w:val="18"/>
                <w:szCs w:val="18"/>
                <w:lang w:eastAsia="zh-CN"/>
              </w:rPr>
              <w:t>I020017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30299E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位置信息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4D5825" w:rsidRPr="00326611" w:rsidRDefault="004D5825" w:rsidP="004D5825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key="H230001" val="xxx" rmk="用户类型，01 司机/车主，02 乘客/用户，99 其他" /&gt;</w:t>
            </w:r>
          </w:p>
          <w:p w:rsidR="004D5825" w:rsidRPr="00326611" w:rsidRDefault="004D5825" w:rsidP="004D5825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key="E010002" val="xxx" rmk="所属公司,如：</w:t>
            </w:r>
            <w:r w:rsidRPr="00326611">
              <w:rPr>
                <w:rFonts w:hint="eastAsia"/>
                <w:sz w:val="18"/>
                <w:szCs w:val="18"/>
              </w:rPr>
              <w:t>北京嘀嘀无限科技发展有限公司等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4D5825" w:rsidRPr="00326611" w:rsidRDefault="004D5825" w:rsidP="004D5825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key="C030901" val="xxx" rmk="驾驶证</w:t>
            </w:r>
            <w:r w:rsidR="00586F2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档案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号" /&gt;</w:t>
            </w:r>
          </w:p>
          <w:p w:rsidR="004D5825" w:rsidRPr="00326611" w:rsidRDefault="004D5825" w:rsidP="004D5825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key="C030902" val="xxx" rmk="驾驶证图片，带有图片文件体，此字段填文件名，该文件体和xml一同位于zip文件中" /&gt;</w:t>
            </w:r>
          </w:p>
          <w:p w:rsidR="00C729E6" w:rsidRPr="00326611" w:rsidRDefault="007F32AD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C729E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C729E6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729E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H010003</w:t>
            </w:r>
            <w:r w:rsidR="00C729E6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729E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C729E6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729E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C729E6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729E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C729E6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729E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动作类型，</w:t>
            </w:r>
            <w:r w:rsidR="00A929DE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字典码 </w:t>
            </w:r>
            <w:r w:rsidR="00444C9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1</w:t>
            </w:r>
            <w:r w:rsidR="00C729E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新增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，</w:t>
            </w:r>
            <w:r w:rsidR="00444C9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2</w:t>
            </w:r>
            <w:r w:rsidR="00C729E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删除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，</w:t>
            </w:r>
            <w:r w:rsidR="00444C9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3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修改</w:t>
            </w:r>
            <w:r w:rsidR="0028191E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/更新</w:t>
            </w:r>
            <w:r w:rsidR="00C729E6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729E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D749A9" w:rsidRPr="00326611" w:rsidRDefault="000C35E9" w:rsidP="0001514C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I010005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E36CC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动作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时间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&lt;DATA&gt;...&lt;/DATA&gt;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&lt;/MESSAGE&gt;</w:t>
            </w:r>
          </w:p>
        </w:tc>
      </w:tr>
    </w:tbl>
    <w:p w:rsidR="00637ACB" w:rsidRPr="00326611" w:rsidRDefault="00637ACB" w:rsidP="00637ACB">
      <w:pPr>
        <w:rPr>
          <w:lang w:eastAsia="zh-CN"/>
        </w:rPr>
      </w:pPr>
    </w:p>
    <w:p w:rsidR="00637ACB" w:rsidRPr="00326611" w:rsidRDefault="00637ACB" w:rsidP="00637ACB">
      <w:pPr>
        <w:pStyle w:val="4"/>
        <w:rPr>
          <w:i w:val="0"/>
          <w:lang w:eastAsia="zh-CN"/>
        </w:rPr>
      </w:pPr>
      <w:r w:rsidRPr="00326611">
        <w:rPr>
          <w:rFonts w:hint="eastAsia"/>
          <w:i w:val="0"/>
          <w:lang w:eastAsia="zh-CN"/>
        </w:rPr>
        <w:t>登录日志</w:t>
      </w:r>
    </w:p>
    <w:p w:rsidR="00F43B2B" w:rsidRPr="00326611" w:rsidRDefault="00F43B2B" w:rsidP="00F43B2B">
      <w:pPr>
        <w:rPr>
          <w:lang w:eastAsia="zh-CN"/>
        </w:rPr>
      </w:pPr>
      <w:r w:rsidRPr="00326611">
        <w:rPr>
          <w:rFonts w:hint="eastAsia"/>
          <w:lang w:eastAsia="zh-CN"/>
        </w:rPr>
        <w:t>通过</w:t>
      </w:r>
      <w:r w:rsidRPr="00326611">
        <w:rPr>
          <w:rFonts w:hint="eastAsia"/>
          <w:lang w:eastAsia="zh-CN"/>
        </w:rPr>
        <w:t>zip</w:t>
      </w:r>
      <w:r w:rsidRPr="00326611">
        <w:rPr>
          <w:rFonts w:hint="eastAsia"/>
          <w:lang w:eastAsia="zh-CN"/>
        </w:rPr>
        <w:t>文件实现数据交互。</w:t>
      </w:r>
      <w:r w:rsidRPr="00326611">
        <w:rPr>
          <w:rFonts w:hint="eastAsia"/>
          <w:lang w:eastAsia="zh-CN"/>
        </w:rPr>
        <w:t>xml</w:t>
      </w:r>
      <w:r w:rsidRPr="00326611">
        <w:rPr>
          <w:rFonts w:hint="eastAsia"/>
          <w:lang w:eastAsia="zh-CN"/>
        </w:rPr>
        <w:t>文件内容如下：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637ACB" w:rsidRPr="00326611" w:rsidTr="00A8003D">
        <w:tc>
          <w:tcPr>
            <w:tcW w:w="9855" w:type="dxa"/>
            <w:shd w:val="clear" w:color="auto" w:fill="auto"/>
          </w:tcPr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&lt;?xml version=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1.0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 xml:space="preserve"> encoding=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UTF</w:t>
            </w:r>
            <w:r w:rsidR="00F0611D" w:rsidRPr="00326611">
              <w:rPr>
                <w:rFonts w:ascii="宋体" w:hAnsi="宋体"/>
                <w:sz w:val="18"/>
                <w:szCs w:val="18"/>
                <w:lang w:eastAsia="zh-CN"/>
              </w:rPr>
              <w:t>-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8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?&gt;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&lt;MESSAGE&gt;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WA_COMMON_010000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消息通用信息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H010001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应用编码，字典码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I010014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消息流水号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I010031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LOGIN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25373E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业务类型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I010013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3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消息类型，1 请求，2 应答，3 结果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WA_COMMON_010022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报送数据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lastRenderedPageBreak/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B040002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帐号名，用户的登录名，会员名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B040003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用户</w:t>
            </w:r>
            <w:r w:rsidR="00344D8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内部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ID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F040005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登录时间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H010003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动作类型，</w:t>
            </w:r>
            <w:r w:rsidR="00DA4474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字典码 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上线=02，下线=03</w:t>
            </w:r>
            <w:r w:rsidR="00CB23C4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，未知=99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F020004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登录ip地址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F020006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端口号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H070003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7406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登陆来源，</w:t>
            </w:r>
            <w:r w:rsidR="00611DF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如</w:t>
            </w:r>
            <w:r w:rsidR="0007406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：网站，</w:t>
            </w:r>
            <w:r w:rsidR="00611DF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移动终端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C040002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终端MAC地址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730799" w:rsidRPr="00326611" w:rsidRDefault="00730799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B020005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hint="eastAsia"/>
                <w:sz w:val="18"/>
                <w:szCs w:val="18"/>
                <w:lang w:eastAsia="zh-CN"/>
              </w:rPr>
              <w:t>登录时的手机号，手机登录时有效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C050001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移动终端IMEI</w:t>
            </w:r>
            <w:r w:rsidR="00D5241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，</w:t>
            </w:r>
            <w:r w:rsidR="00D52417" w:rsidRPr="00326611">
              <w:rPr>
                <w:rFonts w:hint="eastAsia"/>
                <w:sz w:val="18"/>
                <w:szCs w:val="18"/>
                <w:lang w:eastAsia="zh-CN"/>
              </w:rPr>
              <w:t>手机登录时有效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D52417" w:rsidRPr="00326611" w:rsidRDefault="00D52417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"B020007"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移动终端IMSI，</w:t>
            </w:r>
            <w:r w:rsidRPr="00326611">
              <w:rPr>
                <w:rFonts w:hint="eastAsia"/>
                <w:sz w:val="18"/>
                <w:szCs w:val="18"/>
                <w:lang w:eastAsia="zh-CN"/>
              </w:rPr>
              <w:t>手机登录时有效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</w:t>
            </w:r>
            <w:r w:rsidR="00DF525D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AE44CA" w:rsidRPr="00326611" w:rsidRDefault="003D7D66" w:rsidP="003D7D66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AE44C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AE44CA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E44C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H160001</w:t>
            </w:r>
            <w:r w:rsidR="00AE44CA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E44C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AE44CA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E44C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AE44CA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E44C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AE44CA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E44C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硬件特征串</w:t>
            </w:r>
            <w:r w:rsidR="00D5241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，</w:t>
            </w:r>
            <w:r w:rsidR="00D52417" w:rsidRPr="00326611">
              <w:rPr>
                <w:rFonts w:hint="eastAsia"/>
                <w:sz w:val="18"/>
                <w:szCs w:val="18"/>
                <w:lang w:eastAsia="zh-CN"/>
              </w:rPr>
              <w:t>用户终端硬件特征信息，由应用生成或获取</w:t>
            </w:r>
            <w:r w:rsidR="00AE44CA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E44C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F010001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经度</w:t>
            </w:r>
            <w:r w:rsidR="00D5241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，</w:t>
            </w:r>
            <w:r w:rsidR="00D52417" w:rsidRPr="00326611">
              <w:rPr>
                <w:rFonts w:hint="eastAsia"/>
                <w:sz w:val="18"/>
                <w:szCs w:val="18"/>
                <w:lang w:eastAsia="zh-CN"/>
              </w:rPr>
              <w:t>浮点数表示形式，东经为正数西经为负数。手机登录时有效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F010002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纬度</w:t>
            </w:r>
            <w:r w:rsidR="00D5241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，</w:t>
            </w:r>
            <w:r w:rsidR="00D52417" w:rsidRPr="00326611">
              <w:rPr>
                <w:rFonts w:hint="eastAsia"/>
                <w:sz w:val="18"/>
                <w:szCs w:val="18"/>
                <w:lang w:eastAsia="zh-CN"/>
              </w:rPr>
              <w:t>浮点数表示形式，北纬为正数南纬为负数。手机登录时有效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9A4775" w:rsidRPr="00326611" w:rsidRDefault="009A4775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30299E" w:rsidRPr="00326611">
              <w:rPr>
                <w:rFonts w:ascii="宋体" w:hAnsi="宋体"/>
                <w:sz w:val="18"/>
                <w:szCs w:val="18"/>
                <w:lang w:eastAsia="zh-CN"/>
              </w:rPr>
              <w:t>I020017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位置信息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AE44CA" w:rsidRPr="00326611" w:rsidRDefault="003D7D66" w:rsidP="003D7D66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AE44C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AE44CA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34A93" w:rsidRPr="00326611">
              <w:rPr>
                <w:rFonts w:ascii="宋体" w:hAnsi="宋体"/>
                <w:sz w:val="18"/>
                <w:szCs w:val="18"/>
                <w:lang w:eastAsia="zh-CN"/>
              </w:rPr>
              <w:t>F030002</w:t>
            </w:r>
            <w:r w:rsidR="00AE44CA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E44C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AE44CA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E44C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AE44CA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E44C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AE44CA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02B93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热点</w:t>
            </w:r>
            <w:r w:rsidR="001736EE" w:rsidRPr="00326611">
              <w:rPr>
                <w:rFonts w:ascii="宋体" w:hAnsi="宋体"/>
                <w:sz w:val="18"/>
                <w:szCs w:val="18"/>
                <w:lang w:eastAsia="zh-CN"/>
              </w:rPr>
              <w:t>AP</w:t>
            </w:r>
            <w:r w:rsidR="001736EE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编号</w:t>
            </w:r>
            <w:r w:rsidR="00254A4C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/基站号</w:t>
            </w:r>
            <w:r w:rsidR="00AE44CA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E44C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4F4090" w:rsidRPr="00326611" w:rsidRDefault="003D7D66" w:rsidP="004F409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F34A93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F34A93" w:rsidRPr="00326611">
              <w:rPr>
                <w:rFonts w:ascii="宋体" w:hAnsi="宋体"/>
                <w:sz w:val="18"/>
                <w:szCs w:val="18"/>
                <w:lang w:eastAsia="zh-CN"/>
              </w:rPr>
              <w:t>"F030005"</w:t>
            </w:r>
            <w:r w:rsidR="00F34A93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F34A93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34A93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F34A93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34A93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F34A93" w:rsidRPr="00326611">
              <w:rPr>
                <w:rFonts w:ascii="宋体" w:hAnsi="宋体"/>
                <w:sz w:val="18"/>
                <w:szCs w:val="18"/>
                <w:lang w:eastAsia="zh-CN"/>
              </w:rPr>
              <w:t>"热点</w:t>
            </w:r>
            <w:r w:rsidR="00F34A93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AP</w:t>
            </w:r>
            <w:r w:rsidR="00F34A93" w:rsidRPr="00326611">
              <w:rPr>
                <w:rFonts w:ascii="宋体" w:hAnsi="宋体"/>
                <w:sz w:val="18"/>
                <w:szCs w:val="18"/>
                <w:lang w:eastAsia="zh-CN"/>
              </w:rPr>
              <w:t>/基站地址"</w:t>
            </w:r>
            <w:r w:rsidR="00F34A93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BB1008" w:rsidRPr="00326611" w:rsidRDefault="004F4090" w:rsidP="004F409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BB1008" w:rsidRPr="00326611">
              <w:rPr>
                <w:rFonts w:ascii="宋体" w:hAnsi="宋体"/>
                <w:sz w:val="18"/>
                <w:szCs w:val="18"/>
                <w:lang w:eastAsia="zh-CN"/>
              </w:rPr>
              <w:t>"C020017"</w:t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BB1008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BB1008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BB1008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终端类型，如PC、手机、PAD等</w:t>
            </w:r>
            <w:r w:rsidR="00BB1008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BB1008" w:rsidRPr="00326611" w:rsidRDefault="004F4090" w:rsidP="004F409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BB1008" w:rsidRPr="00326611">
              <w:rPr>
                <w:rFonts w:ascii="宋体" w:hAnsi="宋体"/>
                <w:sz w:val="18"/>
                <w:szCs w:val="18"/>
                <w:lang w:eastAsia="zh-CN"/>
              </w:rPr>
              <w:t>"C020011"</w:t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BB1008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BB1008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BB1008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终端型号，如</w:t>
            </w:r>
            <w:r w:rsidR="00BB1008" w:rsidRPr="00326611">
              <w:rPr>
                <w:rFonts w:ascii="宋体" w:hAnsi="宋体"/>
                <w:sz w:val="18"/>
                <w:szCs w:val="18"/>
                <w:lang w:eastAsia="zh-CN"/>
              </w:rPr>
              <w:t>Iphone4</w:t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、三星note5等</w:t>
            </w:r>
            <w:r w:rsidR="00BB1008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BB1008" w:rsidRPr="00326611" w:rsidRDefault="004F4090" w:rsidP="004F409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BB1008" w:rsidRPr="00326611">
              <w:rPr>
                <w:rFonts w:ascii="宋体" w:hAnsi="宋体"/>
                <w:sz w:val="18"/>
                <w:szCs w:val="18"/>
                <w:lang w:eastAsia="zh-CN"/>
              </w:rPr>
              <w:t>"C020009"</w:t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BB1008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BB1008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BB1008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终端操作系统类型，如android、ios、winphone等</w:t>
            </w:r>
            <w:r w:rsidR="00BB1008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BB1008" w:rsidRPr="00326611">
              <w:rPr>
                <w:rFonts w:ascii="宋体" w:hAnsi="宋体"/>
                <w:sz w:val="18"/>
                <w:szCs w:val="18"/>
                <w:lang w:eastAsia="zh-CN"/>
              </w:rPr>
              <w:t>"C020005"</w:t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BB1008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BB1008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BB1008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终端操作系统版本，如</w:t>
            </w:r>
            <w:r w:rsidR="00BB1008" w:rsidRPr="00326611">
              <w:rPr>
                <w:rFonts w:ascii="宋体" w:hAnsi="宋体"/>
                <w:sz w:val="18"/>
                <w:szCs w:val="18"/>
                <w:lang w:eastAsia="zh-CN"/>
              </w:rPr>
              <w:t xml:space="preserve">android </w:t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5.0、ios 8等</w:t>
            </w:r>
            <w:r w:rsidR="00BB1008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&lt;DATA&gt;...&lt;/DATA&gt;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&lt;/MESSAGE&gt;</w:t>
            </w:r>
          </w:p>
        </w:tc>
      </w:tr>
    </w:tbl>
    <w:p w:rsidR="00B855DB" w:rsidRPr="00326611" w:rsidRDefault="00B855DB" w:rsidP="00B855DB">
      <w:pPr>
        <w:pStyle w:val="4"/>
        <w:rPr>
          <w:i w:val="0"/>
          <w:lang w:eastAsia="zh-CN"/>
        </w:rPr>
      </w:pPr>
      <w:r w:rsidRPr="00326611">
        <w:rPr>
          <w:rFonts w:hint="eastAsia"/>
          <w:i w:val="0"/>
          <w:lang w:eastAsia="zh-CN"/>
        </w:rPr>
        <w:lastRenderedPageBreak/>
        <w:t>私聊信息</w:t>
      </w:r>
    </w:p>
    <w:p w:rsidR="00785324" w:rsidRPr="00326611" w:rsidRDefault="00785324" w:rsidP="00785324">
      <w:pPr>
        <w:rPr>
          <w:lang w:eastAsia="zh-CN"/>
        </w:rPr>
      </w:pPr>
      <w:r w:rsidRPr="00326611">
        <w:rPr>
          <w:rFonts w:hint="eastAsia"/>
          <w:lang w:eastAsia="zh-CN"/>
        </w:rPr>
        <w:t>通过</w:t>
      </w:r>
      <w:r w:rsidRPr="00326611">
        <w:rPr>
          <w:rFonts w:hint="eastAsia"/>
          <w:lang w:eastAsia="zh-CN"/>
        </w:rPr>
        <w:t>zip</w:t>
      </w:r>
      <w:r w:rsidRPr="00326611">
        <w:rPr>
          <w:rFonts w:hint="eastAsia"/>
          <w:lang w:eastAsia="zh-CN"/>
        </w:rPr>
        <w:t>文件实现数据交互。</w:t>
      </w:r>
      <w:r w:rsidRPr="00326611">
        <w:rPr>
          <w:rFonts w:hint="eastAsia"/>
          <w:lang w:eastAsia="zh-CN"/>
        </w:rPr>
        <w:t>xml</w:t>
      </w:r>
      <w:r w:rsidRPr="00326611">
        <w:rPr>
          <w:rFonts w:hint="eastAsia"/>
          <w:lang w:eastAsia="zh-CN"/>
        </w:rPr>
        <w:t>文件内容如下：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B855DB" w:rsidRPr="00326611" w:rsidTr="00902C60">
        <w:tc>
          <w:tcPr>
            <w:tcW w:w="9855" w:type="dxa"/>
            <w:shd w:val="clear" w:color="auto" w:fill="auto"/>
          </w:tcPr>
          <w:p w:rsidR="00B855DB" w:rsidRPr="00326611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&lt;?xml version=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1.0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 xml:space="preserve"> encoding=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UTF</w:t>
            </w:r>
            <w:r w:rsidR="00F0611D" w:rsidRPr="00326611">
              <w:rPr>
                <w:rFonts w:ascii="宋体" w:hAnsi="宋体"/>
                <w:sz w:val="18"/>
                <w:szCs w:val="18"/>
                <w:lang w:eastAsia="zh-CN"/>
              </w:rPr>
              <w:t>-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8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?&gt;</w:t>
            </w:r>
          </w:p>
          <w:p w:rsidR="00B855DB" w:rsidRPr="00326611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&lt;MESSAGE&gt;</w:t>
            </w:r>
          </w:p>
          <w:p w:rsidR="00B855DB" w:rsidRPr="00326611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WA_COMMON_010000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消息通用信息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B855DB" w:rsidRPr="00326611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B855DB" w:rsidRPr="00326611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H010001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应用编码，字典码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B855DB" w:rsidRPr="00326611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I010014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消息流水号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B855DB" w:rsidRPr="00326611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I010031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933F5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CHAT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25373E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业务类型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B855DB" w:rsidRPr="00326611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I010013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3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消息类型，1 请求，2 应答，3 结果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B855DB" w:rsidRPr="00326611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B855DB" w:rsidRPr="00326611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B855DB" w:rsidRPr="00326611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WA_COMMON_010022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报送数据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B855DB" w:rsidRPr="00326611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B855DB" w:rsidRPr="00326611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B050004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A52E9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发送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人账号名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063477" w:rsidRPr="00326611" w:rsidRDefault="00914D38" w:rsidP="00914D38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06347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6347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B040003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6347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6347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6347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A52E9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发送</w:t>
            </w:r>
            <w:r w:rsidR="0006347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人用户</w:t>
            </w:r>
            <w:r w:rsidR="00F3209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内部</w:t>
            </w:r>
            <w:r w:rsidR="0006347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ID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6347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B855DB" w:rsidRPr="00326611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B050009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接收人账号名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063477" w:rsidRPr="00326611" w:rsidRDefault="00914D38" w:rsidP="00914D38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06347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63477" w:rsidRPr="00326611">
              <w:rPr>
                <w:rFonts w:ascii="宋体" w:hAnsi="宋体"/>
                <w:sz w:val="18"/>
                <w:szCs w:val="18"/>
                <w:lang w:eastAsia="zh-CN"/>
              </w:rPr>
              <w:t>H10000</w:t>
            </w:r>
            <w:r w:rsidR="0006347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8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6347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6347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6347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6347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接收</w:t>
            </w:r>
            <w:r w:rsidR="00CC332F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人</w:t>
            </w:r>
            <w:r w:rsidR="0006347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用户</w:t>
            </w:r>
            <w:r w:rsidR="00F3209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内部</w:t>
            </w:r>
            <w:r w:rsidR="0006347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ID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6347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B855DB" w:rsidRPr="00326611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H040008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9613AD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动作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时间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C438B7" w:rsidRPr="00326611" w:rsidRDefault="00B855DB" w:rsidP="00C438B7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="00C438B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C438B7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438B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F020004</w:t>
            </w:r>
            <w:r w:rsidR="00C438B7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438B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C438B7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438B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C438B7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438B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C438B7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438B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发送人ip地址</w:t>
            </w:r>
            <w:r w:rsidR="00C438B7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438B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C438B7" w:rsidRPr="00326611" w:rsidRDefault="00C438B7" w:rsidP="00C438B7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"F020005"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接收人ip地址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C438B7" w:rsidRPr="00326611" w:rsidRDefault="00C438B7" w:rsidP="00C438B7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F020006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发送人端口号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C438B7" w:rsidRPr="00326611" w:rsidRDefault="00C438B7" w:rsidP="00C438B7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"F020007"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接收人端口号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C438B7" w:rsidRPr="00326611" w:rsidRDefault="00C438B7" w:rsidP="00C438B7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C040002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发送人终端MAC地址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C438B7" w:rsidRPr="00326611" w:rsidRDefault="00C438B7" w:rsidP="00C438B7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"X900013"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接收人终端MAC地址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C438B7" w:rsidRPr="00326611" w:rsidRDefault="00C438B7" w:rsidP="00C438B7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C050001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发送人移动终端IMEI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087F" w:rsidRPr="00326611" w:rsidRDefault="00C438B7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"X900014"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接收人移动终端IMEI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DC46D9" w:rsidRPr="00326611" w:rsidRDefault="004F4090" w:rsidP="004F409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AA52E9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AA52E9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3C007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X900012</w:t>
            </w:r>
            <w:r w:rsidR="00AA52E9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A52E9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AA52E9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A52E9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AA52E9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A52E9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AA52E9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A52E9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动作类型 字典码 91 发送，92 接收" /&gt;</w:t>
            </w:r>
          </w:p>
          <w:p w:rsidR="006B7510" w:rsidRPr="00326611" w:rsidRDefault="006B7510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="0031313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31313A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3C007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H010003</w:t>
            </w:r>
            <w:r w:rsidR="0031313A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31313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31313A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31313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31313A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31313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31313A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31313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消息内容类型，01 文本，05 链接，06 红包，07 名片，08 转账，09 文件 20 语音，21 视频，98 图片，99 其他</w:t>
            </w:r>
            <w:r w:rsidR="0031313A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31313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785324" w:rsidRPr="00326611" w:rsidRDefault="00785324" w:rsidP="00785324">
            <w:pPr>
              <w:widowControl w:val="0"/>
              <w:rPr>
                <w:rFonts w:ascii="宋体" w:hAnsi="宋体" w:cs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lastRenderedPageBreak/>
              <w:tab/>
            </w: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>H040001</w:t>
            </w:r>
            <w:r w:rsidR="001B411D" w:rsidRPr="00326611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="00AC5E74"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="00291CEA"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>聊天内容</w:t>
            </w:r>
            <w:r w:rsidR="001B411D" w:rsidRPr="00326611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 xml:space="preserve"> fmt=</w:t>
            </w:r>
            <w:r w:rsidR="001B411D" w:rsidRPr="00326611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>base64</w:t>
            </w:r>
            <w:r w:rsidR="001B411D" w:rsidRPr="00326611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785324" w:rsidRPr="00326611" w:rsidRDefault="00785324" w:rsidP="00785324">
            <w:pPr>
              <w:widowControl w:val="0"/>
              <w:rPr>
                <w:rFonts w:ascii="宋体" w:hAnsi="宋体" w:cs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cs="宋体"/>
                <w:sz w:val="18"/>
                <w:szCs w:val="18"/>
                <w:lang w:eastAsia="zh-CN"/>
              </w:rPr>
              <w:t>H010020</w:t>
            </w:r>
            <w:r w:rsidR="001B411D" w:rsidRPr="00326611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>聊天文件体的文件名</w:t>
            </w:r>
            <w:r w:rsidR="00CB218A"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>，如：图片、语音文件、视频文件等</w:t>
            </w:r>
            <w:r w:rsidR="00414FA3"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>，</w:t>
            </w:r>
            <w:r w:rsidR="00414FA3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该文件体于和xml一同位于zip文件中</w:t>
            </w:r>
            <w:r w:rsidR="001B411D" w:rsidRPr="00326611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>/&gt;</w:t>
            </w:r>
          </w:p>
          <w:p w:rsidR="00CB218A" w:rsidRPr="00326611" w:rsidRDefault="00CB218A" w:rsidP="00CB218A">
            <w:pPr>
              <w:widowControl w:val="0"/>
              <w:rPr>
                <w:rFonts w:ascii="宋体" w:hAnsi="宋体" w:cs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cs="宋体"/>
                <w:sz w:val="18"/>
                <w:szCs w:val="18"/>
                <w:lang w:eastAsia="zh-CN"/>
              </w:rPr>
              <w:t>H010030</w:t>
            </w:r>
            <w:r w:rsidR="001B411D" w:rsidRPr="00326611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>通话时长</w:t>
            </w:r>
            <w:r w:rsidR="00816249"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>，单位秒。</w:t>
            </w:r>
            <w:r w:rsidR="001B411D" w:rsidRPr="00326611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>/&gt;</w:t>
            </w:r>
          </w:p>
          <w:p w:rsidR="00B855DB" w:rsidRPr="00326611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F010010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经度</w:t>
            </w:r>
            <w:r w:rsidR="0047273C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，</w:t>
            </w:r>
            <w:r w:rsidR="0047273C" w:rsidRPr="00326611">
              <w:rPr>
                <w:rFonts w:hint="eastAsia"/>
                <w:sz w:val="18"/>
                <w:szCs w:val="18"/>
                <w:lang w:eastAsia="zh-CN"/>
              </w:rPr>
              <w:t>浮点数表示形式，东经为正数西经为负数。手机登录时有效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B855DB" w:rsidRPr="00326611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F010011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纬度</w:t>
            </w:r>
            <w:r w:rsidR="0047273C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，</w:t>
            </w:r>
            <w:r w:rsidR="0047273C" w:rsidRPr="00326611">
              <w:rPr>
                <w:rFonts w:hint="eastAsia"/>
                <w:sz w:val="18"/>
                <w:szCs w:val="18"/>
                <w:lang w:eastAsia="zh-CN"/>
              </w:rPr>
              <w:t>浮点数表示形式，北纬为正数南纬为负数。手机登录时有效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7A00E5" w:rsidRPr="00326611" w:rsidRDefault="004F4090" w:rsidP="004F409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C66BD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C66BD7" w:rsidRPr="00326611">
              <w:rPr>
                <w:rFonts w:ascii="宋体" w:hAnsi="宋体"/>
                <w:sz w:val="18"/>
                <w:szCs w:val="18"/>
                <w:lang w:eastAsia="zh-CN"/>
              </w:rPr>
              <w:t>"I020017"</w:t>
            </w:r>
            <w:r w:rsidR="00C66BD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C66BD7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66BD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C66BD7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66BD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C66BD7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66BD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位置信息</w:t>
            </w:r>
            <w:r w:rsidR="00C66BD7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66BD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B855DB" w:rsidRPr="00326611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B855DB" w:rsidRPr="00326611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&lt;DATA&gt;...&lt;/DATA&gt;</w:t>
            </w:r>
          </w:p>
          <w:p w:rsidR="00B855DB" w:rsidRPr="00326611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B855DB" w:rsidRPr="00326611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&lt;/MESSAGE&gt;</w:t>
            </w:r>
          </w:p>
        </w:tc>
      </w:tr>
    </w:tbl>
    <w:p w:rsidR="00641BCA" w:rsidRPr="00326611" w:rsidRDefault="00641BCA" w:rsidP="005807AB">
      <w:pPr>
        <w:rPr>
          <w:lang w:eastAsia="zh-CN"/>
        </w:rPr>
      </w:pPr>
    </w:p>
    <w:p w:rsidR="00D07EAA" w:rsidRPr="00326611" w:rsidRDefault="00506B96" w:rsidP="00C06EC5">
      <w:pPr>
        <w:pStyle w:val="4"/>
        <w:rPr>
          <w:i w:val="0"/>
          <w:lang w:eastAsia="zh-CN"/>
        </w:rPr>
      </w:pPr>
      <w:r w:rsidRPr="00326611">
        <w:rPr>
          <w:rFonts w:hint="eastAsia"/>
          <w:i w:val="0"/>
          <w:lang w:eastAsia="zh-CN"/>
        </w:rPr>
        <w:t>租约车</w:t>
      </w:r>
      <w:r w:rsidR="00012EBD" w:rsidRPr="00326611">
        <w:rPr>
          <w:rFonts w:hint="eastAsia"/>
          <w:i w:val="0"/>
          <w:lang w:eastAsia="zh-CN"/>
        </w:rPr>
        <w:t>订单</w:t>
      </w:r>
      <w:r w:rsidR="00C06EC5" w:rsidRPr="00326611">
        <w:rPr>
          <w:rFonts w:hint="eastAsia"/>
          <w:i w:val="0"/>
          <w:lang w:eastAsia="zh-CN"/>
        </w:rPr>
        <w:t>信息</w:t>
      </w:r>
    </w:p>
    <w:p w:rsidR="00C06EC5" w:rsidRPr="00326611" w:rsidRDefault="00C06EC5" w:rsidP="00C06EC5">
      <w:pPr>
        <w:rPr>
          <w:lang w:eastAsia="zh-CN"/>
        </w:rPr>
      </w:pPr>
      <w:r w:rsidRPr="00326611">
        <w:rPr>
          <w:rFonts w:hint="eastAsia"/>
          <w:lang w:eastAsia="zh-CN"/>
        </w:rPr>
        <w:t>通过</w:t>
      </w:r>
      <w:r w:rsidRPr="00326611">
        <w:rPr>
          <w:rFonts w:hint="eastAsia"/>
          <w:lang w:eastAsia="zh-CN"/>
        </w:rPr>
        <w:t>zip</w:t>
      </w:r>
      <w:r w:rsidRPr="00326611">
        <w:rPr>
          <w:rFonts w:hint="eastAsia"/>
          <w:lang w:eastAsia="zh-CN"/>
        </w:rPr>
        <w:t>文件实现数据交互。</w:t>
      </w:r>
      <w:r w:rsidRPr="00326611">
        <w:rPr>
          <w:rFonts w:hint="eastAsia"/>
          <w:lang w:eastAsia="zh-CN"/>
        </w:rPr>
        <w:t>xml</w:t>
      </w:r>
      <w:r w:rsidRPr="00326611">
        <w:rPr>
          <w:rFonts w:hint="eastAsia"/>
          <w:lang w:eastAsia="zh-CN"/>
        </w:rPr>
        <w:t>文件内容如下：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855"/>
      </w:tblGrid>
      <w:tr w:rsidR="00E877A8" w:rsidRPr="00326611" w:rsidTr="00E877A8">
        <w:tc>
          <w:tcPr>
            <w:tcW w:w="9855" w:type="dxa"/>
          </w:tcPr>
          <w:p w:rsidR="00E877A8" w:rsidRPr="00326611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&lt;?xml version="1.0" encoding="UTF-8"?&gt;</w:t>
            </w:r>
          </w:p>
          <w:p w:rsidR="00E877A8" w:rsidRPr="00326611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&lt;MESSAGE&gt;</w:t>
            </w:r>
          </w:p>
          <w:p w:rsidR="00E877A8" w:rsidRPr="00326611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WA_COMMON_010000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消息通用信息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E877A8" w:rsidRPr="00326611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E877A8" w:rsidRPr="00326611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H010001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应用编码，字典码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E877A8" w:rsidRPr="00326611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I010014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消息流水号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E877A8" w:rsidRPr="00326611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I010031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VEHICLE</w:t>
            </w:r>
            <w:r w:rsidR="0036799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BOOK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业务类型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E877A8" w:rsidRPr="00326611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I010013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3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消息类型，1 请求，2 应答，3 结果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E877A8" w:rsidRPr="00326611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E877A8" w:rsidRPr="00326611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E877A8" w:rsidRPr="00326611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WA_COMMON_010022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报送数据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E877A8" w:rsidRPr="00326611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E877A8" w:rsidRPr="00326611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&lt;ITEM key="B040002" val="xxx" rmk="</w:t>
            </w:r>
            <w:r w:rsidR="005826F9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账号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 /&gt;</w:t>
            </w:r>
          </w:p>
          <w:p w:rsidR="00E877A8" w:rsidRPr="00326611" w:rsidRDefault="00E877A8" w:rsidP="00BC7F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key="B040003" val="xxx" rmk="用户</w:t>
            </w:r>
            <w:r w:rsidR="00F3209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内部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ID" /&gt;</w:t>
            </w:r>
          </w:p>
          <w:p w:rsidR="00E877A8" w:rsidRPr="00326611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&lt;ITEM key="</w:t>
            </w:r>
            <w:r w:rsidR="00ED6DC5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H230002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 val="xxx" rmk="联系人姓名" /&gt;</w:t>
            </w:r>
          </w:p>
          <w:p w:rsidR="009B41E3" w:rsidRPr="00326611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&lt;ITEM key="</w:t>
            </w:r>
            <w:r w:rsidR="00ED6DC5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H230003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 val="xxx" rmk="联系人手机号" /&gt;</w:t>
            </w:r>
          </w:p>
          <w:p w:rsidR="00E877A8" w:rsidRPr="00326611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&lt;ITEM key="</w:t>
            </w:r>
            <w:r w:rsidR="00ED6DC5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H230004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 val="xxx" rmk="联系人固定电话" /&gt;</w:t>
            </w:r>
          </w:p>
          <w:p w:rsidR="00E877A8" w:rsidRPr="00326611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&lt;ITEM key="</w:t>
            </w:r>
            <w:r w:rsidR="00ED6DC5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H230005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" val="xxx" rmk="联系人电子邮箱" /&gt;</w:t>
            </w:r>
          </w:p>
          <w:p w:rsidR="00C8419F" w:rsidRPr="00326611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&lt;ITEM key="</w:t>
            </w:r>
            <w:r w:rsidR="00ED6DC5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H230006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" val="xxx" rmk="联系人</w:t>
            </w:r>
            <w:r w:rsidRPr="00326611">
              <w:rPr>
                <w:rFonts w:ascii="Calibri" w:hAnsi="Calibri"/>
                <w:sz w:val="18"/>
                <w:szCs w:val="18"/>
                <w:highlight w:val="yellow"/>
              </w:rPr>
              <w:t>联系地址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" /&gt;</w:t>
            </w:r>
          </w:p>
          <w:p w:rsidR="00ED6DC5" w:rsidRPr="00326611" w:rsidRDefault="00ED6DC5" w:rsidP="00ED6DC5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B0200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13" val="xxx" rmk="收货人姓名" /&gt;</w:t>
            </w:r>
          </w:p>
          <w:p w:rsidR="00ED6DC5" w:rsidRPr="00326611" w:rsidRDefault="00ED6DC5" w:rsidP="00ED6DC5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&lt;ITEM key="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B0200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14" val="xxx" rmk="收货人手机号" /&gt;</w:t>
            </w:r>
          </w:p>
          <w:p w:rsidR="00ED6DC5" w:rsidRPr="00326611" w:rsidRDefault="00ED6DC5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&lt;ITEM key="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B0200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15" val="xxx" rmk="收货人地址" /&gt;</w:t>
            </w:r>
          </w:p>
          <w:p w:rsidR="00ED6DC5" w:rsidRPr="00326611" w:rsidRDefault="00ED6DC5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&lt;ITEM key="H090001" val="xxx" rmk="订单号" /&gt;</w:t>
            </w:r>
          </w:p>
          <w:p w:rsidR="00ED6DC5" w:rsidRPr="00326611" w:rsidRDefault="00ED6DC5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&lt;ITEM key="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H230007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 val="xxx" rmk="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下单时间/订单创建时间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 /&gt;</w:t>
            </w:r>
          </w:p>
          <w:p w:rsidR="00ED6DC5" w:rsidRPr="00326611" w:rsidRDefault="00ED6DC5" w:rsidP="00ED6DC5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key="H230008" val="xxx" rmk="</w:t>
            </w:r>
            <w:r w:rsidRPr="00326611">
              <w:rPr>
                <w:rFonts w:hint="eastAsia"/>
                <w:sz w:val="18"/>
                <w:szCs w:val="18"/>
              </w:rPr>
              <w:t>订单内容</w:t>
            </w:r>
            <w:r w:rsidRPr="00326611">
              <w:rPr>
                <w:rFonts w:hint="eastAsia"/>
                <w:sz w:val="18"/>
                <w:szCs w:val="18"/>
              </w:rPr>
              <w:t>(</w:t>
            </w:r>
            <w:r w:rsidRPr="00326611">
              <w:rPr>
                <w:rFonts w:hint="eastAsia"/>
                <w:sz w:val="18"/>
                <w:szCs w:val="18"/>
              </w:rPr>
              <w:t>文本</w:t>
            </w:r>
            <w:r w:rsidRPr="00326611">
              <w:rPr>
                <w:rFonts w:hint="eastAsia"/>
                <w:sz w:val="18"/>
                <w:szCs w:val="18"/>
              </w:rPr>
              <w:t>)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ED6DC5" w:rsidRPr="00326611" w:rsidRDefault="00ED6DC5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key="H230009" val="xxx" rmk="</w:t>
            </w:r>
            <w:r w:rsidRPr="00326611">
              <w:rPr>
                <w:rFonts w:hint="eastAsia"/>
                <w:sz w:val="18"/>
                <w:szCs w:val="18"/>
              </w:rPr>
              <w:t>订单内容</w:t>
            </w:r>
            <w:r w:rsidRPr="00326611">
              <w:rPr>
                <w:rFonts w:hint="eastAsia"/>
                <w:sz w:val="18"/>
                <w:szCs w:val="18"/>
              </w:rPr>
              <w:t>(</w:t>
            </w:r>
            <w:r w:rsidRPr="00326611">
              <w:rPr>
                <w:rFonts w:hint="eastAsia"/>
                <w:sz w:val="18"/>
                <w:szCs w:val="18"/>
              </w:rPr>
              <w:t>语音</w:t>
            </w:r>
            <w:r w:rsidRPr="00326611">
              <w:rPr>
                <w:rFonts w:hint="eastAsia"/>
                <w:sz w:val="18"/>
                <w:szCs w:val="18"/>
              </w:rPr>
              <w:t>)</w:t>
            </w:r>
            <w:r w:rsidRPr="00326611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该文件体于和xml一同位于zip文件中" /&gt;</w:t>
            </w:r>
          </w:p>
          <w:p w:rsidR="00562A65" w:rsidRPr="00326611" w:rsidRDefault="00562A65" w:rsidP="00562A65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&lt;ITEM key="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B020005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 val="xxx" rmk="</w:t>
            </w:r>
            <w:r w:rsidR="005E3F11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下单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客户端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手机号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 /&gt;</w:t>
            </w:r>
          </w:p>
          <w:p w:rsidR="00562A65" w:rsidRPr="00326611" w:rsidRDefault="00562A65" w:rsidP="00562A65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&lt;ITEM key="F020004" val="xxx" rmk="</w:t>
            </w:r>
            <w:r w:rsidR="005E3F11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下单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客户端IP" /&gt;</w:t>
            </w:r>
          </w:p>
          <w:p w:rsidR="00562A65" w:rsidRPr="00326611" w:rsidRDefault="00562A65" w:rsidP="00562A65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&lt;ITEM key="F020006" val="xxx" rmk="</w:t>
            </w:r>
            <w:r w:rsidR="005E3F11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下单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客户端端口" /&gt;</w:t>
            </w:r>
          </w:p>
          <w:p w:rsidR="00562A65" w:rsidRPr="00326611" w:rsidRDefault="00562A65" w:rsidP="00562A65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C040002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 w:rsidR="005E3F11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下单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客户端MAC地址" /&gt;</w:t>
            </w:r>
          </w:p>
          <w:p w:rsidR="00562A65" w:rsidRPr="00326611" w:rsidRDefault="00562A65" w:rsidP="00562A65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B020007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 w:rsidR="005E3F11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下单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客户端IMSI" /&gt;</w:t>
            </w:r>
          </w:p>
          <w:p w:rsidR="00562A65" w:rsidRPr="00326611" w:rsidRDefault="00562A65" w:rsidP="00562A65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C050001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 w:rsidR="005E3F11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下单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客户端IMEI" /&gt;</w:t>
            </w:r>
          </w:p>
          <w:p w:rsidR="00562A65" w:rsidRPr="00326611" w:rsidRDefault="00562A65" w:rsidP="00562A65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C040003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 w:rsidR="005E3F11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下单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客户端硬件特征串" /&gt;</w:t>
            </w:r>
          </w:p>
          <w:p w:rsidR="00562A65" w:rsidRPr="00326611" w:rsidRDefault="00562A65" w:rsidP="00706FE5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"C020011"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="005E3F11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下单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终端型号，如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Iphone4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、三星note5等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 xml:space="preserve"> /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562A65" w:rsidRPr="00326611" w:rsidRDefault="00562A65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key="H230011" val="xxx" rmk="车辆类型如：小型客车、大型客车" /&gt;</w:t>
            </w:r>
          </w:p>
          <w:p w:rsidR="00C8419F" w:rsidRPr="00326611" w:rsidRDefault="00C8419F" w:rsidP="00C8419F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562A6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H230012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rmk="租约车类型 字典码 01 出租车 02 顺风车 03 快车 04 专车 05 巴士 06 代驾 07 租车 08 试驾 99 其他" /&gt;</w:t>
            </w:r>
          </w:p>
          <w:p w:rsidR="00930360" w:rsidRPr="00326611" w:rsidRDefault="00C8419F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562A6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H230013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rmk="租约车类型描述厂商自定义" /&gt;</w:t>
            </w:r>
          </w:p>
          <w:p w:rsidR="00562A65" w:rsidRPr="00326611" w:rsidRDefault="00896305" w:rsidP="00ED6DC5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562A6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key="H230014" val="xxx" rmk="乘客人数" /&gt;</w:t>
            </w:r>
          </w:p>
          <w:p w:rsidR="000D402E" w:rsidRPr="00326611" w:rsidRDefault="000D402E" w:rsidP="000D402E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562A6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H230015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rmk="预约上车时间" /&gt;</w:t>
            </w:r>
          </w:p>
          <w:p w:rsidR="000D402E" w:rsidRPr="00326611" w:rsidRDefault="000D402E" w:rsidP="000D402E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562A6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H230016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rmk="预约上车</w:t>
            </w:r>
            <w:r w:rsidR="00A95A9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/取车</w:t>
            </w:r>
            <w:r w:rsidR="00562A6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位置详细地址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0D402E" w:rsidRPr="00326611" w:rsidRDefault="000D402E" w:rsidP="000D402E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lastRenderedPageBreak/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562A6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H230017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rmk="预约上车经度" /&gt;</w:t>
            </w:r>
          </w:p>
          <w:p w:rsidR="000D402E" w:rsidRPr="00326611" w:rsidRDefault="000D402E" w:rsidP="000D402E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562A6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H230018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rmk="预约上车纬度" /&gt;</w:t>
            </w:r>
          </w:p>
          <w:p w:rsidR="000D402E" w:rsidRPr="00326611" w:rsidRDefault="000D402E" w:rsidP="000D402E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562A6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H230019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rmk="预约下车</w:t>
            </w:r>
            <w:r w:rsidR="00A95A9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/还车</w:t>
            </w:r>
            <w:r w:rsidR="00562A6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位置详细地址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0D402E" w:rsidRPr="00326611" w:rsidRDefault="000D402E" w:rsidP="000D402E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562A6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H230020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rmk="预约下车经度" /&gt;</w:t>
            </w:r>
          </w:p>
          <w:p w:rsidR="000D402E" w:rsidRPr="00326611" w:rsidRDefault="000D402E" w:rsidP="000D402E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562A6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H230021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rmk="预约下车纬度" /&gt;</w:t>
            </w:r>
          </w:p>
          <w:p w:rsidR="000D402E" w:rsidRPr="00326611" w:rsidRDefault="000D402E" w:rsidP="000D402E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562A6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H230022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rmk="预约取车</w:t>
            </w:r>
            <w:r w:rsidR="00506B9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/上车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城市" /&gt;</w:t>
            </w:r>
          </w:p>
          <w:p w:rsidR="000D402E" w:rsidRPr="00326611" w:rsidRDefault="000D402E" w:rsidP="000D402E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562A6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H230023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rmk="预约取车门店" /&gt;</w:t>
            </w:r>
          </w:p>
          <w:p w:rsidR="00424080" w:rsidRPr="00326611" w:rsidRDefault="00424080" w:rsidP="000D402E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key="H230024" val="xxx" rmk="预约取车门店地址" /&gt;</w:t>
            </w:r>
          </w:p>
          <w:p w:rsidR="000D402E" w:rsidRPr="00326611" w:rsidRDefault="000D402E" w:rsidP="000D402E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562A6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H230025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rmk="预约取车时间" /&gt;</w:t>
            </w:r>
          </w:p>
          <w:p w:rsidR="00506B96" w:rsidRPr="00326611" w:rsidRDefault="00506B96" w:rsidP="000D402E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424080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H230026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rmk="预约还车/下车城市" /&gt;</w:t>
            </w:r>
          </w:p>
          <w:p w:rsidR="000D402E" w:rsidRPr="00326611" w:rsidRDefault="000D402E" w:rsidP="000D402E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424080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H230027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rmk="预约还车门店" /&gt;</w:t>
            </w:r>
          </w:p>
          <w:p w:rsidR="00424080" w:rsidRPr="00326611" w:rsidRDefault="00424080" w:rsidP="000D402E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key="H230028" val="xxx" rmk="预约还车门店地址" /&gt;</w:t>
            </w:r>
          </w:p>
          <w:p w:rsidR="000D402E" w:rsidRPr="00326611" w:rsidRDefault="000D402E" w:rsidP="000D402E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424080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H230029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rmk="预约还车时间" /&gt;</w:t>
            </w:r>
          </w:p>
          <w:p w:rsidR="00424080" w:rsidRPr="00326611" w:rsidRDefault="00896305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="00424080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key="H230030" val="xxx" rmk="预约费用" /&gt;</w:t>
            </w:r>
          </w:p>
          <w:p w:rsidR="00424080" w:rsidRPr="00326611" w:rsidRDefault="00424080" w:rsidP="0042408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F010005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rmk="出发机场/站点" /&gt;</w:t>
            </w:r>
          </w:p>
          <w:p w:rsidR="00424080" w:rsidRPr="00326611" w:rsidRDefault="00424080" w:rsidP="0042408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F010006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rmk="到达机场/站点" /&gt;</w:t>
            </w:r>
          </w:p>
          <w:p w:rsidR="00424080" w:rsidRPr="00326611" w:rsidRDefault="00424080" w:rsidP="0042408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&lt;ITEM key="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H090002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" val="xxx" rmk="航班号/火车车次号" /&gt;</w:t>
            </w:r>
          </w:p>
          <w:p w:rsidR="00424080" w:rsidRPr="00326611" w:rsidRDefault="00424080" w:rsidP="0042408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&lt;ITEM key="H010015" val="xxx" rmk="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预计起飞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时间" /&gt;</w:t>
            </w:r>
          </w:p>
          <w:p w:rsidR="00424080" w:rsidRPr="00326611" w:rsidRDefault="00424080" w:rsidP="0042408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H010016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rmk="预计到达时间" /&gt;</w:t>
            </w:r>
          </w:p>
          <w:p w:rsidR="00424080" w:rsidRPr="00326611" w:rsidRDefault="00424080" w:rsidP="0042408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key="H230031" val="xxx" rmk="下单地址" /&gt;</w:t>
            </w:r>
          </w:p>
          <w:p w:rsidR="00424080" w:rsidRPr="00326611" w:rsidRDefault="00424080" w:rsidP="0042408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&lt;ITEM key="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H230032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 val="xxx" rmk="买家客户端经度" /&gt;</w:t>
            </w:r>
          </w:p>
          <w:p w:rsidR="00424080" w:rsidRPr="00326611" w:rsidRDefault="00424080" w:rsidP="0042408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&lt;ITEM key="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H230033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 val="xxx" rmk="买家客户端纬度" /&gt;</w:t>
            </w:r>
          </w:p>
          <w:p w:rsidR="00424080" w:rsidRPr="00326611" w:rsidRDefault="00424080" w:rsidP="0042408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key="H230034" val="xxx" rmk="是否有人应答" /&gt;</w:t>
            </w:r>
          </w:p>
          <w:p w:rsidR="00424080" w:rsidRPr="00326611" w:rsidRDefault="00424080" w:rsidP="0042408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key="H230035" val="xxx" rmk="接单时间" /&gt;</w:t>
            </w:r>
          </w:p>
          <w:p w:rsidR="00424080" w:rsidRPr="00326611" w:rsidRDefault="00424080" w:rsidP="0042408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key="H230036" val="xxx" rmk="</w:t>
            </w:r>
            <w:r w:rsidRPr="00326611">
              <w:rPr>
                <w:rFonts w:hint="eastAsia"/>
                <w:sz w:val="18"/>
                <w:szCs w:val="18"/>
              </w:rPr>
              <w:t>接单位置详细地址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424080" w:rsidRPr="00326611" w:rsidRDefault="00424080" w:rsidP="0042408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key="H230037" val="xxx" rmk="接单经度" /&gt;</w:t>
            </w:r>
          </w:p>
          <w:p w:rsidR="00424080" w:rsidRPr="00326611" w:rsidRDefault="00424080" w:rsidP="0042408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key="H230038" val="xxx" rmk="接单纬度" /&gt;</w:t>
            </w:r>
          </w:p>
          <w:p w:rsidR="00424080" w:rsidRPr="00326611" w:rsidRDefault="00424080" w:rsidP="0042408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key="C030009" val="xxx" rmk="车辆ID" /&gt;</w:t>
            </w:r>
          </w:p>
          <w:p w:rsidR="00424080" w:rsidRPr="00326611" w:rsidRDefault="00424080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key="C030015" val="xxx" rmk="车辆基本信息，品牌+型号+颜色等" /&gt;</w:t>
            </w:r>
          </w:p>
          <w:p w:rsidR="00F02D89" w:rsidRPr="00326611" w:rsidRDefault="00424080" w:rsidP="00F02D89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cs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cs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cs="宋体" w:hint="eastAsia"/>
                <w:sz w:val="18"/>
                <w:szCs w:val="18"/>
              </w:rPr>
              <w:t>&lt;ITEM key="</w:t>
            </w:r>
            <w:r w:rsidRPr="00326611">
              <w:rPr>
                <w:rFonts w:ascii="宋体" w:hAnsi="宋体" w:cs="宋体"/>
                <w:sz w:val="18"/>
                <w:szCs w:val="18"/>
              </w:rPr>
              <w:t>E010002</w:t>
            </w:r>
            <w:r w:rsidRPr="00326611">
              <w:rPr>
                <w:rFonts w:ascii="宋体" w:hAnsi="宋体" w:cs="宋体" w:hint="eastAsia"/>
                <w:sz w:val="18"/>
                <w:szCs w:val="18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val="xxx" rmk="</w:t>
            </w:r>
            <w:r w:rsidRPr="00326611">
              <w:rPr>
                <w:rFonts w:hint="eastAsia"/>
                <w:sz w:val="18"/>
                <w:szCs w:val="18"/>
              </w:rPr>
              <w:t>提供用车服务公司</w:t>
            </w:r>
            <w:r w:rsidRPr="00326611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Pr="00326611">
              <w:rPr>
                <w:rFonts w:hint="eastAsia"/>
                <w:sz w:val="18"/>
                <w:szCs w:val="18"/>
              </w:rPr>
              <w:t>如：</w:t>
            </w:r>
            <w:r w:rsidRPr="00326611">
              <w:rPr>
                <w:rFonts w:hint="eastAsia"/>
                <w:sz w:val="18"/>
                <w:szCs w:val="18"/>
                <w:lang w:eastAsia="zh-CN"/>
              </w:rPr>
              <w:t>滴滴出行、</w:t>
            </w:r>
            <w:r w:rsidRPr="00326611">
              <w:rPr>
                <w:rFonts w:ascii="宋体" w:hAnsi="宋体" w:cs="宋体" w:hint="eastAsia"/>
                <w:sz w:val="18"/>
                <w:szCs w:val="18"/>
              </w:rPr>
              <w:t>XX</w:t>
            </w:r>
            <w:r w:rsidRPr="00326611">
              <w:rPr>
                <w:rFonts w:hint="eastAsia"/>
                <w:sz w:val="18"/>
                <w:szCs w:val="18"/>
                <w:lang w:eastAsia="zh-CN"/>
              </w:rPr>
              <w:t>出租车公司、一嗨租车</w:t>
            </w:r>
            <w:r w:rsidRPr="00326611">
              <w:rPr>
                <w:rFonts w:hint="eastAsia"/>
                <w:sz w:val="18"/>
                <w:szCs w:val="18"/>
              </w:rPr>
              <w:t>等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F02D89" w:rsidRPr="00326611" w:rsidRDefault="00F02D89" w:rsidP="00F02D89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key="H230039" val="xxx" rmk="司机用户账号" /&gt;</w:t>
            </w:r>
          </w:p>
          <w:p w:rsidR="00F02D89" w:rsidRPr="00326611" w:rsidRDefault="00F02D89" w:rsidP="00F02D89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key="H230040" val="xxx" rmk="司机用户内部ID" /&gt;</w:t>
            </w:r>
          </w:p>
          <w:p w:rsidR="00F02D89" w:rsidRPr="00326611" w:rsidRDefault="00F02D89" w:rsidP="00F02D89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key="H230041" val="xxx" rmk="司机姓名" /&gt;</w:t>
            </w:r>
          </w:p>
          <w:p w:rsidR="00697029" w:rsidRPr="00326611" w:rsidRDefault="00697029" w:rsidP="00F02D89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key="H230042" val="xxx" rmk="司机证件类型</w:t>
            </w:r>
            <w:r w:rsidR="00706FE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, 参考</w:t>
            </w:r>
            <w:r w:rsidR="00706FE5" w:rsidRPr="00326611">
              <w:rPr>
                <w:rFonts w:ascii="宋体" w:hAnsi="宋体"/>
                <w:sz w:val="18"/>
                <w:szCs w:val="18"/>
                <w:lang w:eastAsia="zh-CN"/>
              </w:rPr>
              <w:t>GAT517-2004</w:t>
            </w:r>
            <w:r w:rsidR="00706FE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标准，租车时提供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697029" w:rsidRPr="00326611" w:rsidRDefault="00697029" w:rsidP="00F02D89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key="H230043" val="xxx" rmk="司机证件号码</w:t>
            </w:r>
            <w:r w:rsidR="00706FE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，租车时提供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4E35A1" w:rsidRPr="00326611" w:rsidRDefault="00697029" w:rsidP="0093036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key="H230044" val="xxx" rmk="司机手机号" /&gt;</w:t>
            </w:r>
          </w:p>
          <w:p w:rsidR="004E35A1" w:rsidRPr="00326611" w:rsidRDefault="004E35A1" w:rsidP="0042408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A87D22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</w:t>
            </w:r>
            <w:r w:rsidR="00DD121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64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 w:rsidR="00A87D22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关联</w:t>
            </w:r>
            <w:r w:rsidR="00AF540E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订单号</w:t>
            </w:r>
            <w:r w:rsidR="00A87D22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，如拼车类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4E35A1" w:rsidRPr="00326611" w:rsidRDefault="004E35A1" w:rsidP="004E35A1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&lt;ITEM key="</w:t>
            </w:r>
            <w:r w:rsidR="00706FE5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H230045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" val="xxx" rmk="上车时间</w:t>
            </w:r>
            <w:r w:rsidR="007D41FD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/用车开始时间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" /&gt;</w:t>
            </w:r>
          </w:p>
          <w:p w:rsidR="004E35A1" w:rsidRPr="00326611" w:rsidRDefault="004E35A1" w:rsidP="004E35A1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&lt;ITEM key="</w:t>
            </w:r>
            <w:r w:rsidR="00706FE5"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F010014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" val="xxx" rmk="上车地址</w:t>
            </w:r>
            <w:r w:rsidR="00AE7996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/出发地</w:t>
            </w:r>
            <w:r w:rsidR="00706FE5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详细地址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" /&gt;</w:t>
            </w:r>
          </w:p>
          <w:p w:rsidR="004E35A1" w:rsidRPr="00326611" w:rsidRDefault="004E35A1" w:rsidP="004E35A1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key="F010010" val="xxx" rmk="上车经度" /&gt;</w:t>
            </w:r>
          </w:p>
          <w:p w:rsidR="004E35A1" w:rsidRPr="00326611" w:rsidRDefault="004E35A1" w:rsidP="004E35A1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key="F010011" val="xxx" rmk="上车纬度" /&gt;</w:t>
            </w:r>
          </w:p>
          <w:p w:rsidR="004E35A1" w:rsidRPr="00326611" w:rsidRDefault="004E35A1" w:rsidP="004E35A1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706FE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H230046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rmk="下车时间</w:t>
            </w:r>
            <w:r w:rsidR="007D41FD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/用车结束时间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4E35A1" w:rsidRPr="00326611" w:rsidRDefault="004E35A1" w:rsidP="004E35A1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&lt;ITEM key="F010015" val="xxx" rmk="下车地址</w:t>
            </w:r>
            <w:r w:rsidR="00AE7996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/目的地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" /&gt;</w:t>
            </w:r>
          </w:p>
          <w:p w:rsidR="004E35A1" w:rsidRPr="00326611" w:rsidRDefault="004E35A1" w:rsidP="004E35A1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key="F010012" val="xxx" rmk="下车经度" /&gt;</w:t>
            </w:r>
          </w:p>
          <w:p w:rsidR="00AE7996" w:rsidRPr="00326611" w:rsidRDefault="004E35A1" w:rsidP="00706FE5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key="F010013" val="xxx" rmk="下车纬度" /&gt;</w:t>
            </w:r>
          </w:p>
          <w:p w:rsidR="00AE7996" w:rsidRPr="00326611" w:rsidRDefault="00AE7996" w:rsidP="00AE7996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706FE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H230047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rmk="取车</w:t>
            </w:r>
            <w:r w:rsidR="00506B9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/上车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城市" /&gt;</w:t>
            </w:r>
          </w:p>
          <w:p w:rsidR="00AE7996" w:rsidRPr="00326611" w:rsidRDefault="00AE7996" w:rsidP="00AE7996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706FE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H230048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rmk="取车门店" /&gt;</w:t>
            </w:r>
          </w:p>
          <w:p w:rsidR="00706FE5" w:rsidRPr="00326611" w:rsidRDefault="00706FE5" w:rsidP="00AE7996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key="H230049" val="xxx" rmk="取车门店详细地址" /&gt;</w:t>
            </w:r>
          </w:p>
          <w:p w:rsidR="00AE7996" w:rsidRPr="00326611" w:rsidRDefault="00AE7996" w:rsidP="00AE7996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706FE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H230050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rmk="取车时间" /&gt;</w:t>
            </w:r>
          </w:p>
          <w:p w:rsidR="007D41FD" w:rsidRPr="00326611" w:rsidRDefault="007D41FD" w:rsidP="00AE7996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706FE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H230051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rmk="还车</w:t>
            </w:r>
            <w:r w:rsidR="00506B9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/下车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城市" /&gt;</w:t>
            </w:r>
          </w:p>
          <w:p w:rsidR="00AE7996" w:rsidRPr="00326611" w:rsidRDefault="00AE7996" w:rsidP="00AE7996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706FE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H230052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rmk="还车门店" /&gt;</w:t>
            </w:r>
          </w:p>
          <w:p w:rsidR="00706FE5" w:rsidRPr="00326611" w:rsidRDefault="00706FE5" w:rsidP="00AE7996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key="H230053" val="xxx" rmk="还车门店详细地址" /&gt;</w:t>
            </w:r>
          </w:p>
          <w:p w:rsidR="004E35A1" w:rsidRPr="00326611" w:rsidRDefault="00AE7996" w:rsidP="00E25667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706FE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H230054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rmk="还车时间" /&gt;</w:t>
            </w:r>
          </w:p>
          <w:p w:rsidR="004E35A1" w:rsidRPr="00326611" w:rsidRDefault="004E35A1" w:rsidP="0093036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930360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706FE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H230056</w:t>
            </w:r>
            <w:r w:rsidR="00930360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 w:rsidR="00706FE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实际用车</w:t>
            </w:r>
            <w:r w:rsidR="00930360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费用" /&gt;</w:t>
            </w:r>
          </w:p>
          <w:p w:rsidR="00E877A8" w:rsidRPr="00326611" w:rsidRDefault="00260F65" w:rsidP="0042408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="00706FE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key="H230055" val="xxx" rmk="线路图</w:t>
            </w:r>
            <w:r w:rsidR="00444E2E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，该文件体于和xml一同位于zip文件中</w:t>
            </w:r>
            <w:r w:rsidR="00706FE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706FE5" w:rsidRPr="00326611" w:rsidRDefault="00706FE5" w:rsidP="00706FE5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H230010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动作时间/当前时间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 xml:space="preserve"> /&gt;</w:t>
            </w:r>
          </w:p>
          <w:p w:rsidR="00706FE5" w:rsidRPr="00326611" w:rsidRDefault="00706FE5" w:rsidP="0042408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&lt;ITEM key="H010003" val="xxx" rmk="动作类型 字典码 52 下单 </w:t>
            </w:r>
            <w:r w:rsidRPr="00326611">
              <w:rPr>
                <w:rFonts w:hint="eastAsia"/>
                <w:sz w:val="18"/>
                <w:szCs w:val="18"/>
                <w:lang w:eastAsia="zh-CN"/>
              </w:rPr>
              <w:t xml:space="preserve">56 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接单 96 取消订单 02 上车 03 下车 59 支付 61 退款 99 其他" /&gt;</w:t>
            </w:r>
          </w:p>
          <w:p w:rsidR="00E877A8" w:rsidRPr="00326611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E877A8" w:rsidRPr="00326611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lastRenderedPageBreak/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&lt;DATA&gt;...&lt;/DATA&gt;</w:t>
            </w:r>
          </w:p>
          <w:p w:rsidR="00E877A8" w:rsidRPr="00326611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E877A8" w:rsidRPr="00326611" w:rsidRDefault="00E877A8" w:rsidP="00C06EC5">
            <w:pPr>
              <w:rPr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&lt;/MESSAGE&gt;</w:t>
            </w:r>
          </w:p>
        </w:tc>
      </w:tr>
    </w:tbl>
    <w:p w:rsidR="001A3BCD" w:rsidRPr="00326611" w:rsidRDefault="002C1AAF" w:rsidP="0081790D">
      <w:pPr>
        <w:pStyle w:val="4"/>
        <w:rPr>
          <w:i w:val="0"/>
          <w:lang w:eastAsia="zh-CN"/>
        </w:rPr>
      </w:pPr>
      <w:r w:rsidRPr="00326611">
        <w:rPr>
          <w:rFonts w:hint="eastAsia"/>
          <w:i w:val="0"/>
          <w:lang w:eastAsia="zh-CN"/>
        </w:rPr>
        <w:lastRenderedPageBreak/>
        <w:t>第三方</w:t>
      </w:r>
      <w:r w:rsidR="0081790D" w:rsidRPr="00326611">
        <w:rPr>
          <w:rFonts w:hint="eastAsia"/>
          <w:i w:val="0"/>
          <w:lang w:eastAsia="zh-CN"/>
        </w:rPr>
        <w:t>支付</w:t>
      </w:r>
      <w:r w:rsidR="00930DF3" w:rsidRPr="00326611">
        <w:rPr>
          <w:rFonts w:hint="eastAsia"/>
          <w:i w:val="0"/>
          <w:lang w:eastAsia="zh-CN"/>
        </w:rPr>
        <w:t>交易</w:t>
      </w:r>
      <w:r w:rsidR="0081790D" w:rsidRPr="00326611">
        <w:rPr>
          <w:rFonts w:hint="eastAsia"/>
          <w:i w:val="0"/>
          <w:lang w:eastAsia="zh-CN"/>
        </w:rPr>
        <w:t>类信息</w:t>
      </w:r>
    </w:p>
    <w:p w:rsidR="0081790D" w:rsidRPr="00326611" w:rsidRDefault="0081790D" w:rsidP="0081790D">
      <w:pPr>
        <w:rPr>
          <w:lang w:eastAsia="zh-CN"/>
        </w:rPr>
      </w:pPr>
      <w:r w:rsidRPr="00326611">
        <w:rPr>
          <w:rFonts w:hint="eastAsia"/>
          <w:lang w:eastAsia="zh-CN"/>
        </w:rPr>
        <w:t>通过</w:t>
      </w:r>
      <w:r w:rsidRPr="00326611">
        <w:rPr>
          <w:rFonts w:hint="eastAsia"/>
          <w:lang w:eastAsia="zh-CN"/>
        </w:rPr>
        <w:t>zip</w:t>
      </w:r>
      <w:r w:rsidRPr="00326611">
        <w:rPr>
          <w:rFonts w:hint="eastAsia"/>
          <w:lang w:eastAsia="zh-CN"/>
        </w:rPr>
        <w:t>文件实现数据交互。</w:t>
      </w:r>
      <w:r w:rsidR="00C7307F" w:rsidRPr="00326611">
        <w:rPr>
          <w:lang w:eastAsia="zh-CN"/>
        </w:rPr>
        <w:t>X</w:t>
      </w:r>
      <w:r w:rsidRPr="00326611">
        <w:rPr>
          <w:rFonts w:hint="eastAsia"/>
          <w:lang w:eastAsia="zh-CN"/>
        </w:rPr>
        <w:t>ml</w:t>
      </w:r>
      <w:r w:rsidRPr="00326611">
        <w:rPr>
          <w:rFonts w:hint="eastAsia"/>
          <w:lang w:eastAsia="zh-CN"/>
        </w:rPr>
        <w:t>文件内容如下：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855"/>
      </w:tblGrid>
      <w:tr w:rsidR="0081790D" w:rsidRPr="00326611" w:rsidTr="0081790D">
        <w:tc>
          <w:tcPr>
            <w:tcW w:w="9855" w:type="dxa"/>
          </w:tcPr>
          <w:p w:rsidR="0081790D" w:rsidRPr="00326611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&lt;?xml version="1.0" encoding="UTF-8"?&gt;</w:t>
            </w:r>
          </w:p>
          <w:p w:rsidR="0081790D" w:rsidRPr="00326611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&lt;MESSAGE&gt;</w:t>
            </w:r>
          </w:p>
          <w:p w:rsidR="0081790D" w:rsidRPr="00326611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WA_COMMON_010000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消息通用信息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81790D" w:rsidRPr="00326611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81790D" w:rsidRPr="00326611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H010001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应用编码，字典码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81790D" w:rsidRPr="00326611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I010014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消息流水号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81790D" w:rsidRPr="00326611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I010031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001D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PAYMENT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业务类型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81790D" w:rsidRPr="00326611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I010013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3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消息类型，1 请求，2 应答，3 结果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81790D" w:rsidRPr="00326611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81790D" w:rsidRPr="00326611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81790D" w:rsidRPr="00326611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WA_COMMON_010022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报送数据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81790D" w:rsidRPr="00326611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81790D" w:rsidRPr="00326611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&lt;ITEM key="B040002" val="xxx" rmk="买家用户名" /&gt;</w:t>
            </w:r>
          </w:p>
          <w:p w:rsidR="002635E7" w:rsidRPr="00326611" w:rsidRDefault="0081790D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key="B040003" val="xxx" rmk="买家用户</w:t>
            </w:r>
            <w:r w:rsidR="00F3209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内部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ID" /&gt;</w:t>
            </w:r>
          </w:p>
          <w:p w:rsidR="002635E7" w:rsidRPr="00326611" w:rsidRDefault="002635E7" w:rsidP="002635E7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C010001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rmk="货物名称" /&gt;</w:t>
            </w:r>
          </w:p>
          <w:p w:rsidR="002635E7" w:rsidRPr="00326611" w:rsidRDefault="002635E7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C010006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rmk="货物数量" /&gt;</w:t>
            </w:r>
          </w:p>
          <w:p w:rsidR="0081790D" w:rsidRPr="00326611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&lt;ITEM key="H090001" val="xxx" rmk="订单号" /&gt;</w:t>
            </w:r>
          </w:p>
          <w:p w:rsidR="0081790D" w:rsidRPr="00326611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key="H150007" val="xxx" rmk="支付单号</w:t>
            </w:r>
            <w:r w:rsidR="00CA0B74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/交易流水号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81790D" w:rsidRPr="00326611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key="B040010" val="xxx" rmk="支付用帐号类型 字典码 01 支付宝 02 财付通 04 PayPal 05 银联</w:t>
            </w:r>
            <w:r w:rsidR="00476CA9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在线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06 微信</w:t>
            </w:r>
            <w:r w:rsidR="00476CA9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支付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07 </w:t>
            </w:r>
            <w:r w:rsidR="00476CA9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快钱支付 08 钱宝支付</w:t>
            </w:r>
            <w:r w:rsidR="00CC5BE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09 百度钱包 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99 其他" /&gt;</w:t>
            </w:r>
          </w:p>
          <w:p w:rsidR="0081790D" w:rsidRPr="00326611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key="B040011" val="xxx" rmk="支付用帐号/银行卡号" /&gt;</w:t>
            </w:r>
          </w:p>
          <w:p w:rsidR="00487157" w:rsidRPr="00326611" w:rsidRDefault="00F94658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B050007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 w:rsidR="00C7307F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收款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用帐号类型 字典码 01 支付宝 02 财付通 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 xml:space="preserve">04 PayPal 05 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银联</w:t>
            </w:r>
            <w:r w:rsidR="00476CA9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在线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 xml:space="preserve"> 06 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微信</w:t>
            </w:r>
            <w:r w:rsidR="00476CA9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支付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 xml:space="preserve"> 07</w:t>
            </w:r>
            <w:r w:rsidR="00476CA9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快钱支付 08 钱宝支付</w:t>
            </w:r>
            <w:r w:rsidR="00CC5BE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09 百度钱包 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99 其他" /&gt;</w:t>
            </w:r>
          </w:p>
          <w:p w:rsidR="00F94658" w:rsidRPr="00326611" w:rsidRDefault="00F94658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&lt;ITEM key="B050009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rmk="收款人账号/银行卡号" /&gt;</w:t>
            </w:r>
          </w:p>
          <w:p w:rsidR="00F001DB" w:rsidRPr="00326611" w:rsidRDefault="00F001DB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C010007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rmk="支付金额" /&gt;</w:t>
            </w:r>
          </w:p>
          <w:p w:rsidR="0081790D" w:rsidRPr="00326611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&lt;ITEM key="</w:t>
            </w:r>
            <w:r w:rsidR="00B06FE8"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H09000</w:t>
            </w:r>
            <w:r w:rsidR="00B06FE8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4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 val="xxx" rmk="</w:t>
            </w:r>
            <w:r w:rsidR="00B06FE8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支付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时间" /&gt;</w:t>
            </w:r>
          </w:p>
          <w:p w:rsidR="007F1332" w:rsidRPr="00326611" w:rsidRDefault="007F1332" w:rsidP="007F1332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&lt;ITEM key="F020004" val="xxx" rmk="支付客户端IP" /&gt;</w:t>
            </w:r>
          </w:p>
          <w:p w:rsidR="007F1332" w:rsidRPr="00326611" w:rsidRDefault="007F1332" w:rsidP="007F1332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&lt;ITEM key="F020006" val="xxx" rmk="支付客户端端口" /&gt;</w:t>
            </w:r>
          </w:p>
          <w:p w:rsidR="007F1332" w:rsidRPr="00326611" w:rsidRDefault="007F1332" w:rsidP="007F1332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C040002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rmk="支付客户端MAC地址" /&gt;</w:t>
            </w:r>
          </w:p>
          <w:p w:rsidR="007F1332" w:rsidRPr="00326611" w:rsidRDefault="007F1332" w:rsidP="007F1332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C050001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rmk="支付客户端IMEI" /&gt;</w:t>
            </w:r>
          </w:p>
          <w:p w:rsidR="00192693" w:rsidRPr="00326611" w:rsidRDefault="007F1332" w:rsidP="007F1332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&lt;ITEM key="C040003" val="xxx" rmk="支付客户端硬件特征串" /&gt;</w:t>
            </w:r>
          </w:p>
          <w:p w:rsidR="007F1332" w:rsidRPr="00326611" w:rsidRDefault="007F1332" w:rsidP="007F1332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&lt;ITEM key="F010001" val="xxx" rmk="支付客户端经度，</w:t>
            </w:r>
            <w:r w:rsidRPr="00326611">
              <w:rPr>
                <w:rFonts w:hint="eastAsia"/>
                <w:sz w:val="18"/>
                <w:szCs w:val="18"/>
                <w:highlight w:val="yellow"/>
                <w:lang w:eastAsia="zh-CN"/>
              </w:rPr>
              <w:t>浮点数表示形式，东经为正数西经为负数。手机登录时有效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 /&gt;</w:t>
            </w:r>
          </w:p>
          <w:p w:rsidR="007F1332" w:rsidRPr="00326611" w:rsidRDefault="007F1332" w:rsidP="007F1332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ab/>
              <w:t>&lt;ITEM key="F010002" val="xxx" rmk="支付客户端纬度，</w:t>
            </w:r>
            <w:r w:rsidRPr="00326611">
              <w:rPr>
                <w:rFonts w:hint="eastAsia"/>
                <w:sz w:val="18"/>
                <w:szCs w:val="18"/>
                <w:highlight w:val="yellow"/>
                <w:lang w:eastAsia="zh-CN"/>
              </w:rPr>
              <w:t>浮点数表示形式，北纬为正数南纬为负数。手机登录时有效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 /&gt;</w:t>
            </w:r>
          </w:p>
          <w:p w:rsidR="007F1332" w:rsidRPr="00326611" w:rsidRDefault="007F1332" w:rsidP="007F1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"C020017"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终端类型，如PC、手机、PAD等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7F1332" w:rsidRPr="00326611" w:rsidRDefault="007F1332" w:rsidP="007F1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"C020011"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终端型号，如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Iphone4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、三星note5等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 xml:space="preserve"> /&gt;</w:t>
            </w:r>
          </w:p>
          <w:p w:rsidR="0081790D" w:rsidRPr="00326611" w:rsidRDefault="007F1332" w:rsidP="007E573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"C020009"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终端操作系统类型，如android、ios、winphone等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"C020005"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终端操作系统版本，如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 xml:space="preserve">android 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5.0、ios 8等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7E5730" w:rsidRPr="00326611" w:rsidRDefault="007E5730" w:rsidP="007E573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7E5730" w:rsidRPr="00326611" w:rsidRDefault="007E5730" w:rsidP="007E573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&lt;DATA&gt;...&lt;/DATA&gt;</w:t>
            </w:r>
          </w:p>
          <w:p w:rsidR="007E5730" w:rsidRPr="00326611" w:rsidRDefault="007E5730" w:rsidP="007E573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7E5730" w:rsidRPr="00326611" w:rsidRDefault="007E5730" w:rsidP="007E573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&lt;/MESSAGE&gt;</w:t>
            </w:r>
          </w:p>
        </w:tc>
      </w:tr>
    </w:tbl>
    <w:p w:rsidR="0081790D" w:rsidRPr="00326611" w:rsidRDefault="00F001DB" w:rsidP="00F001DB">
      <w:pPr>
        <w:pStyle w:val="4"/>
        <w:rPr>
          <w:i w:val="0"/>
          <w:lang w:eastAsia="zh-CN"/>
        </w:rPr>
      </w:pPr>
      <w:r w:rsidRPr="00326611">
        <w:rPr>
          <w:rFonts w:hint="eastAsia"/>
          <w:i w:val="0"/>
          <w:lang w:eastAsia="zh-CN"/>
        </w:rPr>
        <w:t>快递类信息</w:t>
      </w:r>
    </w:p>
    <w:p w:rsidR="00F001DB" w:rsidRPr="00326611" w:rsidRDefault="00F001DB" w:rsidP="00F001DB">
      <w:pPr>
        <w:rPr>
          <w:lang w:eastAsia="zh-CN"/>
        </w:rPr>
      </w:pPr>
      <w:r w:rsidRPr="00326611">
        <w:rPr>
          <w:rFonts w:hint="eastAsia"/>
          <w:lang w:eastAsia="zh-CN"/>
        </w:rPr>
        <w:t>通过</w:t>
      </w:r>
      <w:r w:rsidRPr="00326611">
        <w:rPr>
          <w:rFonts w:hint="eastAsia"/>
          <w:lang w:eastAsia="zh-CN"/>
        </w:rPr>
        <w:t>zip</w:t>
      </w:r>
      <w:r w:rsidRPr="00326611">
        <w:rPr>
          <w:rFonts w:hint="eastAsia"/>
          <w:lang w:eastAsia="zh-CN"/>
        </w:rPr>
        <w:t>文件实现数据交互。</w:t>
      </w:r>
      <w:r w:rsidR="00C7307F" w:rsidRPr="00326611">
        <w:rPr>
          <w:lang w:eastAsia="zh-CN"/>
        </w:rPr>
        <w:t>X</w:t>
      </w:r>
      <w:r w:rsidRPr="00326611">
        <w:rPr>
          <w:rFonts w:hint="eastAsia"/>
          <w:lang w:eastAsia="zh-CN"/>
        </w:rPr>
        <w:t>ml</w:t>
      </w:r>
      <w:r w:rsidRPr="00326611">
        <w:rPr>
          <w:rFonts w:hint="eastAsia"/>
          <w:lang w:eastAsia="zh-CN"/>
        </w:rPr>
        <w:t>文件内容如下：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855"/>
      </w:tblGrid>
      <w:tr w:rsidR="00F001DB" w:rsidRPr="00326611" w:rsidTr="00F001DB">
        <w:tc>
          <w:tcPr>
            <w:tcW w:w="9855" w:type="dxa"/>
          </w:tcPr>
          <w:p w:rsidR="00F001DB" w:rsidRPr="00326611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&lt;?xml version="1.0" encoding="UTF-8"?&gt;</w:t>
            </w:r>
          </w:p>
          <w:p w:rsidR="00F001DB" w:rsidRPr="00326611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&lt;MESSAGE&gt;</w:t>
            </w:r>
          </w:p>
          <w:p w:rsidR="00F001DB" w:rsidRPr="00326611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WA_COMMON_010000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消息通用信息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F001DB" w:rsidRPr="00326611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F001DB" w:rsidRPr="00326611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H010001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应用编码，字典码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F001DB" w:rsidRPr="00326611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I010014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消息流水号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F001DB" w:rsidRPr="00326611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I010031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28343A" w:rsidRPr="00326611">
              <w:rPr>
                <w:rFonts w:ascii="宋体" w:hAnsi="宋体"/>
                <w:sz w:val="18"/>
                <w:szCs w:val="18"/>
                <w:lang w:eastAsia="zh-CN"/>
              </w:rPr>
              <w:t>EXPRESS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业务类型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F001DB" w:rsidRPr="00326611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lastRenderedPageBreak/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I010013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3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消息类型，1 请求，2 应答，3 结果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F001DB" w:rsidRPr="00326611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F001DB" w:rsidRPr="00326611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F001DB" w:rsidRPr="00326611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WA_COMMON_010022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报送数据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F001DB" w:rsidRPr="00326611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F001DB" w:rsidRPr="00326611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key="B040002" val="xxx" rmk="买家用户名" /&gt;</w:t>
            </w:r>
          </w:p>
          <w:p w:rsidR="00A26177" w:rsidRPr="00326611" w:rsidRDefault="00F001DB" w:rsidP="009C4E87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key="B040003" val="xxx" rmk="买家用户</w:t>
            </w:r>
            <w:r w:rsidR="00F3209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内部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ID" /&gt;</w:t>
            </w:r>
          </w:p>
          <w:p w:rsidR="00192C19" w:rsidRPr="00326611" w:rsidRDefault="00D1031B" w:rsidP="00192C19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192C19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192C19" w:rsidRPr="00326611">
              <w:rPr>
                <w:rFonts w:ascii="宋体" w:hAnsi="宋体"/>
                <w:sz w:val="18"/>
                <w:szCs w:val="18"/>
                <w:lang w:eastAsia="zh-CN"/>
              </w:rPr>
              <w:t>B020010</w:t>
            </w:r>
            <w:r w:rsidR="00192C19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rmk="寄件者名称</w:t>
            </w:r>
            <w:r w:rsidR="00B9180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/姓名</w:t>
            </w:r>
            <w:r w:rsidR="00192C19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192C19" w:rsidRPr="00326611" w:rsidRDefault="00192C19" w:rsidP="00192C19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</w:p>
          <w:p w:rsidR="00192C19" w:rsidRPr="00326611" w:rsidRDefault="00192C19" w:rsidP="00192C19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B020011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rmk="寄件者手机号" /&gt;</w:t>
            </w:r>
          </w:p>
          <w:p w:rsidR="00BE0228" w:rsidRPr="00326611" w:rsidRDefault="00192C19" w:rsidP="00192C19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B020012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rmk="寄件者详细地址" /&gt;</w:t>
            </w:r>
          </w:p>
          <w:p w:rsidR="00F001DB" w:rsidRPr="00326611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color w:val="FF0000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key="H090001" val="xxx" rmk="订单号" /&gt;</w:t>
            </w:r>
          </w:p>
          <w:p w:rsidR="00274D4A" w:rsidRPr="00326611" w:rsidRDefault="00274D4A" w:rsidP="00274D4A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C010001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rmk="货物名称" /&gt;</w:t>
            </w:r>
          </w:p>
          <w:p w:rsidR="00274D4A" w:rsidRPr="00326611" w:rsidRDefault="00274D4A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C010006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rmk="货物数量" /&gt;</w:t>
            </w:r>
          </w:p>
          <w:p w:rsidR="00F001DB" w:rsidRPr="00326611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5A577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H170002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rmk="快递单号" /&gt;</w:t>
            </w:r>
          </w:p>
          <w:p w:rsidR="00F001DB" w:rsidRPr="00326611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H220001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rmk="快递公司" /&gt;</w:t>
            </w:r>
          </w:p>
          <w:p w:rsidR="00F001DB" w:rsidRPr="00326611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B0200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13" val="xxx" rmk="收货人姓名" /&gt;</w:t>
            </w:r>
          </w:p>
          <w:p w:rsidR="00F001DB" w:rsidRPr="00326611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B0200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14" val="xxx" rmk="收货人手机号" /&gt;</w:t>
            </w:r>
          </w:p>
          <w:p w:rsidR="00F001DB" w:rsidRPr="00326611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B0200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15" val="xxx" rmk="收货地址" /&gt;</w:t>
            </w:r>
          </w:p>
          <w:p w:rsidR="00F001DB" w:rsidRPr="00326611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D07EAA" w:rsidRPr="00326611">
              <w:rPr>
                <w:rFonts w:ascii="宋体" w:hAnsi="宋体"/>
                <w:sz w:val="18"/>
                <w:szCs w:val="18"/>
                <w:lang w:eastAsia="zh-CN"/>
              </w:rPr>
              <w:t>H09000</w:t>
            </w:r>
            <w:r w:rsidR="00D07EA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4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E1DD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快递</w:t>
            </w:r>
            <w:r w:rsidR="00D07EA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下单时间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94243D" w:rsidRPr="00326611" w:rsidRDefault="0094243D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"H0900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13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订单备注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BE1DD8" w:rsidRPr="00326611" w:rsidRDefault="00BE1DD8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hAnsi="宋体"/>
                <w:lang w:eastAsia="zh-CN"/>
              </w:rPr>
              <w:tab/>
            </w:r>
            <w:r w:rsidRPr="00326611">
              <w:rPr>
                <w:rFonts w:hAnsi="宋体"/>
                <w:lang w:eastAsia="zh-CN"/>
              </w:rPr>
              <w:tab/>
            </w:r>
            <w:r w:rsidRPr="00326611">
              <w:rPr>
                <w:rFonts w:hAnsi="宋体" w:hint="eastAsia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F040013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中转站点信息，站点与站点</w:t>
            </w:r>
            <w:r w:rsidR="000C01B2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间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用“-“连接，最终值为</w:t>
            </w:r>
            <w:r w:rsidR="000C01B2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货物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的整个流经站点信息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D07EAA" w:rsidRPr="00326611" w:rsidRDefault="00D07EAA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"H010016"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E1DD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快递签收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时间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2C1AAF" w:rsidRPr="00326611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"H170001"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投递状态，字典码 </w:t>
            </w:r>
            <w:r w:rsidR="00351B5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01 已</w:t>
            </w:r>
            <w:r w:rsidR="00C90374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揽件</w:t>
            </w:r>
            <w:r w:rsidR="00351B5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02 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已发货 </w:t>
            </w:r>
            <w:r w:rsidR="00351B5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03 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在途 </w:t>
            </w:r>
            <w:r w:rsidR="00351B5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04 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已签收 </w:t>
            </w:r>
            <w:r w:rsidR="00351B5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99 其他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F001DB" w:rsidRPr="00326611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F001DB" w:rsidRPr="00326611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&lt;DATA&gt;...&lt;/DATA&gt;</w:t>
            </w:r>
          </w:p>
          <w:p w:rsidR="00F001DB" w:rsidRPr="00326611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F001DB" w:rsidRPr="00326611" w:rsidRDefault="00F001DB" w:rsidP="00F001DB">
            <w:pPr>
              <w:rPr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&lt;/MESSAGE&gt;</w:t>
            </w:r>
          </w:p>
        </w:tc>
      </w:tr>
    </w:tbl>
    <w:p w:rsidR="00AD52AF" w:rsidRPr="00326611" w:rsidRDefault="00AD52AF" w:rsidP="00AD52AF">
      <w:pPr>
        <w:rPr>
          <w:lang w:eastAsia="zh-CN"/>
        </w:rPr>
      </w:pPr>
    </w:p>
    <w:p w:rsidR="00AC47DB" w:rsidRPr="00326611" w:rsidRDefault="00AC47DB" w:rsidP="00F65CF9">
      <w:pPr>
        <w:pStyle w:val="4"/>
        <w:rPr>
          <w:i w:val="0"/>
          <w:lang w:eastAsia="zh-CN"/>
        </w:rPr>
      </w:pPr>
      <w:r w:rsidRPr="00326611">
        <w:rPr>
          <w:rFonts w:hint="eastAsia"/>
          <w:i w:val="0"/>
          <w:lang w:eastAsia="zh-CN"/>
        </w:rPr>
        <w:t>租约车车辆信息</w:t>
      </w:r>
    </w:p>
    <w:p w:rsidR="00AC47DB" w:rsidRPr="00326611" w:rsidRDefault="00AC47DB" w:rsidP="00AC47DB">
      <w:pPr>
        <w:rPr>
          <w:lang w:eastAsia="zh-CN"/>
        </w:rPr>
      </w:pPr>
      <w:r w:rsidRPr="00326611">
        <w:rPr>
          <w:rFonts w:hint="eastAsia"/>
          <w:lang w:eastAsia="zh-CN"/>
        </w:rPr>
        <w:t>通过</w:t>
      </w:r>
      <w:r w:rsidRPr="00326611">
        <w:rPr>
          <w:rFonts w:hint="eastAsia"/>
          <w:lang w:eastAsia="zh-CN"/>
        </w:rPr>
        <w:t>zip</w:t>
      </w:r>
      <w:r w:rsidRPr="00326611">
        <w:rPr>
          <w:rFonts w:hint="eastAsia"/>
          <w:lang w:eastAsia="zh-CN"/>
        </w:rPr>
        <w:t>文件实现数据交互。</w:t>
      </w:r>
      <w:r w:rsidRPr="00326611">
        <w:rPr>
          <w:rFonts w:hint="eastAsia"/>
          <w:lang w:eastAsia="zh-CN"/>
        </w:rPr>
        <w:t>xml</w:t>
      </w:r>
      <w:r w:rsidRPr="00326611">
        <w:rPr>
          <w:rFonts w:hint="eastAsia"/>
          <w:lang w:eastAsia="zh-CN"/>
        </w:rPr>
        <w:t>文件内容如下：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AC47DB" w:rsidRPr="00326611" w:rsidTr="00AC47DB">
        <w:tc>
          <w:tcPr>
            <w:tcW w:w="9855" w:type="dxa"/>
            <w:shd w:val="clear" w:color="auto" w:fill="auto"/>
          </w:tcPr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&lt;?xml version="1.0" encoding="UTF-8"?&gt;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&lt;MESSAGE&gt;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WA_COMMON_010000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消息通用信息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H010001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应用编码，字典码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I010014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消息流水号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I010031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VEHICLEINFO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业务类型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I010013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3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消息类型，1 请求，2 应答，3 结果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WA_COMMON_010022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报送数据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key="C030009" val="" rmk="车辆ID，厂商内部给每辆车设定的唯一编号" /&gt;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key="C030002" val="" rmk="车牌号" /&gt;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key="C030003" val="" rmk="车架号" /&gt;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key="C030004" val="" rmk="车辆发动机号" /&gt;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key="C010002" val="" rmk="车辆品牌" /&gt;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key="C010003" val="" rmk="车辆型号" /&gt;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key="C010004" val="" rmk="车辆颜色" /&gt;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key="C030010" val="" rmk="车辆类型,</w:t>
            </w:r>
            <w:r w:rsidRPr="00326611">
              <w:rPr>
                <w:rFonts w:hint="eastAsia"/>
                <w:sz w:val="18"/>
                <w:szCs w:val="18"/>
              </w:rPr>
              <w:t>如：小型客车、大型客车等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key="C030011" val="" rmk="车辆谍照" /&gt;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key="C030012" val="" rmk="车辆营运证件号码" /&gt;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key="C030013" val="" rmk="车辆保险单图片，带有图片文件体，此字段填文件名，该文件体和xml一同位于zip文件中" /&gt;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key="C030014" val="" rmk="车辆行驶证图片，带有图片文件体，此字段填文件名，该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lastRenderedPageBreak/>
              <w:t>文件体和xml一同位于zip文件中" /&gt;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key="E010002" val="" rmk="</w:t>
            </w:r>
            <w:r w:rsidR="00D92F23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车辆所属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公司,如：</w:t>
            </w:r>
            <w:r w:rsidRPr="00326611">
              <w:rPr>
                <w:rFonts w:hint="eastAsia"/>
                <w:sz w:val="18"/>
                <w:szCs w:val="18"/>
              </w:rPr>
              <w:t>北京嘀嘀无限科技发展有限公司等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"B0300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02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车辆所在城市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H010003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动作类型，字典码 1 新增，2 删除，3 修改/更新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"I010005"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动作时间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&lt;DATA&gt;...&lt;/DATA&gt;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&lt;/MESSAGE&gt;</w:t>
            </w:r>
          </w:p>
        </w:tc>
      </w:tr>
    </w:tbl>
    <w:p w:rsidR="009F5D82" w:rsidRPr="00326611" w:rsidRDefault="00D55115" w:rsidP="00F65CF9">
      <w:pPr>
        <w:pStyle w:val="4"/>
        <w:rPr>
          <w:i w:val="0"/>
          <w:lang w:eastAsia="zh-CN"/>
        </w:rPr>
      </w:pPr>
      <w:bookmarkStart w:id="8" w:name="_GoBack"/>
      <w:r w:rsidRPr="00326611">
        <w:rPr>
          <w:rFonts w:hint="eastAsia"/>
          <w:i w:val="0"/>
          <w:lang w:eastAsia="zh-CN"/>
        </w:rPr>
        <w:lastRenderedPageBreak/>
        <w:t>租约车</w:t>
      </w:r>
      <w:r w:rsidR="00706FE5" w:rsidRPr="00326611">
        <w:rPr>
          <w:rFonts w:hint="eastAsia"/>
          <w:i w:val="0"/>
          <w:lang w:eastAsia="zh-CN"/>
        </w:rPr>
        <w:t>轨迹类信息</w:t>
      </w:r>
    </w:p>
    <w:bookmarkEnd w:id="8"/>
    <w:p w:rsidR="00706FE5" w:rsidRPr="00326611" w:rsidRDefault="00706FE5" w:rsidP="00706FE5">
      <w:pPr>
        <w:rPr>
          <w:lang w:eastAsia="zh-CN"/>
        </w:rPr>
      </w:pPr>
      <w:r w:rsidRPr="00326611">
        <w:rPr>
          <w:rFonts w:hint="eastAsia"/>
          <w:lang w:eastAsia="zh-CN"/>
        </w:rPr>
        <w:t>通过</w:t>
      </w:r>
      <w:r w:rsidRPr="00326611">
        <w:rPr>
          <w:rFonts w:hint="eastAsia"/>
          <w:lang w:eastAsia="zh-CN"/>
        </w:rPr>
        <w:t>zip</w:t>
      </w:r>
      <w:r w:rsidRPr="00326611">
        <w:rPr>
          <w:rFonts w:hint="eastAsia"/>
          <w:lang w:eastAsia="zh-CN"/>
        </w:rPr>
        <w:t>文件实现数据交互。</w:t>
      </w:r>
      <w:r w:rsidRPr="00326611">
        <w:rPr>
          <w:rFonts w:hint="eastAsia"/>
          <w:lang w:eastAsia="zh-CN"/>
        </w:rPr>
        <w:t>xml</w:t>
      </w:r>
      <w:r w:rsidRPr="00326611">
        <w:rPr>
          <w:rFonts w:hint="eastAsia"/>
          <w:lang w:eastAsia="zh-CN"/>
        </w:rPr>
        <w:t>文件内容如下：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706FE5" w:rsidRPr="00326611" w:rsidTr="006C7332">
        <w:tc>
          <w:tcPr>
            <w:tcW w:w="9855" w:type="dxa"/>
            <w:shd w:val="clear" w:color="auto" w:fill="auto"/>
          </w:tcPr>
          <w:p w:rsidR="00706FE5" w:rsidRPr="00326611" w:rsidRDefault="00706FE5" w:rsidP="006C7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&lt;?xml version="1.0" encoding="UTF-8"?&gt;</w:t>
            </w:r>
          </w:p>
          <w:p w:rsidR="00706FE5" w:rsidRPr="00326611" w:rsidRDefault="00706FE5" w:rsidP="006C7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&lt;MESSAGE&gt;</w:t>
            </w:r>
          </w:p>
          <w:p w:rsidR="00706FE5" w:rsidRPr="00326611" w:rsidRDefault="00706FE5" w:rsidP="006C7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WA_COMMON_010000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消息通用信息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706FE5" w:rsidRPr="00326611" w:rsidRDefault="00706FE5" w:rsidP="006C7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706FE5" w:rsidRPr="00326611" w:rsidRDefault="00706FE5" w:rsidP="006C7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H010001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应用编码，字典码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706FE5" w:rsidRPr="00326611" w:rsidRDefault="00706FE5" w:rsidP="006C7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I010014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消息流水号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706FE5" w:rsidRPr="00326611" w:rsidRDefault="00706FE5" w:rsidP="006C7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I010031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VEHICLETRACK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业务类型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706FE5" w:rsidRPr="00326611" w:rsidRDefault="00706FE5" w:rsidP="006C7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I010013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3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消息类型，1 请求，2 应答，3 结果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706FE5" w:rsidRPr="00326611" w:rsidRDefault="00706FE5" w:rsidP="006C7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6C7332" w:rsidRPr="00326611" w:rsidRDefault="00706FE5" w:rsidP="006C7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706FE5" w:rsidRPr="00326611" w:rsidRDefault="00706FE5" w:rsidP="006C7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WA_COMMON_010022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报送数据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706FE5" w:rsidRPr="00326611" w:rsidRDefault="00706FE5" w:rsidP="006C7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2A0F8D" w:rsidRPr="00326611" w:rsidRDefault="00706FE5" w:rsidP="002A0F8D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2A0F8D" w:rsidRPr="00E80878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&lt;ITEM key="H090001" val="xxx" rmk="订单号" /&gt;</w:t>
            </w:r>
          </w:p>
          <w:p w:rsidR="002A0F8D" w:rsidRPr="00326611" w:rsidRDefault="002A0F8D" w:rsidP="002A0F8D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E80878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&lt;ITEM key="H230039" val="xxx" rmk="司机用户账号" /&gt;</w:t>
            </w:r>
          </w:p>
          <w:p w:rsidR="002A0F8D" w:rsidRPr="00326611" w:rsidRDefault="002A0F8D" w:rsidP="002A0F8D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E80878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&lt;ITEM key="H230040" val="xxx" rmk="司机用户内部ID" /&gt;</w:t>
            </w:r>
          </w:p>
          <w:p w:rsidR="002A0F8D" w:rsidRPr="00326611" w:rsidRDefault="002A0F8D" w:rsidP="002A0F8D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key="H230058" val="xxx" rmk="乘客用户账号" /&gt;</w:t>
            </w:r>
          </w:p>
          <w:p w:rsidR="002A0F8D" w:rsidRPr="00326611" w:rsidRDefault="002A0F8D" w:rsidP="002A0F8D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key="H230057" val="xxx" rmk="乘客用户内部ID" /&gt;</w:t>
            </w:r>
          </w:p>
          <w:p w:rsidR="002A0F8D" w:rsidRPr="00326611" w:rsidRDefault="002A0F8D" w:rsidP="002A0F8D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E80878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&lt;ITEM key="C030009" val="xxx" rmk="车辆ID" /&gt;</w:t>
            </w:r>
          </w:p>
          <w:p w:rsidR="002A0F8D" w:rsidRPr="00326611" w:rsidRDefault="002A0F8D" w:rsidP="002A0F8D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E80878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&lt;ITEM key="H230059" val="xxx" rmk="当前时间" /&gt;</w:t>
            </w:r>
          </w:p>
          <w:p w:rsidR="002A0F8D" w:rsidRPr="00326611" w:rsidRDefault="002A0F8D" w:rsidP="002A0F8D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key="H230060" val="xxx" rmk="当前位置详细地址" /&gt;</w:t>
            </w:r>
          </w:p>
          <w:p w:rsidR="002A0F8D" w:rsidRPr="00E80878" w:rsidRDefault="002A0F8D" w:rsidP="002A0F8D">
            <w:pPr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E80878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&lt;ITEM key="H230061" val="xxx" rmk="当前位置经度" /&gt;</w:t>
            </w:r>
          </w:p>
          <w:p w:rsidR="00706FE5" w:rsidRPr="00326611" w:rsidRDefault="002A0F8D" w:rsidP="002A0F8D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E80878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ab/>
            </w:r>
            <w:r w:rsidRPr="00E80878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ab/>
            </w:r>
            <w:r w:rsidRPr="00E80878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ab/>
            </w:r>
            <w:r w:rsidRPr="00E80878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&lt;ITEM key="H230062" val="xxx" rmk="当前位置纬度" /&gt;</w:t>
            </w:r>
          </w:p>
          <w:p w:rsidR="00397169" w:rsidRPr="00326611" w:rsidRDefault="00397169" w:rsidP="002A0F8D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E80878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&lt;ITEM key="H230063" val="xxx" rmk="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轨迹类型 字典码 01 司机</w:t>
            </w:r>
            <w:r w:rsidR="00466E1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打点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02 车辆</w:t>
            </w:r>
            <w:r w:rsidR="00466E1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打点 </w:t>
            </w:r>
            <w:r w:rsidR="00235D6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03 乘客打点 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0</w:t>
            </w:r>
            <w:r w:rsidR="00235D6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4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订单</w:t>
            </w:r>
            <w:r w:rsidR="00466E1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关联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99 其他" /&gt;</w:t>
            </w:r>
          </w:p>
          <w:p w:rsidR="00706FE5" w:rsidRPr="00326611" w:rsidRDefault="00706FE5" w:rsidP="006C7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706FE5" w:rsidRPr="00326611" w:rsidRDefault="00706FE5" w:rsidP="006C7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&lt;DATA&gt;...&lt;/DATA&gt;</w:t>
            </w:r>
          </w:p>
          <w:p w:rsidR="00706FE5" w:rsidRPr="00326611" w:rsidRDefault="00706FE5" w:rsidP="006C7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706FE5" w:rsidRPr="00326611" w:rsidRDefault="00706FE5" w:rsidP="006C7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&lt;/MESSAGE&gt;</w:t>
            </w:r>
          </w:p>
        </w:tc>
      </w:tr>
    </w:tbl>
    <w:p w:rsidR="000E1537" w:rsidRPr="00326611" w:rsidRDefault="002756A7" w:rsidP="000E1537">
      <w:pPr>
        <w:rPr>
          <w:lang w:eastAsia="zh-CN"/>
        </w:rPr>
      </w:pPr>
      <w:r w:rsidRPr="00326611">
        <w:rPr>
          <w:rFonts w:hint="eastAsia"/>
          <w:lang w:eastAsia="zh-CN"/>
        </w:rPr>
        <w:t>当轨迹类型确定为某一类时，如司机打点时，则乘客信息以及订单号都为关联信息</w:t>
      </w:r>
    </w:p>
    <w:p w:rsidR="000241BF" w:rsidRPr="00326611" w:rsidRDefault="008A5E38" w:rsidP="00F65CF9">
      <w:pPr>
        <w:pStyle w:val="4"/>
        <w:rPr>
          <w:i w:val="0"/>
          <w:lang w:eastAsia="zh-CN"/>
        </w:rPr>
      </w:pPr>
      <w:r w:rsidRPr="00326611">
        <w:rPr>
          <w:rFonts w:hint="eastAsia"/>
          <w:i w:val="0"/>
          <w:lang w:eastAsia="zh-CN"/>
        </w:rPr>
        <w:t>用户注册子表</w:t>
      </w:r>
      <w:r w:rsidRPr="00326611">
        <w:rPr>
          <w:rFonts w:hint="eastAsia"/>
          <w:i w:val="0"/>
          <w:lang w:eastAsia="zh-CN"/>
        </w:rPr>
        <w:t>-</w:t>
      </w:r>
      <w:r w:rsidR="00AD136F" w:rsidRPr="00326611">
        <w:rPr>
          <w:rFonts w:hint="eastAsia"/>
          <w:i w:val="0"/>
          <w:lang w:eastAsia="zh-CN"/>
        </w:rPr>
        <w:t>司机车辆关联</w:t>
      </w:r>
      <w:r w:rsidR="000241BF" w:rsidRPr="00326611">
        <w:rPr>
          <w:rFonts w:hint="eastAsia"/>
          <w:i w:val="0"/>
          <w:lang w:eastAsia="zh-CN"/>
        </w:rPr>
        <w:t>信息</w:t>
      </w:r>
    </w:p>
    <w:p w:rsidR="000241BF" w:rsidRPr="00326611" w:rsidRDefault="000241BF" w:rsidP="000241BF">
      <w:pPr>
        <w:rPr>
          <w:lang w:eastAsia="zh-CN"/>
        </w:rPr>
      </w:pPr>
      <w:r w:rsidRPr="00326611">
        <w:rPr>
          <w:rFonts w:hint="eastAsia"/>
          <w:lang w:eastAsia="zh-CN"/>
        </w:rPr>
        <w:t>通过</w:t>
      </w:r>
      <w:r w:rsidRPr="00326611">
        <w:rPr>
          <w:rFonts w:hint="eastAsia"/>
          <w:lang w:eastAsia="zh-CN"/>
        </w:rPr>
        <w:t>zip</w:t>
      </w:r>
      <w:r w:rsidRPr="00326611">
        <w:rPr>
          <w:rFonts w:hint="eastAsia"/>
          <w:lang w:eastAsia="zh-CN"/>
        </w:rPr>
        <w:t>文件实现数据交互。</w:t>
      </w:r>
      <w:r w:rsidRPr="00326611">
        <w:rPr>
          <w:rFonts w:hint="eastAsia"/>
          <w:lang w:eastAsia="zh-CN"/>
        </w:rPr>
        <w:t>xml</w:t>
      </w:r>
      <w:r w:rsidRPr="00326611">
        <w:rPr>
          <w:rFonts w:hint="eastAsia"/>
          <w:lang w:eastAsia="zh-CN"/>
        </w:rPr>
        <w:t>文件内容如下：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0241BF" w:rsidRPr="00326611" w:rsidTr="00AC47DB">
        <w:tc>
          <w:tcPr>
            <w:tcW w:w="9855" w:type="dxa"/>
            <w:shd w:val="clear" w:color="auto" w:fill="auto"/>
          </w:tcPr>
          <w:p w:rsidR="000241BF" w:rsidRPr="00326611" w:rsidRDefault="000241BF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&lt;?xml version="1.0" encoding="UTF-8"?&gt;</w:t>
            </w:r>
          </w:p>
          <w:p w:rsidR="000241BF" w:rsidRPr="00326611" w:rsidRDefault="000241BF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&lt;MESSAGE&gt;</w:t>
            </w:r>
          </w:p>
          <w:p w:rsidR="000241BF" w:rsidRPr="00326611" w:rsidRDefault="000241BF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WA_COMMON_010000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消息通用信息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0241BF" w:rsidRPr="00326611" w:rsidRDefault="000241BF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0241BF" w:rsidRPr="00326611" w:rsidRDefault="000241BF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H010001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应用编码，字典码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0241BF" w:rsidRPr="00326611" w:rsidRDefault="000241BF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I010014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消息流水号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0241BF" w:rsidRPr="00326611" w:rsidRDefault="000241BF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I010031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8735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USER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VEHICLERELATEINFO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业务类型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0241BF" w:rsidRPr="00326611" w:rsidRDefault="000241BF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I010013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3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消息类型，1 请求，2 应答，3 结果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0241BF" w:rsidRPr="00326611" w:rsidRDefault="000241BF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0241BF" w:rsidRPr="00326611" w:rsidRDefault="000241BF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0241BF" w:rsidRPr="00326611" w:rsidRDefault="000241BF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WA_COMMON_010022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报送数据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0241BF" w:rsidRPr="00326611" w:rsidRDefault="000241BF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B950D3" w:rsidRPr="00326611" w:rsidRDefault="00B950D3" w:rsidP="00B950D3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B040002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帐号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B950D3" w:rsidRPr="00326611" w:rsidRDefault="00B950D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B040003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用户内部ID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0241BF" w:rsidRPr="00326611" w:rsidRDefault="00A002B8" w:rsidP="00E06E28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lastRenderedPageBreak/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="00E06E2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key="C030009" val="xxx" rmk="车辆ID" /&gt;</w:t>
            </w:r>
          </w:p>
          <w:p w:rsidR="00E06E28" w:rsidRPr="00326611" w:rsidRDefault="00E06E28" w:rsidP="00E06E28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H010003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动作类型，字典码 1 新增，2 删除，3 修改/更新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E06E28" w:rsidRPr="00326611" w:rsidRDefault="00E06E28" w:rsidP="00E06E28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"I010005"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动作时间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0241BF" w:rsidRPr="00326611" w:rsidRDefault="000241BF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0241BF" w:rsidRPr="00326611" w:rsidRDefault="000241BF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&lt;DATA&gt;...&lt;/DATA&gt;</w:t>
            </w:r>
          </w:p>
          <w:p w:rsidR="000241BF" w:rsidRPr="00326611" w:rsidRDefault="000241BF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0241BF" w:rsidRPr="00326611" w:rsidRDefault="000241BF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&lt;/MESSAGE&gt;</w:t>
            </w:r>
          </w:p>
        </w:tc>
      </w:tr>
    </w:tbl>
    <w:p w:rsidR="000241BF" w:rsidRPr="00326611" w:rsidRDefault="000241BF" w:rsidP="000241BF">
      <w:pPr>
        <w:rPr>
          <w:lang w:eastAsia="zh-CN"/>
        </w:rPr>
      </w:pPr>
    </w:p>
    <w:p w:rsidR="008825F3" w:rsidRPr="00326611" w:rsidRDefault="008825F3" w:rsidP="00F65CF9">
      <w:pPr>
        <w:pStyle w:val="4"/>
        <w:rPr>
          <w:i w:val="0"/>
          <w:lang w:eastAsia="zh-CN"/>
        </w:rPr>
      </w:pPr>
      <w:r w:rsidRPr="00326611">
        <w:rPr>
          <w:rFonts w:hint="eastAsia"/>
          <w:i w:val="0"/>
          <w:lang w:eastAsia="zh-CN"/>
        </w:rPr>
        <w:t>用户注册子表</w:t>
      </w:r>
      <w:r w:rsidRPr="00326611">
        <w:rPr>
          <w:rFonts w:hint="eastAsia"/>
          <w:i w:val="0"/>
          <w:lang w:eastAsia="zh-CN"/>
        </w:rPr>
        <w:t>-</w:t>
      </w:r>
      <w:r w:rsidR="00547B7B" w:rsidRPr="00326611">
        <w:rPr>
          <w:rFonts w:hint="eastAsia"/>
          <w:i w:val="0"/>
          <w:lang w:eastAsia="zh-CN"/>
        </w:rPr>
        <w:t>第三方支付</w:t>
      </w:r>
      <w:r w:rsidRPr="00326611">
        <w:rPr>
          <w:rFonts w:hint="eastAsia"/>
          <w:i w:val="0"/>
          <w:lang w:eastAsia="zh-CN"/>
        </w:rPr>
        <w:t>账号信息</w:t>
      </w:r>
    </w:p>
    <w:p w:rsidR="008825F3" w:rsidRPr="00326611" w:rsidRDefault="008825F3" w:rsidP="008825F3">
      <w:pPr>
        <w:rPr>
          <w:lang w:eastAsia="zh-CN"/>
        </w:rPr>
      </w:pPr>
      <w:r w:rsidRPr="00326611">
        <w:rPr>
          <w:rFonts w:hint="eastAsia"/>
          <w:lang w:eastAsia="zh-CN"/>
        </w:rPr>
        <w:t>通过</w:t>
      </w:r>
      <w:r w:rsidRPr="00326611">
        <w:rPr>
          <w:rFonts w:hint="eastAsia"/>
          <w:lang w:eastAsia="zh-CN"/>
        </w:rPr>
        <w:t>zip</w:t>
      </w:r>
      <w:r w:rsidRPr="00326611">
        <w:rPr>
          <w:rFonts w:hint="eastAsia"/>
          <w:lang w:eastAsia="zh-CN"/>
        </w:rPr>
        <w:t>文件实现数据交互。</w:t>
      </w:r>
      <w:r w:rsidRPr="00326611">
        <w:rPr>
          <w:rFonts w:hint="eastAsia"/>
          <w:lang w:eastAsia="zh-CN"/>
        </w:rPr>
        <w:t>xml</w:t>
      </w:r>
      <w:r w:rsidRPr="00326611">
        <w:rPr>
          <w:rFonts w:hint="eastAsia"/>
          <w:lang w:eastAsia="zh-CN"/>
        </w:rPr>
        <w:t>文件内容如下：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8825F3" w:rsidRPr="00326611" w:rsidTr="00AC47DB">
        <w:tc>
          <w:tcPr>
            <w:tcW w:w="9855" w:type="dxa"/>
            <w:shd w:val="clear" w:color="auto" w:fill="auto"/>
          </w:tcPr>
          <w:p w:rsidR="008825F3" w:rsidRPr="00326611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&lt;?xml version="1.0" encoding="UTF-8"?&gt;</w:t>
            </w:r>
          </w:p>
          <w:p w:rsidR="008825F3" w:rsidRPr="00326611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&lt;MESSAGE&gt;</w:t>
            </w:r>
          </w:p>
          <w:p w:rsidR="008825F3" w:rsidRPr="00326611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WA_COMMON_010000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消息通用信息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8825F3" w:rsidRPr="00326611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8825F3" w:rsidRPr="00326611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H010001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应用编码，字典码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8825F3" w:rsidRPr="00326611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I010014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消息流水号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8825F3" w:rsidRPr="00326611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I010031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PAY</w:t>
            </w:r>
            <w:r w:rsidR="00547B7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ACCOUNT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INFO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 xml:space="preserve"> 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业务类型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8825F3" w:rsidRPr="00326611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I010013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3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消息类型，1 请求，2 应答，3 结果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8825F3" w:rsidRPr="00326611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8825F3" w:rsidRPr="00326611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8825F3" w:rsidRPr="00326611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WA_COMMON_010022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报送数据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8825F3" w:rsidRPr="00326611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547B7B" w:rsidRPr="00326611" w:rsidRDefault="00547B7B" w:rsidP="00547B7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B040002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帐号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547B7B" w:rsidRPr="00326611" w:rsidRDefault="00547B7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B040003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用户内部ID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547B7B" w:rsidRPr="00326611" w:rsidRDefault="008825F3" w:rsidP="00547B7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547B7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547B7B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547B7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B040010</w:t>
            </w:r>
            <w:r w:rsidR="00547B7B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547B7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547B7B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547B7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547B7B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547B7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547B7B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547B7B" w:rsidRPr="00326611">
              <w:rPr>
                <w:rFonts w:hint="eastAsia"/>
                <w:sz w:val="18"/>
                <w:szCs w:val="18"/>
                <w:lang w:eastAsia="zh-CN"/>
              </w:rPr>
              <w:t>用户支付</w:t>
            </w:r>
            <w:r w:rsidR="00547B7B" w:rsidRPr="00326611">
              <w:rPr>
                <w:rFonts w:hint="eastAsia"/>
                <w:sz w:val="18"/>
                <w:szCs w:val="18"/>
                <w:lang w:eastAsia="zh-CN"/>
              </w:rPr>
              <w:t>/</w:t>
            </w:r>
            <w:r w:rsidR="00547B7B" w:rsidRPr="00326611">
              <w:rPr>
                <w:rFonts w:hint="eastAsia"/>
                <w:sz w:val="18"/>
                <w:szCs w:val="18"/>
                <w:lang w:eastAsia="zh-CN"/>
              </w:rPr>
              <w:t>收款用帐号类型</w:t>
            </w:r>
            <w:r w:rsidR="00547B7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字典码 01 支付宝 02 财付通 04 PayPal 05 银联在线 06 微信支付 07 快钱支付 08 钱宝支付 09 百度钱包 99 其他</w:t>
            </w:r>
            <w:r w:rsidR="00547B7B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547B7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8825F3" w:rsidRPr="00326611" w:rsidRDefault="00547B7B" w:rsidP="00547B7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B040011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hint="eastAsia"/>
                <w:sz w:val="18"/>
                <w:szCs w:val="18"/>
              </w:rPr>
              <w:t>用户支付</w:t>
            </w:r>
            <w:r w:rsidRPr="00326611">
              <w:rPr>
                <w:rFonts w:hint="eastAsia"/>
                <w:sz w:val="18"/>
                <w:szCs w:val="18"/>
              </w:rPr>
              <w:t>/</w:t>
            </w:r>
            <w:r w:rsidRPr="00326611">
              <w:rPr>
                <w:rFonts w:hint="eastAsia"/>
                <w:sz w:val="18"/>
                <w:szCs w:val="18"/>
              </w:rPr>
              <w:t>收款用帐号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8825F3" w:rsidRPr="00326611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H010003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动作类型，字典码 1 创建，2 删除，3 修改/更新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8825F3" w:rsidRPr="00326611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key="I010005" val="xxx" rmk="动作时间（绝对秒数）" /&gt;</w:t>
            </w:r>
          </w:p>
          <w:p w:rsidR="008825F3" w:rsidRPr="00326611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8825F3" w:rsidRPr="00326611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&lt;DATA&gt;...&lt;/DATA&gt;</w:t>
            </w:r>
          </w:p>
          <w:p w:rsidR="008825F3" w:rsidRPr="00326611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8825F3" w:rsidRPr="00326611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&lt;/MESSAGE&gt;</w:t>
            </w:r>
          </w:p>
        </w:tc>
      </w:tr>
    </w:tbl>
    <w:p w:rsidR="008825F3" w:rsidRPr="00326611" w:rsidRDefault="008825F3" w:rsidP="008825F3">
      <w:pPr>
        <w:rPr>
          <w:lang w:eastAsia="zh-CN"/>
        </w:rPr>
      </w:pPr>
    </w:p>
    <w:p w:rsidR="009A5973" w:rsidRPr="00326611" w:rsidRDefault="009A5973" w:rsidP="009A5973">
      <w:pPr>
        <w:pStyle w:val="1"/>
        <w:rPr>
          <w:lang w:eastAsia="zh-CN"/>
        </w:rPr>
      </w:pPr>
      <w:bookmarkStart w:id="9" w:name="_Toc487616020"/>
      <w:r w:rsidRPr="00326611">
        <w:rPr>
          <w:rFonts w:hint="eastAsia"/>
          <w:lang w:eastAsia="zh-CN"/>
        </w:rPr>
        <w:t>字典码</w:t>
      </w:r>
      <w:bookmarkEnd w:id="9"/>
    </w:p>
    <w:p w:rsidR="009A5973" w:rsidRPr="00326611" w:rsidRDefault="00910159" w:rsidP="00837F7D">
      <w:pPr>
        <w:pStyle w:val="2"/>
        <w:rPr>
          <w:lang w:eastAsia="zh-CN"/>
        </w:rPr>
      </w:pPr>
      <w:bookmarkStart w:id="10" w:name="_Toc487616021"/>
      <w:r w:rsidRPr="00326611">
        <w:rPr>
          <w:rFonts w:hint="eastAsia"/>
          <w:lang w:eastAsia="zh-CN"/>
        </w:rPr>
        <w:t>应用编码</w:t>
      </w:r>
      <w:bookmarkEnd w:id="10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90"/>
        <w:gridCol w:w="2584"/>
      </w:tblGrid>
      <w:tr w:rsidR="00995631" w:rsidRPr="00326611" w:rsidTr="00C05E2C">
        <w:tc>
          <w:tcPr>
            <w:tcW w:w="239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995631" w:rsidRPr="00326611" w:rsidRDefault="00995631" w:rsidP="00A8003D">
            <w:pPr>
              <w:jc w:val="center"/>
              <w:rPr>
                <w:b/>
                <w:lang w:eastAsia="zh-CN"/>
              </w:rPr>
            </w:pPr>
            <w:r w:rsidRPr="00326611">
              <w:rPr>
                <w:rFonts w:hint="eastAsia"/>
                <w:b/>
                <w:lang w:eastAsia="zh-CN"/>
              </w:rPr>
              <w:t>应用名</w:t>
            </w:r>
          </w:p>
        </w:tc>
        <w:tc>
          <w:tcPr>
            <w:tcW w:w="2584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995631" w:rsidRPr="00326611" w:rsidRDefault="00995631" w:rsidP="00A8003D">
            <w:pPr>
              <w:jc w:val="center"/>
              <w:rPr>
                <w:b/>
                <w:lang w:eastAsia="zh-CN"/>
              </w:rPr>
            </w:pPr>
            <w:r w:rsidRPr="00326611">
              <w:rPr>
                <w:rFonts w:hint="eastAsia"/>
                <w:b/>
                <w:lang w:eastAsia="zh-CN"/>
              </w:rPr>
              <w:t>应用编码</w:t>
            </w:r>
          </w:p>
        </w:tc>
      </w:tr>
    </w:tbl>
    <w:p w:rsidR="006308C4" w:rsidRPr="00326611" w:rsidRDefault="006308C4" w:rsidP="00085B68">
      <w:pPr>
        <w:rPr>
          <w:lang w:eastAsia="zh-CN"/>
        </w:rPr>
      </w:pPr>
    </w:p>
    <w:p w:rsidR="00586B42" w:rsidRPr="00326611" w:rsidRDefault="00586B42" w:rsidP="00586B42">
      <w:pPr>
        <w:pStyle w:val="2"/>
        <w:rPr>
          <w:lang w:eastAsia="zh-CN"/>
        </w:rPr>
      </w:pPr>
      <w:bookmarkStart w:id="11" w:name="_Toc487616022"/>
      <w:r w:rsidRPr="00326611">
        <w:rPr>
          <w:rFonts w:hint="eastAsia"/>
          <w:lang w:eastAsia="zh-CN"/>
        </w:rPr>
        <w:t>业务消息错误码</w:t>
      </w:r>
      <w:bookmarkEnd w:id="11"/>
    </w:p>
    <w:p w:rsidR="00586B42" w:rsidRPr="00326611" w:rsidRDefault="00586B42" w:rsidP="00586B42">
      <w:pPr>
        <w:rPr>
          <w:lang w:eastAsia="zh-CN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384"/>
        <w:gridCol w:w="3590"/>
      </w:tblGrid>
      <w:tr w:rsidR="00C247AE" w:rsidRPr="00326611" w:rsidTr="001B411D">
        <w:tc>
          <w:tcPr>
            <w:tcW w:w="1384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C247AE" w:rsidRPr="00326611" w:rsidRDefault="00C247AE" w:rsidP="00D06158">
            <w:pPr>
              <w:jc w:val="center"/>
              <w:rPr>
                <w:b/>
                <w:lang w:eastAsia="zh-CN"/>
              </w:rPr>
            </w:pPr>
            <w:r w:rsidRPr="00326611">
              <w:rPr>
                <w:rFonts w:hint="eastAsia"/>
                <w:b/>
                <w:lang w:eastAsia="zh-CN"/>
              </w:rPr>
              <w:t>错误码</w:t>
            </w:r>
          </w:p>
        </w:tc>
        <w:tc>
          <w:tcPr>
            <w:tcW w:w="359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C247AE" w:rsidRPr="00326611" w:rsidRDefault="00C247AE" w:rsidP="00D06158">
            <w:pPr>
              <w:jc w:val="center"/>
              <w:rPr>
                <w:b/>
                <w:lang w:eastAsia="zh-CN"/>
              </w:rPr>
            </w:pPr>
            <w:r w:rsidRPr="00326611">
              <w:rPr>
                <w:rFonts w:hint="eastAsia"/>
                <w:b/>
                <w:lang w:eastAsia="zh-CN"/>
              </w:rPr>
              <w:t>说明</w:t>
            </w:r>
          </w:p>
        </w:tc>
      </w:tr>
      <w:tr w:rsidR="00035818" w:rsidRPr="00326611" w:rsidTr="00C247AE">
        <w:tc>
          <w:tcPr>
            <w:tcW w:w="1384" w:type="dxa"/>
            <w:shd w:val="clear" w:color="auto" w:fill="auto"/>
            <w:vAlign w:val="center"/>
          </w:tcPr>
          <w:p w:rsidR="00035818" w:rsidRPr="00326611" w:rsidRDefault="00035818" w:rsidP="00D06158">
            <w:pPr>
              <w:jc w:val="center"/>
              <w:rPr>
                <w:lang w:eastAsia="zh-CN"/>
              </w:rPr>
            </w:pPr>
            <w:r w:rsidRPr="00326611">
              <w:rPr>
                <w:rFonts w:hint="eastAsia"/>
                <w:lang w:eastAsia="zh-CN"/>
              </w:rPr>
              <w:t>0</w:t>
            </w:r>
          </w:p>
        </w:tc>
        <w:tc>
          <w:tcPr>
            <w:tcW w:w="3590" w:type="dxa"/>
            <w:shd w:val="clear" w:color="auto" w:fill="auto"/>
            <w:vAlign w:val="center"/>
          </w:tcPr>
          <w:p w:rsidR="00035818" w:rsidRPr="00326611" w:rsidRDefault="00645A63" w:rsidP="00D06158">
            <w:pPr>
              <w:jc w:val="center"/>
              <w:rPr>
                <w:lang w:eastAsia="zh-CN"/>
              </w:rPr>
            </w:pPr>
            <w:r w:rsidRPr="00326611">
              <w:rPr>
                <w:rFonts w:hint="eastAsia"/>
                <w:lang w:eastAsia="zh-CN"/>
              </w:rPr>
              <w:t>正确</w:t>
            </w:r>
            <w:r w:rsidR="00035818" w:rsidRPr="00326611">
              <w:rPr>
                <w:rFonts w:hint="eastAsia"/>
                <w:lang w:eastAsia="zh-CN"/>
              </w:rPr>
              <w:t>，无错误</w:t>
            </w:r>
          </w:p>
        </w:tc>
      </w:tr>
      <w:tr w:rsidR="00C247AE" w:rsidRPr="00326611" w:rsidTr="001B411D">
        <w:tc>
          <w:tcPr>
            <w:tcW w:w="1384" w:type="dxa"/>
            <w:shd w:val="clear" w:color="auto" w:fill="auto"/>
            <w:vAlign w:val="center"/>
          </w:tcPr>
          <w:p w:rsidR="00C247AE" w:rsidRPr="00326611" w:rsidRDefault="00C247AE" w:rsidP="00D06158">
            <w:pPr>
              <w:jc w:val="center"/>
              <w:rPr>
                <w:lang w:eastAsia="zh-CN"/>
              </w:rPr>
            </w:pPr>
            <w:r w:rsidRPr="00326611">
              <w:rPr>
                <w:rFonts w:hint="eastAsia"/>
                <w:lang w:eastAsia="zh-CN"/>
              </w:rPr>
              <w:t>1</w:t>
            </w:r>
          </w:p>
        </w:tc>
        <w:tc>
          <w:tcPr>
            <w:tcW w:w="3590" w:type="dxa"/>
            <w:shd w:val="clear" w:color="auto" w:fill="auto"/>
            <w:vAlign w:val="center"/>
          </w:tcPr>
          <w:p w:rsidR="00C247AE" w:rsidRPr="00326611" w:rsidRDefault="00C247AE" w:rsidP="00D06158">
            <w:pPr>
              <w:jc w:val="center"/>
              <w:rPr>
                <w:lang w:eastAsia="zh-CN"/>
              </w:rPr>
            </w:pPr>
            <w:r w:rsidRPr="00326611">
              <w:rPr>
                <w:rFonts w:hint="eastAsia"/>
                <w:lang w:eastAsia="zh-CN"/>
              </w:rPr>
              <w:t>信息获取失败，内部错误。</w:t>
            </w:r>
          </w:p>
        </w:tc>
      </w:tr>
      <w:tr w:rsidR="00C247AE" w:rsidRPr="00326611" w:rsidTr="001B411D">
        <w:tc>
          <w:tcPr>
            <w:tcW w:w="1384" w:type="dxa"/>
            <w:shd w:val="clear" w:color="auto" w:fill="auto"/>
            <w:vAlign w:val="center"/>
          </w:tcPr>
          <w:p w:rsidR="00C247AE" w:rsidRPr="00326611" w:rsidRDefault="00C247AE" w:rsidP="00D06158">
            <w:pPr>
              <w:jc w:val="center"/>
              <w:rPr>
                <w:lang w:eastAsia="zh-CN"/>
              </w:rPr>
            </w:pPr>
            <w:r w:rsidRPr="00326611">
              <w:rPr>
                <w:rFonts w:hint="eastAsia"/>
                <w:lang w:eastAsia="zh-CN"/>
              </w:rPr>
              <w:t>2</w:t>
            </w:r>
          </w:p>
        </w:tc>
        <w:tc>
          <w:tcPr>
            <w:tcW w:w="3590" w:type="dxa"/>
            <w:shd w:val="clear" w:color="auto" w:fill="auto"/>
            <w:vAlign w:val="center"/>
          </w:tcPr>
          <w:p w:rsidR="00C247AE" w:rsidRPr="00326611" w:rsidRDefault="00C247AE" w:rsidP="00D06158">
            <w:pPr>
              <w:jc w:val="center"/>
              <w:rPr>
                <w:lang w:eastAsia="zh-CN"/>
              </w:rPr>
            </w:pPr>
            <w:r w:rsidRPr="00326611">
              <w:rPr>
                <w:rFonts w:hint="eastAsia"/>
                <w:lang w:eastAsia="zh-CN"/>
              </w:rPr>
              <w:t>布控请求时，账号已被布控。</w:t>
            </w:r>
          </w:p>
        </w:tc>
      </w:tr>
      <w:tr w:rsidR="00C247AE" w:rsidRPr="00326611" w:rsidTr="001B411D">
        <w:tc>
          <w:tcPr>
            <w:tcW w:w="1384" w:type="dxa"/>
            <w:shd w:val="clear" w:color="auto" w:fill="auto"/>
            <w:vAlign w:val="center"/>
          </w:tcPr>
          <w:p w:rsidR="00C247AE" w:rsidRPr="00326611" w:rsidRDefault="00C247AE" w:rsidP="00D06158">
            <w:pPr>
              <w:jc w:val="center"/>
              <w:rPr>
                <w:lang w:eastAsia="zh-CN"/>
              </w:rPr>
            </w:pPr>
            <w:r w:rsidRPr="00326611">
              <w:rPr>
                <w:rFonts w:hint="eastAsia"/>
                <w:lang w:eastAsia="zh-CN"/>
              </w:rPr>
              <w:t>3</w:t>
            </w:r>
          </w:p>
        </w:tc>
        <w:tc>
          <w:tcPr>
            <w:tcW w:w="3590" w:type="dxa"/>
            <w:shd w:val="clear" w:color="auto" w:fill="auto"/>
            <w:vAlign w:val="center"/>
          </w:tcPr>
          <w:p w:rsidR="00C247AE" w:rsidRPr="00326611" w:rsidRDefault="00C247AE" w:rsidP="00D06158">
            <w:pPr>
              <w:jc w:val="center"/>
              <w:rPr>
                <w:lang w:eastAsia="zh-CN"/>
              </w:rPr>
            </w:pPr>
            <w:r w:rsidRPr="00326611">
              <w:rPr>
                <w:rFonts w:hint="eastAsia"/>
                <w:lang w:eastAsia="zh-CN"/>
              </w:rPr>
              <w:t>停控请求时，账号未被布控。</w:t>
            </w:r>
          </w:p>
        </w:tc>
      </w:tr>
      <w:tr w:rsidR="00C247AE" w:rsidRPr="00326611" w:rsidTr="001B411D">
        <w:tc>
          <w:tcPr>
            <w:tcW w:w="1384" w:type="dxa"/>
            <w:shd w:val="clear" w:color="auto" w:fill="auto"/>
            <w:vAlign w:val="center"/>
          </w:tcPr>
          <w:p w:rsidR="00C247AE" w:rsidRPr="00326611" w:rsidRDefault="00C247AE" w:rsidP="00D06158">
            <w:pPr>
              <w:jc w:val="center"/>
              <w:rPr>
                <w:lang w:eastAsia="zh-CN"/>
              </w:rPr>
            </w:pPr>
            <w:r w:rsidRPr="00326611">
              <w:rPr>
                <w:rFonts w:hint="eastAsia"/>
                <w:lang w:eastAsia="zh-CN"/>
              </w:rPr>
              <w:t>11</w:t>
            </w:r>
          </w:p>
        </w:tc>
        <w:tc>
          <w:tcPr>
            <w:tcW w:w="3590" w:type="dxa"/>
            <w:shd w:val="clear" w:color="auto" w:fill="auto"/>
            <w:vAlign w:val="center"/>
          </w:tcPr>
          <w:p w:rsidR="00C247AE" w:rsidRPr="00326611" w:rsidRDefault="00C247AE" w:rsidP="00D06158">
            <w:pPr>
              <w:jc w:val="center"/>
              <w:rPr>
                <w:lang w:eastAsia="zh-CN"/>
              </w:rPr>
            </w:pPr>
            <w:r w:rsidRPr="00326611">
              <w:rPr>
                <w:rFonts w:hint="eastAsia"/>
                <w:lang w:eastAsia="zh-CN"/>
              </w:rPr>
              <w:t>请求参数错误，参数校验失败。</w:t>
            </w:r>
          </w:p>
        </w:tc>
      </w:tr>
      <w:tr w:rsidR="00C247AE" w:rsidRPr="00326611" w:rsidTr="001B411D">
        <w:tc>
          <w:tcPr>
            <w:tcW w:w="1384" w:type="dxa"/>
            <w:shd w:val="clear" w:color="auto" w:fill="auto"/>
            <w:vAlign w:val="center"/>
          </w:tcPr>
          <w:p w:rsidR="00C247AE" w:rsidRPr="00326611" w:rsidRDefault="00C247AE" w:rsidP="00D06158">
            <w:pPr>
              <w:jc w:val="center"/>
              <w:rPr>
                <w:lang w:eastAsia="zh-CN"/>
              </w:rPr>
            </w:pPr>
            <w:r w:rsidRPr="00326611">
              <w:rPr>
                <w:rFonts w:hint="eastAsia"/>
                <w:lang w:eastAsia="zh-CN"/>
              </w:rPr>
              <w:t>12</w:t>
            </w:r>
          </w:p>
        </w:tc>
        <w:tc>
          <w:tcPr>
            <w:tcW w:w="3590" w:type="dxa"/>
            <w:shd w:val="clear" w:color="auto" w:fill="auto"/>
            <w:vAlign w:val="center"/>
          </w:tcPr>
          <w:p w:rsidR="00C247AE" w:rsidRPr="00326611" w:rsidRDefault="00C247AE" w:rsidP="00D06158">
            <w:pPr>
              <w:jc w:val="center"/>
              <w:rPr>
                <w:lang w:eastAsia="zh-CN"/>
              </w:rPr>
            </w:pPr>
            <w:r w:rsidRPr="00326611">
              <w:rPr>
                <w:rFonts w:hint="eastAsia"/>
                <w:lang w:eastAsia="zh-CN"/>
              </w:rPr>
              <w:t>查询无结果，账号</w:t>
            </w:r>
            <w:r w:rsidR="007A4D2B" w:rsidRPr="00326611">
              <w:rPr>
                <w:rFonts w:hint="eastAsia"/>
                <w:lang w:eastAsia="zh-CN"/>
              </w:rPr>
              <w:t>不</w:t>
            </w:r>
            <w:r w:rsidRPr="00326611">
              <w:rPr>
                <w:rFonts w:hint="eastAsia"/>
                <w:lang w:eastAsia="zh-CN"/>
              </w:rPr>
              <w:t>存在等。</w:t>
            </w:r>
          </w:p>
        </w:tc>
      </w:tr>
      <w:tr w:rsidR="00662F38" w:rsidRPr="00326611" w:rsidTr="001B411D">
        <w:tc>
          <w:tcPr>
            <w:tcW w:w="1384" w:type="dxa"/>
            <w:shd w:val="clear" w:color="auto" w:fill="auto"/>
            <w:vAlign w:val="center"/>
          </w:tcPr>
          <w:p w:rsidR="00662F38" w:rsidRPr="00326611" w:rsidRDefault="00662F38" w:rsidP="00D06158">
            <w:pPr>
              <w:jc w:val="center"/>
              <w:rPr>
                <w:lang w:eastAsia="zh-CN"/>
              </w:rPr>
            </w:pPr>
            <w:r w:rsidRPr="00326611">
              <w:rPr>
                <w:rFonts w:hint="eastAsia"/>
                <w:lang w:eastAsia="zh-CN"/>
              </w:rPr>
              <w:t>13</w:t>
            </w:r>
          </w:p>
        </w:tc>
        <w:tc>
          <w:tcPr>
            <w:tcW w:w="3590" w:type="dxa"/>
            <w:shd w:val="clear" w:color="auto" w:fill="auto"/>
            <w:vAlign w:val="center"/>
          </w:tcPr>
          <w:p w:rsidR="00662F38" w:rsidRPr="00326611" w:rsidRDefault="00662F38" w:rsidP="00D06158">
            <w:pPr>
              <w:jc w:val="center"/>
              <w:rPr>
                <w:lang w:eastAsia="zh-CN"/>
              </w:rPr>
            </w:pPr>
            <w:r w:rsidRPr="00326611">
              <w:rPr>
                <w:rFonts w:hint="eastAsia"/>
                <w:lang w:eastAsia="zh-CN"/>
              </w:rPr>
              <w:t>请求超限，如：查询超限，布控超限，管控超限等。</w:t>
            </w:r>
          </w:p>
        </w:tc>
      </w:tr>
      <w:tr w:rsidR="00657652" w:rsidRPr="00326611" w:rsidTr="00C247AE">
        <w:tc>
          <w:tcPr>
            <w:tcW w:w="1384" w:type="dxa"/>
            <w:shd w:val="clear" w:color="auto" w:fill="auto"/>
            <w:vAlign w:val="center"/>
          </w:tcPr>
          <w:p w:rsidR="00657652" w:rsidRPr="00326611" w:rsidRDefault="00DA1ADA" w:rsidP="00D06158">
            <w:pPr>
              <w:jc w:val="center"/>
              <w:rPr>
                <w:lang w:eastAsia="zh-CN"/>
              </w:rPr>
            </w:pPr>
            <w:r w:rsidRPr="00326611">
              <w:rPr>
                <w:rFonts w:hint="eastAsia"/>
                <w:lang w:eastAsia="zh-CN"/>
              </w:rPr>
              <w:t>99</w:t>
            </w:r>
          </w:p>
        </w:tc>
        <w:tc>
          <w:tcPr>
            <w:tcW w:w="3590" w:type="dxa"/>
            <w:shd w:val="clear" w:color="auto" w:fill="auto"/>
            <w:vAlign w:val="center"/>
          </w:tcPr>
          <w:p w:rsidR="00657652" w:rsidRPr="00326611" w:rsidRDefault="00DA1ADA" w:rsidP="00D06158">
            <w:pPr>
              <w:jc w:val="center"/>
              <w:rPr>
                <w:lang w:eastAsia="zh-CN"/>
              </w:rPr>
            </w:pPr>
            <w:r w:rsidRPr="00326611">
              <w:rPr>
                <w:rFonts w:hint="eastAsia"/>
                <w:lang w:eastAsia="zh-CN"/>
              </w:rPr>
              <w:t>系统异常，未知错误。</w:t>
            </w:r>
          </w:p>
        </w:tc>
      </w:tr>
    </w:tbl>
    <w:p w:rsidR="00C247AE" w:rsidRPr="00326611" w:rsidRDefault="00C247AE" w:rsidP="00586B42">
      <w:pPr>
        <w:rPr>
          <w:lang w:eastAsia="zh-CN"/>
        </w:rPr>
      </w:pPr>
    </w:p>
    <w:p w:rsidR="002D0FDA" w:rsidRPr="00326611" w:rsidRDefault="002D0FDA" w:rsidP="002D0FDA">
      <w:pPr>
        <w:pStyle w:val="1"/>
        <w:rPr>
          <w:lang w:eastAsia="zh-CN"/>
        </w:rPr>
      </w:pPr>
      <w:bookmarkStart w:id="12" w:name="_Toc487616023"/>
      <w:r w:rsidRPr="00326611">
        <w:rPr>
          <w:rFonts w:hint="eastAsia"/>
          <w:lang w:eastAsia="zh-CN"/>
        </w:rPr>
        <w:t>附录</w:t>
      </w:r>
      <w:bookmarkEnd w:id="12"/>
    </w:p>
    <w:p w:rsidR="002D0FDA" w:rsidRPr="00326611" w:rsidRDefault="002D0FDA" w:rsidP="002D0FDA">
      <w:pPr>
        <w:pStyle w:val="2"/>
        <w:rPr>
          <w:lang w:eastAsia="zh-CN"/>
        </w:rPr>
      </w:pPr>
      <w:bookmarkStart w:id="13" w:name="_Toc487616024"/>
      <w:r w:rsidRPr="00326611">
        <w:rPr>
          <w:rFonts w:hint="eastAsia"/>
          <w:lang w:eastAsia="zh-CN"/>
        </w:rPr>
        <w:t>XML schema</w:t>
      </w:r>
      <w:r w:rsidRPr="00326611">
        <w:rPr>
          <w:rFonts w:hint="eastAsia"/>
          <w:lang w:eastAsia="zh-CN"/>
        </w:rPr>
        <w:t>约束</w:t>
      </w:r>
      <w:bookmarkEnd w:id="13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5"/>
      </w:tblGrid>
      <w:tr w:rsidR="002D0FDA" w:rsidRPr="00326611" w:rsidTr="00021E28">
        <w:tc>
          <w:tcPr>
            <w:tcW w:w="5000" w:type="pct"/>
            <w:shd w:val="clear" w:color="auto" w:fill="auto"/>
          </w:tcPr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>&lt;?xml version=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1.0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encoding=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UTF</w:t>
            </w:r>
            <w:r w:rsidR="00F0611D" w:rsidRPr="00326611">
              <w:rPr>
                <w:rFonts w:ascii="宋体" w:hAnsi="宋体" w:cs="Consolas"/>
                <w:iCs/>
                <w:sz w:val="18"/>
                <w:szCs w:val="18"/>
              </w:rPr>
              <w:t>-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8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>?&gt;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>&lt;xs:schema xmlns:xs=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http://www.w3.org/2001/XMLSchema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  <w:t>elementFormDefault=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qualified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attributeFormDefault=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unqualified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>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&lt;xs:element name=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MESSAGE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>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&lt;xs:complexType&gt;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&lt;xs:sequence&gt;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&lt;xs:element ref=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DATASET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maxOccurs=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unbounded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&lt;/xs:sequence&gt;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rmk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&lt;/xs:complexType&gt;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&lt;/xs:element&gt;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&lt;xs:element name=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DATASET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>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&lt;xs:complexType&gt;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&lt;xs:sequence&gt;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&lt;xs:element name=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DATA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minOccurs=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0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maxOccurs=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unbounded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>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&lt;xs:complexType&gt;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&lt;xs:sequence&gt;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&lt;xs:element ref=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ITEM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minOccurs=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0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maxOccurs=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unbounded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&lt;xs:element ref=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CONDITION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minOccurs=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0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maxOccurs=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1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&lt;xs:element ref=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DATASET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minOccurs=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0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maxOccurs=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unbounded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&lt;/xs:sequence&gt;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rmk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&lt;/xs:complexType&gt;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&lt;/xs:element&gt;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&lt;/xs:sequence&gt;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name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use=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required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rmk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file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&lt;/xs:complexType&gt;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&lt;/xs:element&gt;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&lt;xs:element name=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CONDITION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>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&lt;xs:complexType&gt;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&lt;xs:choice minOccurs=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0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maxOccurs=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unbounded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>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&lt;xs:element ref=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ITEM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minOccurs=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0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maxOccurs=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unbounded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&lt;xs:element ref=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CONDITION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minOccurs=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0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maxOccurs=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unbounded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&lt;/xs:choice&gt;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rel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&lt;/xs:complexType&gt;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&lt;/xs:element&gt;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&lt;xs:element name=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ITEM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>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&lt;xs:complexType&gt;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key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use=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required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val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fmt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chn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eng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rmk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datatype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length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nullable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primarykey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lastRenderedPageBreak/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alias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default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dstkey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sort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&lt;/xs:complexType&gt;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&lt;/xs:element&gt;</w:t>
            </w:r>
          </w:p>
          <w:p w:rsidR="002D0FDA" w:rsidRPr="00326611" w:rsidRDefault="002D0FDA" w:rsidP="00021E28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>&lt;/xs:schema&gt;</w:t>
            </w:r>
          </w:p>
        </w:tc>
      </w:tr>
    </w:tbl>
    <w:p w:rsidR="002D0FDA" w:rsidRPr="00326611" w:rsidRDefault="002D0FDA" w:rsidP="00085B68">
      <w:pPr>
        <w:rPr>
          <w:lang w:eastAsia="zh-CN"/>
        </w:rPr>
      </w:pPr>
    </w:p>
    <w:sectPr w:rsidR="002D0FDA" w:rsidRPr="00326611" w:rsidSect="001D1234">
      <w:headerReference w:type="default" r:id="rId10"/>
      <w:pgSz w:w="11907" w:h="16840" w:code="9"/>
      <w:pgMar w:top="1418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C5F" w:rsidRDefault="00050C5F">
      <w:r>
        <w:separator/>
      </w:r>
    </w:p>
  </w:endnote>
  <w:endnote w:type="continuationSeparator" w:id="0">
    <w:p w:rsidR="00050C5F" w:rsidRDefault="00050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878" w:rsidRDefault="00E80878">
    <w:pPr>
      <w:pStyle w:val="a4"/>
    </w:pPr>
    <w:r>
      <w:tab/>
      <w:t xml:space="preserve">Page </w:t>
    </w:r>
    <w:r>
      <w:fldChar w:fldCharType="begin"/>
    </w:r>
    <w:r>
      <w:instrText>PAGE</w:instrText>
    </w:r>
    <w:r>
      <w:fldChar w:fldCharType="separate"/>
    </w:r>
    <w:r w:rsidR="009A50C8">
      <w:rPr>
        <w:noProof/>
      </w:rPr>
      <w:t>11</w:t>
    </w:r>
    <w:r>
      <w:fldChar w:fldCharType="end"/>
    </w:r>
    <w:r>
      <w:t xml:space="preserve"> / </w:t>
    </w:r>
    <w:fldSimple w:instr=" NUMPAGES  \* MERGEFORMAT ">
      <w:r w:rsidR="009A50C8">
        <w:rPr>
          <w:noProof/>
        </w:rPr>
        <w:t>14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C5F" w:rsidRDefault="00050C5F">
      <w:r>
        <w:separator/>
      </w:r>
    </w:p>
  </w:footnote>
  <w:footnote w:type="continuationSeparator" w:id="0">
    <w:p w:rsidR="00050C5F" w:rsidRDefault="00050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878" w:rsidRDefault="00E80878">
    <w:pPr>
      <w:pStyle w:val="a3"/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C0C403E"/>
    <w:lvl w:ilvl="0">
      <w:start w:val="1"/>
      <w:numFmt w:val="decimal"/>
      <w:pStyle w:val="1"/>
      <w:lvlText w:val="%1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3D11296"/>
    <w:multiLevelType w:val="hybridMultilevel"/>
    <w:tmpl w:val="2C669152"/>
    <w:lvl w:ilvl="0" w:tplc="E4400A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E64603"/>
    <w:multiLevelType w:val="hybridMultilevel"/>
    <w:tmpl w:val="C40EF3DC"/>
    <w:lvl w:ilvl="0" w:tplc="40D6D7D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06615F"/>
    <w:multiLevelType w:val="hybridMultilevel"/>
    <w:tmpl w:val="04B63182"/>
    <w:lvl w:ilvl="0" w:tplc="E2E0671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0170A6"/>
    <w:multiLevelType w:val="hybridMultilevel"/>
    <w:tmpl w:val="49048E86"/>
    <w:lvl w:ilvl="0" w:tplc="A4AABC16">
      <w:start w:val="1"/>
      <w:numFmt w:val="decimal"/>
      <w:lvlText w:val="%1．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abstractNum w:abstractNumId="5">
    <w:nsid w:val="19CD0ABC"/>
    <w:multiLevelType w:val="hybridMultilevel"/>
    <w:tmpl w:val="4F4456C2"/>
    <w:lvl w:ilvl="0" w:tplc="9DEAC6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252BE1"/>
    <w:multiLevelType w:val="hybridMultilevel"/>
    <w:tmpl w:val="E03CEA54"/>
    <w:lvl w:ilvl="0" w:tplc="327624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E8198B"/>
    <w:multiLevelType w:val="hybridMultilevel"/>
    <w:tmpl w:val="EBEAF5BA"/>
    <w:lvl w:ilvl="0" w:tplc="D60630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4561F6"/>
    <w:multiLevelType w:val="hybridMultilevel"/>
    <w:tmpl w:val="DEFE3E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6C6EC2"/>
    <w:multiLevelType w:val="hybridMultilevel"/>
    <w:tmpl w:val="2A489432"/>
    <w:lvl w:ilvl="0" w:tplc="A94A17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D390CAA"/>
    <w:multiLevelType w:val="hybridMultilevel"/>
    <w:tmpl w:val="5100F78E"/>
    <w:lvl w:ilvl="0" w:tplc="3872BC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7E0BD1"/>
    <w:multiLevelType w:val="hybridMultilevel"/>
    <w:tmpl w:val="360CB982"/>
    <w:lvl w:ilvl="0" w:tplc="2DE4DAF2">
      <w:start w:val="2"/>
      <w:numFmt w:val="decimal"/>
      <w:lvlText w:val="%1）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2">
    <w:nsid w:val="6D906A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9E224EB"/>
    <w:multiLevelType w:val="hybridMultilevel"/>
    <w:tmpl w:val="AC0249D6"/>
    <w:lvl w:ilvl="0" w:tplc="BCD6E5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A444E73"/>
    <w:multiLevelType w:val="hybridMultilevel"/>
    <w:tmpl w:val="B67A07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8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14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12"/>
  </w:num>
  <w:num w:numId="41">
    <w:abstractNumId w:val="9"/>
  </w:num>
  <w:num w:numId="42">
    <w:abstractNumId w:val="6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  <w:num w:numId="50">
    <w:abstractNumId w:val="0"/>
  </w:num>
  <w:num w:numId="51">
    <w:abstractNumId w:val="0"/>
  </w:num>
  <w:num w:numId="52">
    <w:abstractNumId w:val="0"/>
  </w:num>
  <w:num w:numId="53">
    <w:abstractNumId w:val="5"/>
  </w:num>
  <w:num w:numId="54">
    <w:abstractNumId w:val="3"/>
  </w:num>
  <w:num w:numId="55">
    <w:abstractNumId w:val="2"/>
  </w:num>
  <w:num w:numId="56">
    <w:abstractNumId w:val="7"/>
  </w:num>
  <w:num w:numId="57">
    <w:abstractNumId w:val="11"/>
  </w:num>
  <w:num w:numId="58">
    <w:abstractNumId w:val="10"/>
  </w:num>
  <w:num w:numId="59">
    <w:abstractNumId w:val="1"/>
  </w:num>
  <w:num w:numId="60">
    <w:abstractNumId w:val="1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A42D55"/>
    <w:rsid w:val="00000308"/>
    <w:rsid w:val="0000091F"/>
    <w:rsid w:val="00000943"/>
    <w:rsid w:val="00000955"/>
    <w:rsid w:val="000009D4"/>
    <w:rsid w:val="00001D44"/>
    <w:rsid w:val="00001EFE"/>
    <w:rsid w:val="00001FAE"/>
    <w:rsid w:val="000028BD"/>
    <w:rsid w:val="00002AA0"/>
    <w:rsid w:val="00002B93"/>
    <w:rsid w:val="000036E8"/>
    <w:rsid w:val="00004EDC"/>
    <w:rsid w:val="0000579D"/>
    <w:rsid w:val="00005C9E"/>
    <w:rsid w:val="00007150"/>
    <w:rsid w:val="00012EBD"/>
    <w:rsid w:val="00013F62"/>
    <w:rsid w:val="00014771"/>
    <w:rsid w:val="0001512C"/>
    <w:rsid w:val="0001514C"/>
    <w:rsid w:val="000151A2"/>
    <w:rsid w:val="000152A3"/>
    <w:rsid w:val="00015A2C"/>
    <w:rsid w:val="00020334"/>
    <w:rsid w:val="00021E28"/>
    <w:rsid w:val="0002245A"/>
    <w:rsid w:val="000228BF"/>
    <w:rsid w:val="00022D44"/>
    <w:rsid w:val="00022D5A"/>
    <w:rsid w:val="000239D9"/>
    <w:rsid w:val="0002405C"/>
    <w:rsid w:val="000241BF"/>
    <w:rsid w:val="00024CCB"/>
    <w:rsid w:val="00025A72"/>
    <w:rsid w:val="00026632"/>
    <w:rsid w:val="00026B88"/>
    <w:rsid w:val="000274F7"/>
    <w:rsid w:val="000279EF"/>
    <w:rsid w:val="00027C34"/>
    <w:rsid w:val="00027F33"/>
    <w:rsid w:val="000320AD"/>
    <w:rsid w:val="0003262F"/>
    <w:rsid w:val="000326E9"/>
    <w:rsid w:val="000334E5"/>
    <w:rsid w:val="0003563A"/>
    <w:rsid w:val="0003576D"/>
    <w:rsid w:val="00035818"/>
    <w:rsid w:val="00035D65"/>
    <w:rsid w:val="00036298"/>
    <w:rsid w:val="00036C0A"/>
    <w:rsid w:val="00036E79"/>
    <w:rsid w:val="00037289"/>
    <w:rsid w:val="0003781B"/>
    <w:rsid w:val="000412C1"/>
    <w:rsid w:val="00043781"/>
    <w:rsid w:val="0004499E"/>
    <w:rsid w:val="00044E3E"/>
    <w:rsid w:val="00046796"/>
    <w:rsid w:val="0004778A"/>
    <w:rsid w:val="000477E7"/>
    <w:rsid w:val="0004790A"/>
    <w:rsid w:val="000509A0"/>
    <w:rsid w:val="000509DE"/>
    <w:rsid w:val="00050ACC"/>
    <w:rsid w:val="00050C5F"/>
    <w:rsid w:val="00050E2E"/>
    <w:rsid w:val="00053257"/>
    <w:rsid w:val="00053A7E"/>
    <w:rsid w:val="0005493C"/>
    <w:rsid w:val="00054C75"/>
    <w:rsid w:val="000552D2"/>
    <w:rsid w:val="00055904"/>
    <w:rsid w:val="000561CB"/>
    <w:rsid w:val="0005772C"/>
    <w:rsid w:val="00061E8C"/>
    <w:rsid w:val="0006210E"/>
    <w:rsid w:val="00063477"/>
    <w:rsid w:val="000640EC"/>
    <w:rsid w:val="0006465C"/>
    <w:rsid w:val="00065BAB"/>
    <w:rsid w:val="00065D8C"/>
    <w:rsid w:val="00066218"/>
    <w:rsid w:val="00066690"/>
    <w:rsid w:val="00066F2E"/>
    <w:rsid w:val="00067F8A"/>
    <w:rsid w:val="00070769"/>
    <w:rsid w:val="00071B63"/>
    <w:rsid w:val="000724D2"/>
    <w:rsid w:val="0007406B"/>
    <w:rsid w:val="00074ECE"/>
    <w:rsid w:val="00075E06"/>
    <w:rsid w:val="00077C02"/>
    <w:rsid w:val="00077DCB"/>
    <w:rsid w:val="000803B9"/>
    <w:rsid w:val="000804E1"/>
    <w:rsid w:val="00080538"/>
    <w:rsid w:val="0008085C"/>
    <w:rsid w:val="00080E00"/>
    <w:rsid w:val="000822DC"/>
    <w:rsid w:val="000824FD"/>
    <w:rsid w:val="00083381"/>
    <w:rsid w:val="0008441A"/>
    <w:rsid w:val="000849CD"/>
    <w:rsid w:val="00084F8B"/>
    <w:rsid w:val="00085B68"/>
    <w:rsid w:val="00086B89"/>
    <w:rsid w:val="00086BAB"/>
    <w:rsid w:val="000902C4"/>
    <w:rsid w:val="0009277F"/>
    <w:rsid w:val="000935A4"/>
    <w:rsid w:val="00093B87"/>
    <w:rsid w:val="00093FD5"/>
    <w:rsid w:val="000946F0"/>
    <w:rsid w:val="00094BBF"/>
    <w:rsid w:val="000950B2"/>
    <w:rsid w:val="000950F9"/>
    <w:rsid w:val="0009639C"/>
    <w:rsid w:val="000963AF"/>
    <w:rsid w:val="00096591"/>
    <w:rsid w:val="00096A07"/>
    <w:rsid w:val="00096EE6"/>
    <w:rsid w:val="00097E96"/>
    <w:rsid w:val="000A10A6"/>
    <w:rsid w:val="000A2271"/>
    <w:rsid w:val="000A2519"/>
    <w:rsid w:val="000A288C"/>
    <w:rsid w:val="000A2C19"/>
    <w:rsid w:val="000A3F05"/>
    <w:rsid w:val="000A4192"/>
    <w:rsid w:val="000A5EF2"/>
    <w:rsid w:val="000A6E41"/>
    <w:rsid w:val="000A7825"/>
    <w:rsid w:val="000A791A"/>
    <w:rsid w:val="000B0629"/>
    <w:rsid w:val="000B1C65"/>
    <w:rsid w:val="000B3A03"/>
    <w:rsid w:val="000B4FED"/>
    <w:rsid w:val="000B625B"/>
    <w:rsid w:val="000B6E9C"/>
    <w:rsid w:val="000B6EE3"/>
    <w:rsid w:val="000B6FCC"/>
    <w:rsid w:val="000C01B2"/>
    <w:rsid w:val="000C0ED3"/>
    <w:rsid w:val="000C19AB"/>
    <w:rsid w:val="000C2CA4"/>
    <w:rsid w:val="000C3514"/>
    <w:rsid w:val="000C35E9"/>
    <w:rsid w:val="000C3DFB"/>
    <w:rsid w:val="000C6512"/>
    <w:rsid w:val="000C74BB"/>
    <w:rsid w:val="000D0E93"/>
    <w:rsid w:val="000D1118"/>
    <w:rsid w:val="000D13EA"/>
    <w:rsid w:val="000D1D24"/>
    <w:rsid w:val="000D24F8"/>
    <w:rsid w:val="000D2677"/>
    <w:rsid w:val="000D2A80"/>
    <w:rsid w:val="000D3BDA"/>
    <w:rsid w:val="000D402E"/>
    <w:rsid w:val="000D575E"/>
    <w:rsid w:val="000D604C"/>
    <w:rsid w:val="000D6695"/>
    <w:rsid w:val="000D6CE0"/>
    <w:rsid w:val="000D723D"/>
    <w:rsid w:val="000D7584"/>
    <w:rsid w:val="000E0393"/>
    <w:rsid w:val="000E136D"/>
    <w:rsid w:val="000E1537"/>
    <w:rsid w:val="000E1833"/>
    <w:rsid w:val="000E1A08"/>
    <w:rsid w:val="000E29DF"/>
    <w:rsid w:val="000E2DD4"/>
    <w:rsid w:val="000E499A"/>
    <w:rsid w:val="000E4B7C"/>
    <w:rsid w:val="000E535F"/>
    <w:rsid w:val="000E56FD"/>
    <w:rsid w:val="000E5B74"/>
    <w:rsid w:val="000E6B02"/>
    <w:rsid w:val="000F154D"/>
    <w:rsid w:val="000F1DE2"/>
    <w:rsid w:val="000F3803"/>
    <w:rsid w:val="000F4661"/>
    <w:rsid w:val="000F46E2"/>
    <w:rsid w:val="000F5672"/>
    <w:rsid w:val="000F69C3"/>
    <w:rsid w:val="000F6FF8"/>
    <w:rsid w:val="00100153"/>
    <w:rsid w:val="00100319"/>
    <w:rsid w:val="00100FB6"/>
    <w:rsid w:val="00101D1E"/>
    <w:rsid w:val="00103744"/>
    <w:rsid w:val="00103C37"/>
    <w:rsid w:val="0010585B"/>
    <w:rsid w:val="001063F9"/>
    <w:rsid w:val="00106413"/>
    <w:rsid w:val="00106E3A"/>
    <w:rsid w:val="00107202"/>
    <w:rsid w:val="00107206"/>
    <w:rsid w:val="001075A9"/>
    <w:rsid w:val="00110560"/>
    <w:rsid w:val="001107A1"/>
    <w:rsid w:val="00110C80"/>
    <w:rsid w:val="001110E6"/>
    <w:rsid w:val="001117EF"/>
    <w:rsid w:val="001123AC"/>
    <w:rsid w:val="00112A47"/>
    <w:rsid w:val="00112CA3"/>
    <w:rsid w:val="001135BD"/>
    <w:rsid w:val="0011376E"/>
    <w:rsid w:val="00113786"/>
    <w:rsid w:val="001142CD"/>
    <w:rsid w:val="001144AA"/>
    <w:rsid w:val="00114A2D"/>
    <w:rsid w:val="00114F79"/>
    <w:rsid w:val="00115DC7"/>
    <w:rsid w:val="001163B5"/>
    <w:rsid w:val="001169FB"/>
    <w:rsid w:val="00116FAE"/>
    <w:rsid w:val="00120910"/>
    <w:rsid w:val="0012093F"/>
    <w:rsid w:val="00120D3A"/>
    <w:rsid w:val="00121C26"/>
    <w:rsid w:val="001242C1"/>
    <w:rsid w:val="001242F1"/>
    <w:rsid w:val="00125741"/>
    <w:rsid w:val="00127243"/>
    <w:rsid w:val="00127798"/>
    <w:rsid w:val="001304B8"/>
    <w:rsid w:val="0013089B"/>
    <w:rsid w:val="00131618"/>
    <w:rsid w:val="0013188B"/>
    <w:rsid w:val="0013212D"/>
    <w:rsid w:val="00132839"/>
    <w:rsid w:val="00134286"/>
    <w:rsid w:val="001350A5"/>
    <w:rsid w:val="00135790"/>
    <w:rsid w:val="00135F5F"/>
    <w:rsid w:val="0013680F"/>
    <w:rsid w:val="00140681"/>
    <w:rsid w:val="00140A31"/>
    <w:rsid w:val="00140F85"/>
    <w:rsid w:val="001420B5"/>
    <w:rsid w:val="00143F98"/>
    <w:rsid w:val="001441AA"/>
    <w:rsid w:val="00144D10"/>
    <w:rsid w:val="00144D66"/>
    <w:rsid w:val="00146639"/>
    <w:rsid w:val="0014723D"/>
    <w:rsid w:val="00147912"/>
    <w:rsid w:val="0015032B"/>
    <w:rsid w:val="001508B7"/>
    <w:rsid w:val="00150B4D"/>
    <w:rsid w:val="00151AC6"/>
    <w:rsid w:val="00151B1C"/>
    <w:rsid w:val="001524CC"/>
    <w:rsid w:val="00152A72"/>
    <w:rsid w:val="00152F1C"/>
    <w:rsid w:val="00154E9C"/>
    <w:rsid w:val="0015541E"/>
    <w:rsid w:val="0015692C"/>
    <w:rsid w:val="00157112"/>
    <w:rsid w:val="001571C7"/>
    <w:rsid w:val="00157980"/>
    <w:rsid w:val="00160A72"/>
    <w:rsid w:val="00164455"/>
    <w:rsid w:val="00164C84"/>
    <w:rsid w:val="00164C8A"/>
    <w:rsid w:val="00164E82"/>
    <w:rsid w:val="001658FE"/>
    <w:rsid w:val="0016650A"/>
    <w:rsid w:val="00166CC1"/>
    <w:rsid w:val="00167064"/>
    <w:rsid w:val="00167544"/>
    <w:rsid w:val="001676B4"/>
    <w:rsid w:val="00167883"/>
    <w:rsid w:val="00171534"/>
    <w:rsid w:val="00171BC4"/>
    <w:rsid w:val="00171CB0"/>
    <w:rsid w:val="00172161"/>
    <w:rsid w:val="001736EE"/>
    <w:rsid w:val="0017435A"/>
    <w:rsid w:val="00174EDA"/>
    <w:rsid w:val="00175E04"/>
    <w:rsid w:val="00176602"/>
    <w:rsid w:val="00177CCD"/>
    <w:rsid w:val="00177EBB"/>
    <w:rsid w:val="00177EE9"/>
    <w:rsid w:val="001827FF"/>
    <w:rsid w:val="001849A5"/>
    <w:rsid w:val="00184C78"/>
    <w:rsid w:val="0018638A"/>
    <w:rsid w:val="00186439"/>
    <w:rsid w:val="00186F84"/>
    <w:rsid w:val="00187025"/>
    <w:rsid w:val="00187643"/>
    <w:rsid w:val="00190C5E"/>
    <w:rsid w:val="00191762"/>
    <w:rsid w:val="0019178B"/>
    <w:rsid w:val="001920B0"/>
    <w:rsid w:val="00192693"/>
    <w:rsid w:val="001928FB"/>
    <w:rsid w:val="00192C19"/>
    <w:rsid w:val="001931C4"/>
    <w:rsid w:val="001943C6"/>
    <w:rsid w:val="00196D49"/>
    <w:rsid w:val="00197083"/>
    <w:rsid w:val="00197203"/>
    <w:rsid w:val="001A0B1B"/>
    <w:rsid w:val="001A0B2B"/>
    <w:rsid w:val="001A0E03"/>
    <w:rsid w:val="001A161E"/>
    <w:rsid w:val="001A20CE"/>
    <w:rsid w:val="001A2F6C"/>
    <w:rsid w:val="001A3BCD"/>
    <w:rsid w:val="001A4F47"/>
    <w:rsid w:val="001A517E"/>
    <w:rsid w:val="001A558E"/>
    <w:rsid w:val="001A5D09"/>
    <w:rsid w:val="001A5F11"/>
    <w:rsid w:val="001A7575"/>
    <w:rsid w:val="001B173F"/>
    <w:rsid w:val="001B1DBC"/>
    <w:rsid w:val="001B20D5"/>
    <w:rsid w:val="001B2D94"/>
    <w:rsid w:val="001B304B"/>
    <w:rsid w:val="001B3228"/>
    <w:rsid w:val="001B37A5"/>
    <w:rsid w:val="001B3836"/>
    <w:rsid w:val="001B3AC1"/>
    <w:rsid w:val="001B3CDC"/>
    <w:rsid w:val="001B411D"/>
    <w:rsid w:val="001B4B53"/>
    <w:rsid w:val="001B4CE4"/>
    <w:rsid w:val="001B4CF4"/>
    <w:rsid w:val="001B66E1"/>
    <w:rsid w:val="001B77AF"/>
    <w:rsid w:val="001C05AA"/>
    <w:rsid w:val="001C0F5C"/>
    <w:rsid w:val="001C2801"/>
    <w:rsid w:val="001C2D9C"/>
    <w:rsid w:val="001C3424"/>
    <w:rsid w:val="001C3DAF"/>
    <w:rsid w:val="001C44E1"/>
    <w:rsid w:val="001C4BF2"/>
    <w:rsid w:val="001C4DF0"/>
    <w:rsid w:val="001C4EF7"/>
    <w:rsid w:val="001C575B"/>
    <w:rsid w:val="001C621A"/>
    <w:rsid w:val="001C624A"/>
    <w:rsid w:val="001C67B3"/>
    <w:rsid w:val="001C70D3"/>
    <w:rsid w:val="001D1234"/>
    <w:rsid w:val="001D1747"/>
    <w:rsid w:val="001D1BDD"/>
    <w:rsid w:val="001D46A3"/>
    <w:rsid w:val="001D4D12"/>
    <w:rsid w:val="001D53AD"/>
    <w:rsid w:val="001D6D4B"/>
    <w:rsid w:val="001E0290"/>
    <w:rsid w:val="001E0418"/>
    <w:rsid w:val="001E056E"/>
    <w:rsid w:val="001E07BD"/>
    <w:rsid w:val="001E1398"/>
    <w:rsid w:val="001E168D"/>
    <w:rsid w:val="001E291B"/>
    <w:rsid w:val="001E2F2E"/>
    <w:rsid w:val="001E3049"/>
    <w:rsid w:val="001E357D"/>
    <w:rsid w:val="001E3C48"/>
    <w:rsid w:val="001E5683"/>
    <w:rsid w:val="001E5E42"/>
    <w:rsid w:val="001E5ECC"/>
    <w:rsid w:val="001E679A"/>
    <w:rsid w:val="001E6DF4"/>
    <w:rsid w:val="001F04A2"/>
    <w:rsid w:val="001F16BF"/>
    <w:rsid w:val="001F16E1"/>
    <w:rsid w:val="001F1B16"/>
    <w:rsid w:val="001F2755"/>
    <w:rsid w:val="001F3951"/>
    <w:rsid w:val="001F435B"/>
    <w:rsid w:val="001F4BE8"/>
    <w:rsid w:val="001F4F74"/>
    <w:rsid w:val="001F586A"/>
    <w:rsid w:val="001F6DA9"/>
    <w:rsid w:val="001F71DA"/>
    <w:rsid w:val="002004C7"/>
    <w:rsid w:val="00200511"/>
    <w:rsid w:val="00200607"/>
    <w:rsid w:val="00200A5F"/>
    <w:rsid w:val="00201322"/>
    <w:rsid w:val="00201C72"/>
    <w:rsid w:val="00201CAB"/>
    <w:rsid w:val="002025BB"/>
    <w:rsid w:val="00202B13"/>
    <w:rsid w:val="00202FDB"/>
    <w:rsid w:val="002037F9"/>
    <w:rsid w:val="00203881"/>
    <w:rsid w:val="002066A7"/>
    <w:rsid w:val="00206D42"/>
    <w:rsid w:val="00207004"/>
    <w:rsid w:val="002101E4"/>
    <w:rsid w:val="002102B9"/>
    <w:rsid w:val="00210369"/>
    <w:rsid w:val="002103DF"/>
    <w:rsid w:val="00211121"/>
    <w:rsid w:val="0021216A"/>
    <w:rsid w:val="002143A5"/>
    <w:rsid w:val="00214F58"/>
    <w:rsid w:val="00215FB2"/>
    <w:rsid w:val="002173DC"/>
    <w:rsid w:val="002178A4"/>
    <w:rsid w:val="00220F1A"/>
    <w:rsid w:val="00221345"/>
    <w:rsid w:val="002215D1"/>
    <w:rsid w:val="00221C47"/>
    <w:rsid w:val="00222300"/>
    <w:rsid w:val="0022311A"/>
    <w:rsid w:val="00223B17"/>
    <w:rsid w:val="00224BE2"/>
    <w:rsid w:val="00224FB9"/>
    <w:rsid w:val="0022738C"/>
    <w:rsid w:val="0022748F"/>
    <w:rsid w:val="00227F03"/>
    <w:rsid w:val="0023061A"/>
    <w:rsid w:val="00232E1A"/>
    <w:rsid w:val="00233C02"/>
    <w:rsid w:val="00235170"/>
    <w:rsid w:val="00235CA0"/>
    <w:rsid w:val="00235D67"/>
    <w:rsid w:val="00235F73"/>
    <w:rsid w:val="00237ADE"/>
    <w:rsid w:val="0024213D"/>
    <w:rsid w:val="00243161"/>
    <w:rsid w:val="00243309"/>
    <w:rsid w:val="00244022"/>
    <w:rsid w:val="00244224"/>
    <w:rsid w:val="00245901"/>
    <w:rsid w:val="00246C55"/>
    <w:rsid w:val="00247625"/>
    <w:rsid w:val="00250459"/>
    <w:rsid w:val="00250831"/>
    <w:rsid w:val="00250CBC"/>
    <w:rsid w:val="00250DC7"/>
    <w:rsid w:val="00251247"/>
    <w:rsid w:val="00252A89"/>
    <w:rsid w:val="0025373E"/>
    <w:rsid w:val="00254A4C"/>
    <w:rsid w:val="002560C5"/>
    <w:rsid w:val="00256F02"/>
    <w:rsid w:val="002571CE"/>
    <w:rsid w:val="002605D7"/>
    <w:rsid w:val="00260F65"/>
    <w:rsid w:val="002613B1"/>
    <w:rsid w:val="002620CB"/>
    <w:rsid w:val="00262151"/>
    <w:rsid w:val="002629CF"/>
    <w:rsid w:val="002635E7"/>
    <w:rsid w:val="00265E71"/>
    <w:rsid w:val="0026628D"/>
    <w:rsid w:val="002677DB"/>
    <w:rsid w:val="002679AC"/>
    <w:rsid w:val="00267B07"/>
    <w:rsid w:val="002702A0"/>
    <w:rsid w:val="00270AA6"/>
    <w:rsid w:val="00272CBB"/>
    <w:rsid w:val="00274D4A"/>
    <w:rsid w:val="00275327"/>
    <w:rsid w:val="002756A7"/>
    <w:rsid w:val="00275BD4"/>
    <w:rsid w:val="00276353"/>
    <w:rsid w:val="002767D3"/>
    <w:rsid w:val="00276D1E"/>
    <w:rsid w:val="0028010D"/>
    <w:rsid w:val="00280309"/>
    <w:rsid w:val="00280455"/>
    <w:rsid w:val="00280703"/>
    <w:rsid w:val="0028097A"/>
    <w:rsid w:val="0028191E"/>
    <w:rsid w:val="00281B17"/>
    <w:rsid w:val="00281EC4"/>
    <w:rsid w:val="002821D9"/>
    <w:rsid w:val="0028343A"/>
    <w:rsid w:val="00284C87"/>
    <w:rsid w:val="002865B9"/>
    <w:rsid w:val="0028671A"/>
    <w:rsid w:val="00286C2F"/>
    <w:rsid w:val="00286E59"/>
    <w:rsid w:val="00287D1A"/>
    <w:rsid w:val="002904B6"/>
    <w:rsid w:val="00290969"/>
    <w:rsid w:val="0029099D"/>
    <w:rsid w:val="00290AD1"/>
    <w:rsid w:val="00291CEA"/>
    <w:rsid w:val="00291D05"/>
    <w:rsid w:val="002924F8"/>
    <w:rsid w:val="00292FFE"/>
    <w:rsid w:val="00293925"/>
    <w:rsid w:val="00293A03"/>
    <w:rsid w:val="00294643"/>
    <w:rsid w:val="002946EA"/>
    <w:rsid w:val="0029579F"/>
    <w:rsid w:val="0029619D"/>
    <w:rsid w:val="00296D20"/>
    <w:rsid w:val="00297B18"/>
    <w:rsid w:val="002A0F8D"/>
    <w:rsid w:val="002A2C22"/>
    <w:rsid w:val="002A2DA8"/>
    <w:rsid w:val="002A3D50"/>
    <w:rsid w:val="002A512B"/>
    <w:rsid w:val="002A5334"/>
    <w:rsid w:val="002A5A77"/>
    <w:rsid w:val="002A5F55"/>
    <w:rsid w:val="002A6DF8"/>
    <w:rsid w:val="002A741A"/>
    <w:rsid w:val="002A7504"/>
    <w:rsid w:val="002A751C"/>
    <w:rsid w:val="002A7570"/>
    <w:rsid w:val="002B0F30"/>
    <w:rsid w:val="002B10BF"/>
    <w:rsid w:val="002B197A"/>
    <w:rsid w:val="002B1F7F"/>
    <w:rsid w:val="002B26A5"/>
    <w:rsid w:val="002B29E7"/>
    <w:rsid w:val="002B3BB5"/>
    <w:rsid w:val="002B4258"/>
    <w:rsid w:val="002B4736"/>
    <w:rsid w:val="002B4BBD"/>
    <w:rsid w:val="002B67FB"/>
    <w:rsid w:val="002C0CA7"/>
    <w:rsid w:val="002C1AAF"/>
    <w:rsid w:val="002C2016"/>
    <w:rsid w:val="002C2959"/>
    <w:rsid w:val="002C2FE0"/>
    <w:rsid w:val="002C4457"/>
    <w:rsid w:val="002C4C62"/>
    <w:rsid w:val="002C506C"/>
    <w:rsid w:val="002C53C7"/>
    <w:rsid w:val="002C543B"/>
    <w:rsid w:val="002C7DDD"/>
    <w:rsid w:val="002D009A"/>
    <w:rsid w:val="002D05E9"/>
    <w:rsid w:val="002D0B98"/>
    <w:rsid w:val="002D0FDA"/>
    <w:rsid w:val="002D2F5C"/>
    <w:rsid w:val="002D2FDD"/>
    <w:rsid w:val="002D3E18"/>
    <w:rsid w:val="002D4779"/>
    <w:rsid w:val="002D4A4A"/>
    <w:rsid w:val="002D544B"/>
    <w:rsid w:val="002D59D3"/>
    <w:rsid w:val="002D5EA4"/>
    <w:rsid w:val="002D650D"/>
    <w:rsid w:val="002D7071"/>
    <w:rsid w:val="002D728C"/>
    <w:rsid w:val="002E0AFD"/>
    <w:rsid w:val="002E1AF2"/>
    <w:rsid w:val="002E1F9C"/>
    <w:rsid w:val="002E37BF"/>
    <w:rsid w:val="002E58A9"/>
    <w:rsid w:val="002E5B66"/>
    <w:rsid w:val="002E6375"/>
    <w:rsid w:val="002E7771"/>
    <w:rsid w:val="002E7C28"/>
    <w:rsid w:val="002F04E9"/>
    <w:rsid w:val="002F091E"/>
    <w:rsid w:val="002F1439"/>
    <w:rsid w:val="002F195D"/>
    <w:rsid w:val="002F26A9"/>
    <w:rsid w:val="002F343C"/>
    <w:rsid w:val="002F5632"/>
    <w:rsid w:val="002F56D2"/>
    <w:rsid w:val="002F5755"/>
    <w:rsid w:val="002F691E"/>
    <w:rsid w:val="002F72C8"/>
    <w:rsid w:val="002F788E"/>
    <w:rsid w:val="002F7CF5"/>
    <w:rsid w:val="002F7F4B"/>
    <w:rsid w:val="003004F8"/>
    <w:rsid w:val="00300D80"/>
    <w:rsid w:val="00300DCE"/>
    <w:rsid w:val="00301005"/>
    <w:rsid w:val="00301424"/>
    <w:rsid w:val="0030224C"/>
    <w:rsid w:val="0030247B"/>
    <w:rsid w:val="0030299E"/>
    <w:rsid w:val="00302C89"/>
    <w:rsid w:val="0030313E"/>
    <w:rsid w:val="00303C15"/>
    <w:rsid w:val="00303D0C"/>
    <w:rsid w:val="00304498"/>
    <w:rsid w:val="00304CEA"/>
    <w:rsid w:val="00306153"/>
    <w:rsid w:val="003067F8"/>
    <w:rsid w:val="00306F9B"/>
    <w:rsid w:val="00307AB6"/>
    <w:rsid w:val="003103EB"/>
    <w:rsid w:val="0031058A"/>
    <w:rsid w:val="00311634"/>
    <w:rsid w:val="0031163B"/>
    <w:rsid w:val="003129AF"/>
    <w:rsid w:val="0031313A"/>
    <w:rsid w:val="003133D3"/>
    <w:rsid w:val="00313C9E"/>
    <w:rsid w:val="00314140"/>
    <w:rsid w:val="00314326"/>
    <w:rsid w:val="003146C6"/>
    <w:rsid w:val="003159FC"/>
    <w:rsid w:val="00316563"/>
    <w:rsid w:val="0031733E"/>
    <w:rsid w:val="00317473"/>
    <w:rsid w:val="00320000"/>
    <w:rsid w:val="003207BF"/>
    <w:rsid w:val="0032141A"/>
    <w:rsid w:val="003218D9"/>
    <w:rsid w:val="00321F82"/>
    <w:rsid w:val="003222CF"/>
    <w:rsid w:val="003223D2"/>
    <w:rsid w:val="003229CF"/>
    <w:rsid w:val="00323643"/>
    <w:rsid w:val="0032383C"/>
    <w:rsid w:val="00323931"/>
    <w:rsid w:val="003248B3"/>
    <w:rsid w:val="003249D4"/>
    <w:rsid w:val="003251BC"/>
    <w:rsid w:val="003257FD"/>
    <w:rsid w:val="00325864"/>
    <w:rsid w:val="0032619B"/>
    <w:rsid w:val="003263B5"/>
    <w:rsid w:val="00326611"/>
    <w:rsid w:val="00326978"/>
    <w:rsid w:val="003269E7"/>
    <w:rsid w:val="003277D9"/>
    <w:rsid w:val="00327CEC"/>
    <w:rsid w:val="0033084D"/>
    <w:rsid w:val="00331DFA"/>
    <w:rsid w:val="0033226D"/>
    <w:rsid w:val="00332D92"/>
    <w:rsid w:val="00335A04"/>
    <w:rsid w:val="00335C15"/>
    <w:rsid w:val="00336CDA"/>
    <w:rsid w:val="00336FEF"/>
    <w:rsid w:val="00337406"/>
    <w:rsid w:val="00340BC7"/>
    <w:rsid w:val="00342561"/>
    <w:rsid w:val="003429F4"/>
    <w:rsid w:val="0034396C"/>
    <w:rsid w:val="00343D5D"/>
    <w:rsid w:val="00344BD2"/>
    <w:rsid w:val="00344D86"/>
    <w:rsid w:val="0034537D"/>
    <w:rsid w:val="00346298"/>
    <w:rsid w:val="0034655E"/>
    <w:rsid w:val="003467E3"/>
    <w:rsid w:val="003471FB"/>
    <w:rsid w:val="0035141C"/>
    <w:rsid w:val="00351B5B"/>
    <w:rsid w:val="00352958"/>
    <w:rsid w:val="0035300F"/>
    <w:rsid w:val="003534AF"/>
    <w:rsid w:val="0035350C"/>
    <w:rsid w:val="003539E0"/>
    <w:rsid w:val="00353C44"/>
    <w:rsid w:val="00353C99"/>
    <w:rsid w:val="00353EA1"/>
    <w:rsid w:val="00354114"/>
    <w:rsid w:val="00354A11"/>
    <w:rsid w:val="003550C9"/>
    <w:rsid w:val="00355B8A"/>
    <w:rsid w:val="0035682B"/>
    <w:rsid w:val="00356A84"/>
    <w:rsid w:val="00356D80"/>
    <w:rsid w:val="0036021B"/>
    <w:rsid w:val="003606D0"/>
    <w:rsid w:val="00360E4B"/>
    <w:rsid w:val="003615C3"/>
    <w:rsid w:val="00361661"/>
    <w:rsid w:val="00362475"/>
    <w:rsid w:val="003633DD"/>
    <w:rsid w:val="003633F3"/>
    <w:rsid w:val="003643F2"/>
    <w:rsid w:val="00365816"/>
    <w:rsid w:val="00366D93"/>
    <w:rsid w:val="0036749D"/>
    <w:rsid w:val="00367996"/>
    <w:rsid w:val="003705AC"/>
    <w:rsid w:val="0037065A"/>
    <w:rsid w:val="00370E1B"/>
    <w:rsid w:val="0037109F"/>
    <w:rsid w:val="003710B2"/>
    <w:rsid w:val="0037131E"/>
    <w:rsid w:val="003714D2"/>
    <w:rsid w:val="00371861"/>
    <w:rsid w:val="00373436"/>
    <w:rsid w:val="003740AB"/>
    <w:rsid w:val="00374716"/>
    <w:rsid w:val="00374F67"/>
    <w:rsid w:val="003752FA"/>
    <w:rsid w:val="00376FFE"/>
    <w:rsid w:val="0038118C"/>
    <w:rsid w:val="0038162E"/>
    <w:rsid w:val="00381A8F"/>
    <w:rsid w:val="00381CBF"/>
    <w:rsid w:val="00381D03"/>
    <w:rsid w:val="00382CBC"/>
    <w:rsid w:val="0038455E"/>
    <w:rsid w:val="00384CFB"/>
    <w:rsid w:val="003855CB"/>
    <w:rsid w:val="00385D45"/>
    <w:rsid w:val="00386E29"/>
    <w:rsid w:val="003871C8"/>
    <w:rsid w:val="003905C8"/>
    <w:rsid w:val="00390D8E"/>
    <w:rsid w:val="00391813"/>
    <w:rsid w:val="00392851"/>
    <w:rsid w:val="00393016"/>
    <w:rsid w:val="00393E3C"/>
    <w:rsid w:val="00394404"/>
    <w:rsid w:val="00395FDA"/>
    <w:rsid w:val="003962BA"/>
    <w:rsid w:val="00396E90"/>
    <w:rsid w:val="003970FE"/>
    <w:rsid w:val="00397169"/>
    <w:rsid w:val="00397429"/>
    <w:rsid w:val="00397964"/>
    <w:rsid w:val="00397CCA"/>
    <w:rsid w:val="003A0AAA"/>
    <w:rsid w:val="003A2252"/>
    <w:rsid w:val="003A2F25"/>
    <w:rsid w:val="003A3B98"/>
    <w:rsid w:val="003A4C8B"/>
    <w:rsid w:val="003A6778"/>
    <w:rsid w:val="003A6C05"/>
    <w:rsid w:val="003A7BA4"/>
    <w:rsid w:val="003A7EEF"/>
    <w:rsid w:val="003B0CBC"/>
    <w:rsid w:val="003B2C9E"/>
    <w:rsid w:val="003B2D78"/>
    <w:rsid w:val="003B2F25"/>
    <w:rsid w:val="003B36CF"/>
    <w:rsid w:val="003B410E"/>
    <w:rsid w:val="003B42A3"/>
    <w:rsid w:val="003B513B"/>
    <w:rsid w:val="003B59DD"/>
    <w:rsid w:val="003C0075"/>
    <w:rsid w:val="003C117B"/>
    <w:rsid w:val="003C21CA"/>
    <w:rsid w:val="003C2AD5"/>
    <w:rsid w:val="003C2C25"/>
    <w:rsid w:val="003C4EDE"/>
    <w:rsid w:val="003C5F5A"/>
    <w:rsid w:val="003C604C"/>
    <w:rsid w:val="003C690F"/>
    <w:rsid w:val="003C6E54"/>
    <w:rsid w:val="003C76BF"/>
    <w:rsid w:val="003C7770"/>
    <w:rsid w:val="003C7B4F"/>
    <w:rsid w:val="003D0806"/>
    <w:rsid w:val="003D11B5"/>
    <w:rsid w:val="003D1AB0"/>
    <w:rsid w:val="003D2645"/>
    <w:rsid w:val="003D2ED6"/>
    <w:rsid w:val="003D60BC"/>
    <w:rsid w:val="003D7065"/>
    <w:rsid w:val="003D73DF"/>
    <w:rsid w:val="003D74FC"/>
    <w:rsid w:val="003D7B91"/>
    <w:rsid w:val="003D7D66"/>
    <w:rsid w:val="003E025A"/>
    <w:rsid w:val="003E1116"/>
    <w:rsid w:val="003E147D"/>
    <w:rsid w:val="003E1CE0"/>
    <w:rsid w:val="003E287D"/>
    <w:rsid w:val="003E34C1"/>
    <w:rsid w:val="003E4EA2"/>
    <w:rsid w:val="003E4EC9"/>
    <w:rsid w:val="003E635E"/>
    <w:rsid w:val="003E6F3E"/>
    <w:rsid w:val="003E79CC"/>
    <w:rsid w:val="003F04FB"/>
    <w:rsid w:val="003F117A"/>
    <w:rsid w:val="003F2446"/>
    <w:rsid w:val="003F3545"/>
    <w:rsid w:val="003F3E15"/>
    <w:rsid w:val="003F3EEE"/>
    <w:rsid w:val="003F403D"/>
    <w:rsid w:val="003F424F"/>
    <w:rsid w:val="003F48DC"/>
    <w:rsid w:val="003F52FD"/>
    <w:rsid w:val="003F6D8D"/>
    <w:rsid w:val="003F73F8"/>
    <w:rsid w:val="003F7ABA"/>
    <w:rsid w:val="003F7DFA"/>
    <w:rsid w:val="00400907"/>
    <w:rsid w:val="00400B0F"/>
    <w:rsid w:val="0040163F"/>
    <w:rsid w:val="00402652"/>
    <w:rsid w:val="00402E09"/>
    <w:rsid w:val="0040373E"/>
    <w:rsid w:val="00404F9F"/>
    <w:rsid w:val="004051F1"/>
    <w:rsid w:val="00406210"/>
    <w:rsid w:val="004062F4"/>
    <w:rsid w:val="00407A8F"/>
    <w:rsid w:val="00407C0A"/>
    <w:rsid w:val="00410186"/>
    <w:rsid w:val="00410BEE"/>
    <w:rsid w:val="00410EC1"/>
    <w:rsid w:val="00412DC5"/>
    <w:rsid w:val="004130E0"/>
    <w:rsid w:val="004139E5"/>
    <w:rsid w:val="00414AA9"/>
    <w:rsid w:val="00414DD6"/>
    <w:rsid w:val="00414DF2"/>
    <w:rsid w:val="00414FA3"/>
    <w:rsid w:val="00415224"/>
    <w:rsid w:val="00415480"/>
    <w:rsid w:val="00415528"/>
    <w:rsid w:val="00415DF9"/>
    <w:rsid w:val="00417018"/>
    <w:rsid w:val="004171D2"/>
    <w:rsid w:val="0042072C"/>
    <w:rsid w:val="0042179B"/>
    <w:rsid w:val="004218F8"/>
    <w:rsid w:val="00422169"/>
    <w:rsid w:val="004222B4"/>
    <w:rsid w:val="00424080"/>
    <w:rsid w:val="00424372"/>
    <w:rsid w:val="00424937"/>
    <w:rsid w:val="00424D07"/>
    <w:rsid w:val="00425EB6"/>
    <w:rsid w:val="004267D6"/>
    <w:rsid w:val="00426D6A"/>
    <w:rsid w:val="00427977"/>
    <w:rsid w:val="00430092"/>
    <w:rsid w:val="004303D3"/>
    <w:rsid w:val="00430D94"/>
    <w:rsid w:val="00431005"/>
    <w:rsid w:val="00431704"/>
    <w:rsid w:val="00432306"/>
    <w:rsid w:val="00432D5E"/>
    <w:rsid w:val="00433167"/>
    <w:rsid w:val="00433882"/>
    <w:rsid w:val="00433D44"/>
    <w:rsid w:val="00434743"/>
    <w:rsid w:val="0043533C"/>
    <w:rsid w:val="004353F4"/>
    <w:rsid w:val="00437CA7"/>
    <w:rsid w:val="004404A6"/>
    <w:rsid w:val="004405E2"/>
    <w:rsid w:val="00440D2F"/>
    <w:rsid w:val="004429B8"/>
    <w:rsid w:val="00442FE5"/>
    <w:rsid w:val="00444683"/>
    <w:rsid w:val="00444C98"/>
    <w:rsid w:val="00444E2E"/>
    <w:rsid w:val="00445635"/>
    <w:rsid w:val="00445CCB"/>
    <w:rsid w:val="0044605B"/>
    <w:rsid w:val="004461D6"/>
    <w:rsid w:val="00446CAE"/>
    <w:rsid w:val="00450E87"/>
    <w:rsid w:val="00451902"/>
    <w:rsid w:val="004521B1"/>
    <w:rsid w:val="00452451"/>
    <w:rsid w:val="00452C99"/>
    <w:rsid w:val="00453652"/>
    <w:rsid w:val="00453D5C"/>
    <w:rsid w:val="00453E47"/>
    <w:rsid w:val="00454C09"/>
    <w:rsid w:val="00454CD0"/>
    <w:rsid w:val="00454D83"/>
    <w:rsid w:val="00454F38"/>
    <w:rsid w:val="00456EB7"/>
    <w:rsid w:val="00457BAB"/>
    <w:rsid w:val="0046186A"/>
    <w:rsid w:val="004620C6"/>
    <w:rsid w:val="004620F6"/>
    <w:rsid w:val="00462998"/>
    <w:rsid w:val="00462E18"/>
    <w:rsid w:val="004630E1"/>
    <w:rsid w:val="00463B1E"/>
    <w:rsid w:val="00464600"/>
    <w:rsid w:val="00464A2E"/>
    <w:rsid w:val="00465CBB"/>
    <w:rsid w:val="004661D3"/>
    <w:rsid w:val="00466397"/>
    <w:rsid w:val="00466756"/>
    <w:rsid w:val="004669B5"/>
    <w:rsid w:val="00466E17"/>
    <w:rsid w:val="00466FB0"/>
    <w:rsid w:val="0046765B"/>
    <w:rsid w:val="004708EB"/>
    <w:rsid w:val="00470C3A"/>
    <w:rsid w:val="0047219C"/>
    <w:rsid w:val="004726CD"/>
    <w:rsid w:val="0047273C"/>
    <w:rsid w:val="00472DE5"/>
    <w:rsid w:val="00472F58"/>
    <w:rsid w:val="00473473"/>
    <w:rsid w:val="004757FF"/>
    <w:rsid w:val="00476CA9"/>
    <w:rsid w:val="004776FB"/>
    <w:rsid w:val="004801AD"/>
    <w:rsid w:val="00480B32"/>
    <w:rsid w:val="00482E5F"/>
    <w:rsid w:val="00482F32"/>
    <w:rsid w:val="004830B9"/>
    <w:rsid w:val="004844D6"/>
    <w:rsid w:val="00484A2A"/>
    <w:rsid w:val="0048625F"/>
    <w:rsid w:val="004866C7"/>
    <w:rsid w:val="00486897"/>
    <w:rsid w:val="00487157"/>
    <w:rsid w:val="00487E2A"/>
    <w:rsid w:val="004900FD"/>
    <w:rsid w:val="00490481"/>
    <w:rsid w:val="00490580"/>
    <w:rsid w:val="0049295D"/>
    <w:rsid w:val="00492BF1"/>
    <w:rsid w:val="00494B47"/>
    <w:rsid w:val="00497D10"/>
    <w:rsid w:val="004A1614"/>
    <w:rsid w:val="004A1D11"/>
    <w:rsid w:val="004A2CA5"/>
    <w:rsid w:val="004A34B0"/>
    <w:rsid w:val="004A3DEE"/>
    <w:rsid w:val="004A40B5"/>
    <w:rsid w:val="004A5DFB"/>
    <w:rsid w:val="004A6636"/>
    <w:rsid w:val="004A6774"/>
    <w:rsid w:val="004A6DAF"/>
    <w:rsid w:val="004B0060"/>
    <w:rsid w:val="004B1385"/>
    <w:rsid w:val="004B193C"/>
    <w:rsid w:val="004B2430"/>
    <w:rsid w:val="004B319E"/>
    <w:rsid w:val="004B334A"/>
    <w:rsid w:val="004B3413"/>
    <w:rsid w:val="004B36BD"/>
    <w:rsid w:val="004B4ACC"/>
    <w:rsid w:val="004B4B47"/>
    <w:rsid w:val="004B5425"/>
    <w:rsid w:val="004B5A0B"/>
    <w:rsid w:val="004B6877"/>
    <w:rsid w:val="004B6A24"/>
    <w:rsid w:val="004B7201"/>
    <w:rsid w:val="004B757C"/>
    <w:rsid w:val="004C0EF2"/>
    <w:rsid w:val="004C120E"/>
    <w:rsid w:val="004C1726"/>
    <w:rsid w:val="004C243E"/>
    <w:rsid w:val="004C2C4D"/>
    <w:rsid w:val="004C2F32"/>
    <w:rsid w:val="004C32A8"/>
    <w:rsid w:val="004C35E8"/>
    <w:rsid w:val="004C4E18"/>
    <w:rsid w:val="004C594D"/>
    <w:rsid w:val="004C64A0"/>
    <w:rsid w:val="004C6DE1"/>
    <w:rsid w:val="004D076D"/>
    <w:rsid w:val="004D1243"/>
    <w:rsid w:val="004D1590"/>
    <w:rsid w:val="004D2AA4"/>
    <w:rsid w:val="004D3C29"/>
    <w:rsid w:val="004D3E55"/>
    <w:rsid w:val="004D5098"/>
    <w:rsid w:val="004D51D1"/>
    <w:rsid w:val="004D5461"/>
    <w:rsid w:val="004D5825"/>
    <w:rsid w:val="004D7602"/>
    <w:rsid w:val="004D7934"/>
    <w:rsid w:val="004E0E60"/>
    <w:rsid w:val="004E18D0"/>
    <w:rsid w:val="004E1FAE"/>
    <w:rsid w:val="004E2F6C"/>
    <w:rsid w:val="004E35A1"/>
    <w:rsid w:val="004E45D1"/>
    <w:rsid w:val="004E5EEB"/>
    <w:rsid w:val="004E645A"/>
    <w:rsid w:val="004E757F"/>
    <w:rsid w:val="004F031A"/>
    <w:rsid w:val="004F0A96"/>
    <w:rsid w:val="004F3003"/>
    <w:rsid w:val="004F4090"/>
    <w:rsid w:val="004F4D91"/>
    <w:rsid w:val="004F52C1"/>
    <w:rsid w:val="004F5465"/>
    <w:rsid w:val="004F6EFD"/>
    <w:rsid w:val="004F7670"/>
    <w:rsid w:val="0050277F"/>
    <w:rsid w:val="00502C18"/>
    <w:rsid w:val="00503E08"/>
    <w:rsid w:val="00504621"/>
    <w:rsid w:val="00504851"/>
    <w:rsid w:val="005055A4"/>
    <w:rsid w:val="00505C92"/>
    <w:rsid w:val="0050666D"/>
    <w:rsid w:val="00506739"/>
    <w:rsid w:val="0050677D"/>
    <w:rsid w:val="00506A38"/>
    <w:rsid w:val="00506B96"/>
    <w:rsid w:val="00506E65"/>
    <w:rsid w:val="00507DB4"/>
    <w:rsid w:val="0051097D"/>
    <w:rsid w:val="0051121E"/>
    <w:rsid w:val="00511710"/>
    <w:rsid w:val="005122BC"/>
    <w:rsid w:val="00514BD7"/>
    <w:rsid w:val="005157A4"/>
    <w:rsid w:val="00517483"/>
    <w:rsid w:val="005179BD"/>
    <w:rsid w:val="0052022E"/>
    <w:rsid w:val="0052037A"/>
    <w:rsid w:val="0052113B"/>
    <w:rsid w:val="00521B9C"/>
    <w:rsid w:val="00521CA5"/>
    <w:rsid w:val="00522BA5"/>
    <w:rsid w:val="00522CA5"/>
    <w:rsid w:val="005249A7"/>
    <w:rsid w:val="00525D78"/>
    <w:rsid w:val="00526741"/>
    <w:rsid w:val="005273D3"/>
    <w:rsid w:val="00527437"/>
    <w:rsid w:val="00527461"/>
    <w:rsid w:val="00527529"/>
    <w:rsid w:val="00527551"/>
    <w:rsid w:val="00527AF9"/>
    <w:rsid w:val="00527F60"/>
    <w:rsid w:val="00530F6A"/>
    <w:rsid w:val="005320B6"/>
    <w:rsid w:val="00532F7A"/>
    <w:rsid w:val="00533A2D"/>
    <w:rsid w:val="00534E10"/>
    <w:rsid w:val="00535CD2"/>
    <w:rsid w:val="00535CDA"/>
    <w:rsid w:val="00536AA8"/>
    <w:rsid w:val="00536FFC"/>
    <w:rsid w:val="00540FC2"/>
    <w:rsid w:val="00542900"/>
    <w:rsid w:val="00542A93"/>
    <w:rsid w:val="00543087"/>
    <w:rsid w:val="0054340E"/>
    <w:rsid w:val="005461D1"/>
    <w:rsid w:val="00547578"/>
    <w:rsid w:val="0054778B"/>
    <w:rsid w:val="00547B7B"/>
    <w:rsid w:val="0055173B"/>
    <w:rsid w:val="005532A7"/>
    <w:rsid w:val="005534F3"/>
    <w:rsid w:val="0055353C"/>
    <w:rsid w:val="00553560"/>
    <w:rsid w:val="005536E2"/>
    <w:rsid w:val="00554348"/>
    <w:rsid w:val="00554872"/>
    <w:rsid w:val="005549B5"/>
    <w:rsid w:val="0055543F"/>
    <w:rsid w:val="0055588B"/>
    <w:rsid w:val="00555E78"/>
    <w:rsid w:val="0055608C"/>
    <w:rsid w:val="00556792"/>
    <w:rsid w:val="00557466"/>
    <w:rsid w:val="005576D1"/>
    <w:rsid w:val="00557B18"/>
    <w:rsid w:val="0056219A"/>
    <w:rsid w:val="00562A65"/>
    <w:rsid w:val="0056327D"/>
    <w:rsid w:val="0056365B"/>
    <w:rsid w:val="005638D3"/>
    <w:rsid w:val="00564903"/>
    <w:rsid w:val="005651ED"/>
    <w:rsid w:val="0056552D"/>
    <w:rsid w:val="00565532"/>
    <w:rsid w:val="00566805"/>
    <w:rsid w:val="00567A55"/>
    <w:rsid w:val="005705BE"/>
    <w:rsid w:val="0057067C"/>
    <w:rsid w:val="00572E22"/>
    <w:rsid w:val="00572EEF"/>
    <w:rsid w:val="00573538"/>
    <w:rsid w:val="00574069"/>
    <w:rsid w:val="005752FA"/>
    <w:rsid w:val="00575DE2"/>
    <w:rsid w:val="0057673F"/>
    <w:rsid w:val="00576FD6"/>
    <w:rsid w:val="00577078"/>
    <w:rsid w:val="00577337"/>
    <w:rsid w:val="005779F0"/>
    <w:rsid w:val="00577A59"/>
    <w:rsid w:val="005807AB"/>
    <w:rsid w:val="0058122E"/>
    <w:rsid w:val="005815DB"/>
    <w:rsid w:val="00581717"/>
    <w:rsid w:val="00581D74"/>
    <w:rsid w:val="00581EAE"/>
    <w:rsid w:val="005826F9"/>
    <w:rsid w:val="005827C6"/>
    <w:rsid w:val="00582FE1"/>
    <w:rsid w:val="005838D0"/>
    <w:rsid w:val="00584C5B"/>
    <w:rsid w:val="0058666B"/>
    <w:rsid w:val="00586B42"/>
    <w:rsid w:val="00586F27"/>
    <w:rsid w:val="00587833"/>
    <w:rsid w:val="00587DC9"/>
    <w:rsid w:val="00593681"/>
    <w:rsid w:val="00593861"/>
    <w:rsid w:val="005938DB"/>
    <w:rsid w:val="0059620D"/>
    <w:rsid w:val="00596AD6"/>
    <w:rsid w:val="005970CE"/>
    <w:rsid w:val="005A0E7A"/>
    <w:rsid w:val="005A316A"/>
    <w:rsid w:val="005A4D18"/>
    <w:rsid w:val="005A5778"/>
    <w:rsid w:val="005A5936"/>
    <w:rsid w:val="005A5BAD"/>
    <w:rsid w:val="005A6127"/>
    <w:rsid w:val="005A67F2"/>
    <w:rsid w:val="005A75FF"/>
    <w:rsid w:val="005A78E5"/>
    <w:rsid w:val="005A7A8B"/>
    <w:rsid w:val="005A7EE3"/>
    <w:rsid w:val="005B0297"/>
    <w:rsid w:val="005B09CC"/>
    <w:rsid w:val="005B0CDB"/>
    <w:rsid w:val="005B0ECA"/>
    <w:rsid w:val="005B144E"/>
    <w:rsid w:val="005B1B4B"/>
    <w:rsid w:val="005B3222"/>
    <w:rsid w:val="005B440D"/>
    <w:rsid w:val="005B55C3"/>
    <w:rsid w:val="005B5602"/>
    <w:rsid w:val="005B6446"/>
    <w:rsid w:val="005B723C"/>
    <w:rsid w:val="005B762C"/>
    <w:rsid w:val="005C0220"/>
    <w:rsid w:val="005C04CA"/>
    <w:rsid w:val="005C0BED"/>
    <w:rsid w:val="005C14AA"/>
    <w:rsid w:val="005C14FC"/>
    <w:rsid w:val="005C1BB6"/>
    <w:rsid w:val="005C1F15"/>
    <w:rsid w:val="005C20C3"/>
    <w:rsid w:val="005C3593"/>
    <w:rsid w:val="005C39CF"/>
    <w:rsid w:val="005C442F"/>
    <w:rsid w:val="005C4721"/>
    <w:rsid w:val="005C4B20"/>
    <w:rsid w:val="005C510F"/>
    <w:rsid w:val="005C51A5"/>
    <w:rsid w:val="005C5447"/>
    <w:rsid w:val="005C70C9"/>
    <w:rsid w:val="005C746C"/>
    <w:rsid w:val="005C7806"/>
    <w:rsid w:val="005C7EED"/>
    <w:rsid w:val="005D0594"/>
    <w:rsid w:val="005D3FE3"/>
    <w:rsid w:val="005D518B"/>
    <w:rsid w:val="005D5DC1"/>
    <w:rsid w:val="005D61C5"/>
    <w:rsid w:val="005D7124"/>
    <w:rsid w:val="005D7583"/>
    <w:rsid w:val="005D78BB"/>
    <w:rsid w:val="005D7997"/>
    <w:rsid w:val="005E069C"/>
    <w:rsid w:val="005E2BD5"/>
    <w:rsid w:val="005E2C93"/>
    <w:rsid w:val="005E2DA6"/>
    <w:rsid w:val="005E3B37"/>
    <w:rsid w:val="005E3F11"/>
    <w:rsid w:val="005E5718"/>
    <w:rsid w:val="005E641F"/>
    <w:rsid w:val="005E7A3B"/>
    <w:rsid w:val="005E7DF1"/>
    <w:rsid w:val="005F0809"/>
    <w:rsid w:val="005F089E"/>
    <w:rsid w:val="005F09D1"/>
    <w:rsid w:val="005F0D23"/>
    <w:rsid w:val="005F21AB"/>
    <w:rsid w:val="005F2721"/>
    <w:rsid w:val="005F293A"/>
    <w:rsid w:val="005F5844"/>
    <w:rsid w:val="005F6370"/>
    <w:rsid w:val="005F6577"/>
    <w:rsid w:val="005F6C79"/>
    <w:rsid w:val="005F6E53"/>
    <w:rsid w:val="005F791F"/>
    <w:rsid w:val="006005FA"/>
    <w:rsid w:val="00600CE8"/>
    <w:rsid w:val="006017B1"/>
    <w:rsid w:val="00602275"/>
    <w:rsid w:val="00606237"/>
    <w:rsid w:val="0060628D"/>
    <w:rsid w:val="00606721"/>
    <w:rsid w:val="00607587"/>
    <w:rsid w:val="006102CB"/>
    <w:rsid w:val="00611176"/>
    <w:rsid w:val="0061190C"/>
    <w:rsid w:val="00611CF2"/>
    <w:rsid w:val="00611DFB"/>
    <w:rsid w:val="00611EF4"/>
    <w:rsid w:val="00612486"/>
    <w:rsid w:val="0061284F"/>
    <w:rsid w:val="00612955"/>
    <w:rsid w:val="00613715"/>
    <w:rsid w:val="00613F95"/>
    <w:rsid w:val="006155BE"/>
    <w:rsid w:val="006176CB"/>
    <w:rsid w:val="0061779B"/>
    <w:rsid w:val="00621752"/>
    <w:rsid w:val="00621788"/>
    <w:rsid w:val="00623200"/>
    <w:rsid w:val="0062345A"/>
    <w:rsid w:val="00623654"/>
    <w:rsid w:val="00625A81"/>
    <w:rsid w:val="0062633F"/>
    <w:rsid w:val="00626BB0"/>
    <w:rsid w:val="006275C2"/>
    <w:rsid w:val="0062771A"/>
    <w:rsid w:val="006277C8"/>
    <w:rsid w:val="0062787D"/>
    <w:rsid w:val="0063006F"/>
    <w:rsid w:val="006307E6"/>
    <w:rsid w:val="0063087F"/>
    <w:rsid w:val="006308C4"/>
    <w:rsid w:val="006309CA"/>
    <w:rsid w:val="006321A4"/>
    <w:rsid w:val="00632588"/>
    <w:rsid w:val="00632D32"/>
    <w:rsid w:val="00632F47"/>
    <w:rsid w:val="0063376F"/>
    <w:rsid w:val="006342DC"/>
    <w:rsid w:val="00634433"/>
    <w:rsid w:val="006347A8"/>
    <w:rsid w:val="00635322"/>
    <w:rsid w:val="00635B40"/>
    <w:rsid w:val="00635E9A"/>
    <w:rsid w:val="00636655"/>
    <w:rsid w:val="00637ACB"/>
    <w:rsid w:val="00637F66"/>
    <w:rsid w:val="00641182"/>
    <w:rsid w:val="00641BCA"/>
    <w:rsid w:val="00644AC5"/>
    <w:rsid w:val="00644C81"/>
    <w:rsid w:val="00644F7A"/>
    <w:rsid w:val="00645015"/>
    <w:rsid w:val="006454F6"/>
    <w:rsid w:val="006457FE"/>
    <w:rsid w:val="00645A63"/>
    <w:rsid w:val="006460AA"/>
    <w:rsid w:val="0064673E"/>
    <w:rsid w:val="006468AC"/>
    <w:rsid w:val="00650A03"/>
    <w:rsid w:val="00650B65"/>
    <w:rsid w:val="006510F7"/>
    <w:rsid w:val="00652407"/>
    <w:rsid w:val="0065331E"/>
    <w:rsid w:val="006536D0"/>
    <w:rsid w:val="00653C72"/>
    <w:rsid w:val="00653E61"/>
    <w:rsid w:val="00655706"/>
    <w:rsid w:val="00655ED8"/>
    <w:rsid w:val="00656DDE"/>
    <w:rsid w:val="00657652"/>
    <w:rsid w:val="00657EB8"/>
    <w:rsid w:val="00660A8F"/>
    <w:rsid w:val="0066122E"/>
    <w:rsid w:val="0066149A"/>
    <w:rsid w:val="0066155A"/>
    <w:rsid w:val="00662F38"/>
    <w:rsid w:val="0066348C"/>
    <w:rsid w:val="0066429D"/>
    <w:rsid w:val="00665796"/>
    <w:rsid w:val="006704C0"/>
    <w:rsid w:val="0067053D"/>
    <w:rsid w:val="00670C3F"/>
    <w:rsid w:val="006711B4"/>
    <w:rsid w:val="00671CA5"/>
    <w:rsid w:val="006727B0"/>
    <w:rsid w:val="00672F97"/>
    <w:rsid w:val="00673BD5"/>
    <w:rsid w:val="00673EE4"/>
    <w:rsid w:val="00674A70"/>
    <w:rsid w:val="00674CB4"/>
    <w:rsid w:val="006765EB"/>
    <w:rsid w:val="00676C5D"/>
    <w:rsid w:val="00677D84"/>
    <w:rsid w:val="00680B3A"/>
    <w:rsid w:val="00680EE6"/>
    <w:rsid w:val="00681441"/>
    <w:rsid w:val="00681858"/>
    <w:rsid w:val="00681E8D"/>
    <w:rsid w:val="006828A7"/>
    <w:rsid w:val="00683047"/>
    <w:rsid w:val="006844B9"/>
    <w:rsid w:val="0068494D"/>
    <w:rsid w:val="0068588A"/>
    <w:rsid w:val="006871F9"/>
    <w:rsid w:val="00690134"/>
    <w:rsid w:val="00690BAA"/>
    <w:rsid w:val="00691BBB"/>
    <w:rsid w:val="00692563"/>
    <w:rsid w:val="006937FB"/>
    <w:rsid w:val="00693BA7"/>
    <w:rsid w:val="006945DD"/>
    <w:rsid w:val="0069485A"/>
    <w:rsid w:val="006969DC"/>
    <w:rsid w:val="00697029"/>
    <w:rsid w:val="006A0520"/>
    <w:rsid w:val="006A16C7"/>
    <w:rsid w:val="006A266F"/>
    <w:rsid w:val="006A2FAA"/>
    <w:rsid w:val="006A31B0"/>
    <w:rsid w:val="006A31E7"/>
    <w:rsid w:val="006A4081"/>
    <w:rsid w:val="006A4150"/>
    <w:rsid w:val="006A4637"/>
    <w:rsid w:val="006A5673"/>
    <w:rsid w:val="006A61C9"/>
    <w:rsid w:val="006A7243"/>
    <w:rsid w:val="006B0CDB"/>
    <w:rsid w:val="006B120F"/>
    <w:rsid w:val="006B143C"/>
    <w:rsid w:val="006B17CF"/>
    <w:rsid w:val="006B1931"/>
    <w:rsid w:val="006B2790"/>
    <w:rsid w:val="006B477C"/>
    <w:rsid w:val="006B5955"/>
    <w:rsid w:val="006B5C79"/>
    <w:rsid w:val="006B6571"/>
    <w:rsid w:val="006B6958"/>
    <w:rsid w:val="006B6AC5"/>
    <w:rsid w:val="006B6F5A"/>
    <w:rsid w:val="006B7510"/>
    <w:rsid w:val="006B75E1"/>
    <w:rsid w:val="006B7657"/>
    <w:rsid w:val="006C0CB5"/>
    <w:rsid w:val="006C0EE1"/>
    <w:rsid w:val="006C1FD3"/>
    <w:rsid w:val="006C2628"/>
    <w:rsid w:val="006C41A0"/>
    <w:rsid w:val="006C5850"/>
    <w:rsid w:val="006C5DCC"/>
    <w:rsid w:val="006C66BF"/>
    <w:rsid w:val="006C6BF8"/>
    <w:rsid w:val="006C7332"/>
    <w:rsid w:val="006C7AB3"/>
    <w:rsid w:val="006D0203"/>
    <w:rsid w:val="006D0B37"/>
    <w:rsid w:val="006D1BED"/>
    <w:rsid w:val="006D25B0"/>
    <w:rsid w:val="006D26AC"/>
    <w:rsid w:val="006D2CAE"/>
    <w:rsid w:val="006D3835"/>
    <w:rsid w:val="006D52DC"/>
    <w:rsid w:val="006D559A"/>
    <w:rsid w:val="006D5918"/>
    <w:rsid w:val="006D5E7F"/>
    <w:rsid w:val="006D76BF"/>
    <w:rsid w:val="006E0AF0"/>
    <w:rsid w:val="006E0B9A"/>
    <w:rsid w:val="006E1325"/>
    <w:rsid w:val="006E1622"/>
    <w:rsid w:val="006E1881"/>
    <w:rsid w:val="006E1C68"/>
    <w:rsid w:val="006E249F"/>
    <w:rsid w:val="006E266E"/>
    <w:rsid w:val="006E2938"/>
    <w:rsid w:val="006E2D52"/>
    <w:rsid w:val="006E4138"/>
    <w:rsid w:val="006E521A"/>
    <w:rsid w:val="006E58FF"/>
    <w:rsid w:val="006E5ACE"/>
    <w:rsid w:val="006E5E82"/>
    <w:rsid w:val="006E5FB3"/>
    <w:rsid w:val="006E64EE"/>
    <w:rsid w:val="006E68A8"/>
    <w:rsid w:val="006E758D"/>
    <w:rsid w:val="006E7F43"/>
    <w:rsid w:val="006F0186"/>
    <w:rsid w:val="006F14D1"/>
    <w:rsid w:val="006F178F"/>
    <w:rsid w:val="006F2812"/>
    <w:rsid w:val="006F43ED"/>
    <w:rsid w:val="006F47F0"/>
    <w:rsid w:val="006F5A00"/>
    <w:rsid w:val="006F71B1"/>
    <w:rsid w:val="007006A5"/>
    <w:rsid w:val="00700FED"/>
    <w:rsid w:val="00701F70"/>
    <w:rsid w:val="0070292D"/>
    <w:rsid w:val="0070313F"/>
    <w:rsid w:val="00704A65"/>
    <w:rsid w:val="00706C1B"/>
    <w:rsid w:val="00706FE5"/>
    <w:rsid w:val="00707468"/>
    <w:rsid w:val="007101F7"/>
    <w:rsid w:val="0071146D"/>
    <w:rsid w:val="00712354"/>
    <w:rsid w:val="00712464"/>
    <w:rsid w:val="00714D94"/>
    <w:rsid w:val="0071558B"/>
    <w:rsid w:val="00715DDA"/>
    <w:rsid w:val="0071706D"/>
    <w:rsid w:val="00717718"/>
    <w:rsid w:val="00717D54"/>
    <w:rsid w:val="0072155A"/>
    <w:rsid w:val="0072251E"/>
    <w:rsid w:val="0072387A"/>
    <w:rsid w:val="00726D23"/>
    <w:rsid w:val="0072736F"/>
    <w:rsid w:val="00727EE3"/>
    <w:rsid w:val="00730229"/>
    <w:rsid w:val="00730799"/>
    <w:rsid w:val="00730C4E"/>
    <w:rsid w:val="00731A7C"/>
    <w:rsid w:val="00732AE9"/>
    <w:rsid w:val="0073478A"/>
    <w:rsid w:val="00734B08"/>
    <w:rsid w:val="00734CEE"/>
    <w:rsid w:val="00734D80"/>
    <w:rsid w:val="00735141"/>
    <w:rsid w:val="0073566D"/>
    <w:rsid w:val="00735AF2"/>
    <w:rsid w:val="00736133"/>
    <w:rsid w:val="007368AD"/>
    <w:rsid w:val="00740834"/>
    <w:rsid w:val="00741457"/>
    <w:rsid w:val="0074215B"/>
    <w:rsid w:val="0074279F"/>
    <w:rsid w:val="00743B5D"/>
    <w:rsid w:val="00744765"/>
    <w:rsid w:val="00745D64"/>
    <w:rsid w:val="0074616A"/>
    <w:rsid w:val="0074710D"/>
    <w:rsid w:val="00747AB7"/>
    <w:rsid w:val="00750CFA"/>
    <w:rsid w:val="00751438"/>
    <w:rsid w:val="00752072"/>
    <w:rsid w:val="0075358C"/>
    <w:rsid w:val="00753BC4"/>
    <w:rsid w:val="007544FB"/>
    <w:rsid w:val="00754F1B"/>
    <w:rsid w:val="00755105"/>
    <w:rsid w:val="007555E1"/>
    <w:rsid w:val="007558F1"/>
    <w:rsid w:val="00755D0C"/>
    <w:rsid w:val="007560AD"/>
    <w:rsid w:val="00756138"/>
    <w:rsid w:val="00760A5A"/>
    <w:rsid w:val="007612C8"/>
    <w:rsid w:val="007642EC"/>
    <w:rsid w:val="0076523E"/>
    <w:rsid w:val="00765ADE"/>
    <w:rsid w:val="0076647A"/>
    <w:rsid w:val="007665D5"/>
    <w:rsid w:val="00766E27"/>
    <w:rsid w:val="00766F19"/>
    <w:rsid w:val="00770A3E"/>
    <w:rsid w:val="00770D66"/>
    <w:rsid w:val="007721C2"/>
    <w:rsid w:val="0077246E"/>
    <w:rsid w:val="007725BD"/>
    <w:rsid w:val="0077407B"/>
    <w:rsid w:val="0077577D"/>
    <w:rsid w:val="00775BC1"/>
    <w:rsid w:val="007765D1"/>
    <w:rsid w:val="007775C3"/>
    <w:rsid w:val="00777D45"/>
    <w:rsid w:val="007816BF"/>
    <w:rsid w:val="00781E32"/>
    <w:rsid w:val="00781FAF"/>
    <w:rsid w:val="00782BF8"/>
    <w:rsid w:val="00782D95"/>
    <w:rsid w:val="0078395C"/>
    <w:rsid w:val="00784C3F"/>
    <w:rsid w:val="00785324"/>
    <w:rsid w:val="007867ED"/>
    <w:rsid w:val="00786F45"/>
    <w:rsid w:val="00787969"/>
    <w:rsid w:val="00787FC1"/>
    <w:rsid w:val="00790AC5"/>
    <w:rsid w:val="00790DB3"/>
    <w:rsid w:val="00790FBA"/>
    <w:rsid w:val="00791717"/>
    <w:rsid w:val="007928DA"/>
    <w:rsid w:val="00792BE7"/>
    <w:rsid w:val="007933E8"/>
    <w:rsid w:val="0079364D"/>
    <w:rsid w:val="007949CA"/>
    <w:rsid w:val="00795708"/>
    <w:rsid w:val="007957C4"/>
    <w:rsid w:val="0079658A"/>
    <w:rsid w:val="00796C47"/>
    <w:rsid w:val="00797DB6"/>
    <w:rsid w:val="007A00E5"/>
    <w:rsid w:val="007A01F7"/>
    <w:rsid w:val="007A04D9"/>
    <w:rsid w:val="007A087C"/>
    <w:rsid w:val="007A0B22"/>
    <w:rsid w:val="007A0D33"/>
    <w:rsid w:val="007A14C6"/>
    <w:rsid w:val="007A1715"/>
    <w:rsid w:val="007A1D5C"/>
    <w:rsid w:val="007A2DC6"/>
    <w:rsid w:val="007A38C4"/>
    <w:rsid w:val="007A38F9"/>
    <w:rsid w:val="007A4D2B"/>
    <w:rsid w:val="007A634E"/>
    <w:rsid w:val="007A6FD0"/>
    <w:rsid w:val="007B0210"/>
    <w:rsid w:val="007B1061"/>
    <w:rsid w:val="007B12C3"/>
    <w:rsid w:val="007B13E2"/>
    <w:rsid w:val="007B2A59"/>
    <w:rsid w:val="007B35C7"/>
    <w:rsid w:val="007B37CA"/>
    <w:rsid w:val="007B3FF6"/>
    <w:rsid w:val="007B4E21"/>
    <w:rsid w:val="007B527D"/>
    <w:rsid w:val="007B65B3"/>
    <w:rsid w:val="007B7310"/>
    <w:rsid w:val="007C0976"/>
    <w:rsid w:val="007C0E2E"/>
    <w:rsid w:val="007C1286"/>
    <w:rsid w:val="007C1AE6"/>
    <w:rsid w:val="007C3330"/>
    <w:rsid w:val="007C3EFA"/>
    <w:rsid w:val="007C41F0"/>
    <w:rsid w:val="007C43A8"/>
    <w:rsid w:val="007C4B3B"/>
    <w:rsid w:val="007C4E0E"/>
    <w:rsid w:val="007C5528"/>
    <w:rsid w:val="007C5617"/>
    <w:rsid w:val="007C5821"/>
    <w:rsid w:val="007C7FFC"/>
    <w:rsid w:val="007D0EFF"/>
    <w:rsid w:val="007D1070"/>
    <w:rsid w:val="007D1EB4"/>
    <w:rsid w:val="007D33A1"/>
    <w:rsid w:val="007D3421"/>
    <w:rsid w:val="007D3FDF"/>
    <w:rsid w:val="007D41FD"/>
    <w:rsid w:val="007D45D2"/>
    <w:rsid w:val="007D55E1"/>
    <w:rsid w:val="007D75D3"/>
    <w:rsid w:val="007D7744"/>
    <w:rsid w:val="007E0651"/>
    <w:rsid w:val="007E0C63"/>
    <w:rsid w:val="007E0F61"/>
    <w:rsid w:val="007E0FDD"/>
    <w:rsid w:val="007E12F7"/>
    <w:rsid w:val="007E192F"/>
    <w:rsid w:val="007E1B89"/>
    <w:rsid w:val="007E2394"/>
    <w:rsid w:val="007E3650"/>
    <w:rsid w:val="007E3752"/>
    <w:rsid w:val="007E4679"/>
    <w:rsid w:val="007E4CE2"/>
    <w:rsid w:val="007E5657"/>
    <w:rsid w:val="007E5730"/>
    <w:rsid w:val="007E6C89"/>
    <w:rsid w:val="007E72CA"/>
    <w:rsid w:val="007E79EF"/>
    <w:rsid w:val="007E7D33"/>
    <w:rsid w:val="007F0561"/>
    <w:rsid w:val="007F1166"/>
    <w:rsid w:val="007F1332"/>
    <w:rsid w:val="007F16A2"/>
    <w:rsid w:val="007F22E0"/>
    <w:rsid w:val="007F32AD"/>
    <w:rsid w:val="007F32D9"/>
    <w:rsid w:val="007F3B96"/>
    <w:rsid w:val="007F4071"/>
    <w:rsid w:val="007F46FF"/>
    <w:rsid w:val="007F4D2B"/>
    <w:rsid w:val="007F549A"/>
    <w:rsid w:val="007F5D27"/>
    <w:rsid w:val="007F5D8A"/>
    <w:rsid w:val="007F66F3"/>
    <w:rsid w:val="007F7182"/>
    <w:rsid w:val="00800D98"/>
    <w:rsid w:val="008012BC"/>
    <w:rsid w:val="00803227"/>
    <w:rsid w:val="00803872"/>
    <w:rsid w:val="00803A93"/>
    <w:rsid w:val="00803E0D"/>
    <w:rsid w:val="00804A3C"/>
    <w:rsid w:val="00805886"/>
    <w:rsid w:val="00805D44"/>
    <w:rsid w:val="00806734"/>
    <w:rsid w:val="00806AB9"/>
    <w:rsid w:val="00807004"/>
    <w:rsid w:val="0080769E"/>
    <w:rsid w:val="008077B0"/>
    <w:rsid w:val="008105DA"/>
    <w:rsid w:val="00810D48"/>
    <w:rsid w:val="00810F3B"/>
    <w:rsid w:val="008112F4"/>
    <w:rsid w:val="00811749"/>
    <w:rsid w:val="00811B82"/>
    <w:rsid w:val="00811E59"/>
    <w:rsid w:val="00811E75"/>
    <w:rsid w:val="00812161"/>
    <w:rsid w:val="00812FFC"/>
    <w:rsid w:val="00813D71"/>
    <w:rsid w:val="00814E79"/>
    <w:rsid w:val="00816107"/>
    <w:rsid w:val="00816249"/>
    <w:rsid w:val="00816972"/>
    <w:rsid w:val="0081790D"/>
    <w:rsid w:val="00817CB5"/>
    <w:rsid w:val="00820022"/>
    <w:rsid w:val="008200DF"/>
    <w:rsid w:val="008210BF"/>
    <w:rsid w:val="0082181B"/>
    <w:rsid w:val="0082195E"/>
    <w:rsid w:val="00822CC1"/>
    <w:rsid w:val="00823299"/>
    <w:rsid w:val="0082347B"/>
    <w:rsid w:val="0082448E"/>
    <w:rsid w:val="008245B7"/>
    <w:rsid w:val="0082530F"/>
    <w:rsid w:val="00825863"/>
    <w:rsid w:val="00825AA1"/>
    <w:rsid w:val="008268B9"/>
    <w:rsid w:val="00826F1B"/>
    <w:rsid w:val="00827973"/>
    <w:rsid w:val="00827B5C"/>
    <w:rsid w:val="008317D9"/>
    <w:rsid w:val="00831FA1"/>
    <w:rsid w:val="008335F8"/>
    <w:rsid w:val="00833B99"/>
    <w:rsid w:val="00833D02"/>
    <w:rsid w:val="00834002"/>
    <w:rsid w:val="00834831"/>
    <w:rsid w:val="00835174"/>
    <w:rsid w:val="0083522E"/>
    <w:rsid w:val="008363B8"/>
    <w:rsid w:val="00837A93"/>
    <w:rsid w:val="00837F78"/>
    <w:rsid w:val="00837F7D"/>
    <w:rsid w:val="00840057"/>
    <w:rsid w:val="00840206"/>
    <w:rsid w:val="00840DDC"/>
    <w:rsid w:val="00841A3D"/>
    <w:rsid w:val="008425B8"/>
    <w:rsid w:val="00842659"/>
    <w:rsid w:val="00842737"/>
    <w:rsid w:val="00843F66"/>
    <w:rsid w:val="008445F7"/>
    <w:rsid w:val="00845542"/>
    <w:rsid w:val="008461C2"/>
    <w:rsid w:val="00846A92"/>
    <w:rsid w:val="00846FA1"/>
    <w:rsid w:val="008470C8"/>
    <w:rsid w:val="008471A5"/>
    <w:rsid w:val="008472E5"/>
    <w:rsid w:val="00851585"/>
    <w:rsid w:val="008516DF"/>
    <w:rsid w:val="008519A1"/>
    <w:rsid w:val="00852488"/>
    <w:rsid w:val="00852B84"/>
    <w:rsid w:val="008531D9"/>
    <w:rsid w:val="00853412"/>
    <w:rsid w:val="00855203"/>
    <w:rsid w:val="00855431"/>
    <w:rsid w:val="00855A49"/>
    <w:rsid w:val="0085612E"/>
    <w:rsid w:val="00856646"/>
    <w:rsid w:val="00856C96"/>
    <w:rsid w:val="00860FA8"/>
    <w:rsid w:val="0086249D"/>
    <w:rsid w:val="0086295E"/>
    <w:rsid w:val="00862F08"/>
    <w:rsid w:val="0086337F"/>
    <w:rsid w:val="00863B2C"/>
    <w:rsid w:val="00863F45"/>
    <w:rsid w:val="00864CD8"/>
    <w:rsid w:val="00865DA4"/>
    <w:rsid w:val="00865FE4"/>
    <w:rsid w:val="008668C8"/>
    <w:rsid w:val="008705F7"/>
    <w:rsid w:val="00870C34"/>
    <w:rsid w:val="008719F7"/>
    <w:rsid w:val="00871A7C"/>
    <w:rsid w:val="008722D9"/>
    <w:rsid w:val="00872932"/>
    <w:rsid w:val="00873085"/>
    <w:rsid w:val="00873455"/>
    <w:rsid w:val="008735A4"/>
    <w:rsid w:val="008735DE"/>
    <w:rsid w:val="00873A61"/>
    <w:rsid w:val="0087456C"/>
    <w:rsid w:val="008748DF"/>
    <w:rsid w:val="00874B38"/>
    <w:rsid w:val="00875BEE"/>
    <w:rsid w:val="0087619B"/>
    <w:rsid w:val="008763EB"/>
    <w:rsid w:val="00877655"/>
    <w:rsid w:val="008776B7"/>
    <w:rsid w:val="00880389"/>
    <w:rsid w:val="008806CD"/>
    <w:rsid w:val="00880CA7"/>
    <w:rsid w:val="0088141F"/>
    <w:rsid w:val="0088181B"/>
    <w:rsid w:val="008825F3"/>
    <w:rsid w:val="00882816"/>
    <w:rsid w:val="00882FE9"/>
    <w:rsid w:val="00883A47"/>
    <w:rsid w:val="00884AD7"/>
    <w:rsid w:val="00884EF9"/>
    <w:rsid w:val="00885172"/>
    <w:rsid w:val="00885644"/>
    <w:rsid w:val="00885935"/>
    <w:rsid w:val="008859EC"/>
    <w:rsid w:val="00886F42"/>
    <w:rsid w:val="0088760B"/>
    <w:rsid w:val="0088789C"/>
    <w:rsid w:val="00887973"/>
    <w:rsid w:val="00887CF8"/>
    <w:rsid w:val="00890A4B"/>
    <w:rsid w:val="008928C4"/>
    <w:rsid w:val="0089355B"/>
    <w:rsid w:val="00893902"/>
    <w:rsid w:val="00894215"/>
    <w:rsid w:val="00894C8A"/>
    <w:rsid w:val="00894DA5"/>
    <w:rsid w:val="00894DE1"/>
    <w:rsid w:val="00895F60"/>
    <w:rsid w:val="0089616A"/>
    <w:rsid w:val="00896305"/>
    <w:rsid w:val="008965FC"/>
    <w:rsid w:val="00897071"/>
    <w:rsid w:val="00897AFF"/>
    <w:rsid w:val="008A01DB"/>
    <w:rsid w:val="008A11D4"/>
    <w:rsid w:val="008A1BCB"/>
    <w:rsid w:val="008A1CEA"/>
    <w:rsid w:val="008A27D8"/>
    <w:rsid w:val="008A4045"/>
    <w:rsid w:val="008A4312"/>
    <w:rsid w:val="008A4AE0"/>
    <w:rsid w:val="008A4BE4"/>
    <w:rsid w:val="008A5E38"/>
    <w:rsid w:val="008B1257"/>
    <w:rsid w:val="008B1F8F"/>
    <w:rsid w:val="008B1FAC"/>
    <w:rsid w:val="008B2F6A"/>
    <w:rsid w:val="008B3AF1"/>
    <w:rsid w:val="008B3F2D"/>
    <w:rsid w:val="008B40DC"/>
    <w:rsid w:val="008B44B6"/>
    <w:rsid w:val="008B4913"/>
    <w:rsid w:val="008B4A4F"/>
    <w:rsid w:val="008B4ACE"/>
    <w:rsid w:val="008B51CB"/>
    <w:rsid w:val="008B5E0C"/>
    <w:rsid w:val="008B5E34"/>
    <w:rsid w:val="008B6473"/>
    <w:rsid w:val="008B6A3E"/>
    <w:rsid w:val="008C146F"/>
    <w:rsid w:val="008C1483"/>
    <w:rsid w:val="008C155D"/>
    <w:rsid w:val="008C1967"/>
    <w:rsid w:val="008C1EF9"/>
    <w:rsid w:val="008C4EC1"/>
    <w:rsid w:val="008C52BD"/>
    <w:rsid w:val="008C57A8"/>
    <w:rsid w:val="008D04F3"/>
    <w:rsid w:val="008D1B31"/>
    <w:rsid w:val="008D2125"/>
    <w:rsid w:val="008D2FE2"/>
    <w:rsid w:val="008D3A41"/>
    <w:rsid w:val="008D44CC"/>
    <w:rsid w:val="008D4F83"/>
    <w:rsid w:val="008D7577"/>
    <w:rsid w:val="008D7608"/>
    <w:rsid w:val="008D7C86"/>
    <w:rsid w:val="008E0FC5"/>
    <w:rsid w:val="008E1D59"/>
    <w:rsid w:val="008E2E06"/>
    <w:rsid w:val="008E31F5"/>
    <w:rsid w:val="008E34E3"/>
    <w:rsid w:val="008E43DF"/>
    <w:rsid w:val="008E43F0"/>
    <w:rsid w:val="008E54C6"/>
    <w:rsid w:val="008E588D"/>
    <w:rsid w:val="008E5963"/>
    <w:rsid w:val="008E610D"/>
    <w:rsid w:val="008E69C3"/>
    <w:rsid w:val="008E6BB7"/>
    <w:rsid w:val="008E7ED5"/>
    <w:rsid w:val="008F0716"/>
    <w:rsid w:val="008F121E"/>
    <w:rsid w:val="008F27F2"/>
    <w:rsid w:val="008F2D1D"/>
    <w:rsid w:val="008F2D85"/>
    <w:rsid w:val="008F3987"/>
    <w:rsid w:val="008F425E"/>
    <w:rsid w:val="008F4E60"/>
    <w:rsid w:val="008F53A0"/>
    <w:rsid w:val="008F58B9"/>
    <w:rsid w:val="008F5E01"/>
    <w:rsid w:val="008F66FE"/>
    <w:rsid w:val="00900880"/>
    <w:rsid w:val="00900CA1"/>
    <w:rsid w:val="00901DBB"/>
    <w:rsid w:val="0090275B"/>
    <w:rsid w:val="00902781"/>
    <w:rsid w:val="009028E2"/>
    <w:rsid w:val="00902C60"/>
    <w:rsid w:val="00903E0E"/>
    <w:rsid w:val="00904109"/>
    <w:rsid w:val="00904954"/>
    <w:rsid w:val="00904D65"/>
    <w:rsid w:val="00905B84"/>
    <w:rsid w:val="009065D8"/>
    <w:rsid w:val="00906A2A"/>
    <w:rsid w:val="00907B50"/>
    <w:rsid w:val="00910159"/>
    <w:rsid w:val="009118B9"/>
    <w:rsid w:val="00911D94"/>
    <w:rsid w:val="00912CB7"/>
    <w:rsid w:val="00912F8D"/>
    <w:rsid w:val="00914D38"/>
    <w:rsid w:val="00916F07"/>
    <w:rsid w:val="0091771F"/>
    <w:rsid w:val="00920B00"/>
    <w:rsid w:val="00920C8D"/>
    <w:rsid w:val="00921604"/>
    <w:rsid w:val="00922601"/>
    <w:rsid w:val="00924511"/>
    <w:rsid w:val="009255B5"/>
    <w:rsid w:val="00925F6D"/>
    <w:rsid w:val="009272B6"/>
    <w:rsid w:val="009301AE"/>
    <w:rsid w:val="00930360"/>
    <w:rsid w:val="00930DF3"/>
    <w:rsid w:val="009316AE"/>
    <w:rsid w:val="00931C09"/>
    <w:rsid w:val="00931E27"/>
    <w:rsid w:val="00932A7E"/>
    <w:rsid w:val="00933867"/>
    <w:rsid w:val="0093393B"/>
    <w:rsid w:val="00933F5A"/>
    <w:rsid w:val="009347B3"/>
    <w:rsid w:val="00934834"/>
    <w:rsid w:val="00935DE8"/>
    <w:rsid w:val="00936004"/>
    <w:rsid w:val="00936CC7"/>
    <w:rsid w:val="00937E4D"/>
    <w:rsid w:val="009408B2"/>
    <w:rsid w:val="00940F95"/>
    <w:rsid w:val="009419CD"/>
    <w:rsid w:val="0094243D"/>
    <w:rsid w:val="00942DC9"/>
    <w:rsid w:val="00943AFC"/>
    <w:rsid w:val="00943ED4"/>
    <w:rsid w:val="009440EA"/>
    <w:rsid w:val="00945FCE"/>
    <w:rsid w:val="00946A1A"/>
    <w:rsid w:val="00946F29"/>
    <w:rsid w:val="0094747C"/>
    <w:rsid w:val="00947AF1"/>
    <w:rsid w:val="00950CF7"/>
    <w:rsid w:val="00952E48"/>
    <w:rsid w:val="009539E9"/>
    <w:rsid w:val="00953BC9"/>
    <w:rsid w:val="00953E8C"/>
    <w:rsid w:val="0095457C"/>
    <w:rsid w:val="00954AC1"/>
    <w:rsid w:val="00954B1D"/>
    <w:rsid w:val="00955B01"/>
    <w:rsid w:val="00955BB1"/>
    <w:rsid w:val="009567DE"/>
    <w:rsid w:val="00956A01"/>
    <w:rsid w:val="00960580"/>
    <w:rsid w:val="00960E25"/>
    <w:rsid w:val="00961218"/>
    <w:rsid w:val="009613AD"/>
    <w:rsid w:val="009628A0"/>
    <w:rsid w:val="00962E05"/>
    <w:rsid w:val="00963142"/>
    <w:rsid w:val="00963B03"/>
    <w:rsid w:val="009648FA"/>
    <w:rsid w:val="0096490E"/>
    <w:rsid w:val="00964A9E"/>
    <w:rsid w:val="00964C82"/>
    <w:rsid w:val="00965AC2"/>
    <w:rsid w:val="00966173"/>
    <w:rsid w:val="00966C50"/>
    <w:rsid w:val="00967C7B"/>
    <w:rsid w:val="00967F72"/>
    <w:rsid w:val="009710E4"/>
    <w:rsid w:val="00971E8C"/>
    <w:rsid w:val="009724E4"/>
    <w:rsid w:val="00972C86"/>
    <w:rsid w:val="009730DE"/>
    <w:rsid w:val="00973EBE"/>
    <w:rsid w:val="00975B61"/>
    <w:rsid w:val="00975D87"/>
    <w:rsid w:val="00975F90"/>
    <w:rsid w:val="00976844"/>
    <w:rsid w:val="0097692F"/>
    <w:rsid w:val="00977E5C"/>
    <w:rsid w:val="00980092"/>
    <w:rsid w:val="00981F5D"/>
    <w:rsid w:val="009820C0"/>
    <w:rsid w:val="00982EE3"/>
    <w:rsid w:val="0098352A"/>
    <w:rsid w:val="009839D1"/>
    <w:rsid w:val="00983CEB"/>
    <w:rsid w:val="00985543"/>
    <w:rsid w:val="00985A8F"/>
    <w:rsid w:val="009861C4"/>
    <w:rsid w:val="009861F0"/>
    <w:rsid w:val="00986912"/>
    <w:rsid w:val="00987175"/>
    <w:rsid w:val="009875B3"/>
    <w:rsid w:val="009908AA"/>
    <w:rsid w:val="009908BA"/>
    <w:rsid w:val="00990EC4"/>
    <w:rsid w:val="0099189C"/>
    <w:rsid w:val="00991D1E"/>
    <w:rsid w:val="0099257D"/>
    <w:rsid w:val="00992590"/>
    <w:rsid w:val="009925B5"/>
    <w:rsid w:val="009933E0"/>
    <w:rsid w:val="00993470"/>
    <w:rsid w:val="00994DC9"/>
    <w:rsid w:val="00994E3A"/>
    <w:rsid w:val="00995631"/>
    <w:rsid w:val="00995748"/>
    <w:rsid w:val="009A035B"/>
    <w:rsid w:val="009A05C4"/>
    <w:rsid w:val="009A066A"/>
    <w:rsid w:val="009A1133"/>
    <w:rsid w:val="009A12F5"/>
    <w:rsid w:val="009A13FE"/>
    <w:rsid w:val="009A2F31"/>
    <w:rsid w:val="009A401D"/>
    <w:rsid w:val="009A4775"/>
    <w:rsid w:val="009A4AC1"/>
    <w:rsid w:val="009A50C8"/>
    <w:rsid w:val="009A568F"/>
    <w:rsid w:val="009A582D"/>
    <w:rsid w:val="009A5973"/>
    <w:rsid w:val="009A5EB0"/>
    <w:rsid w:val="009A5F4F"/>
    <w:rsid w:val="009A6A1D"/>
    <w:rsid w:val="009A7158"/>
    <w:rsid w:val="009B0447"/>
    <w:rsid w:val="009B0513"/>
    <w:rsid w:val="009B0E02"/>
    <w:rsid w:val="009B1309"/>
    <w:rsid w:val="009B1B43"/>
    <w:rsid w:val="009B1E18"/>
    <w:rsid w:val="009B3310"/>
    <w:rsid w:val="009B3D69"/>
    <w:rsid w:val="009B41E3"/>
    <w:rsid w:val="009B4C4C"/>
    <w:rsid w:val="009B536E"/>
    <w:rsid w:val="009B6B78"/>
    <w:rsid w:val="009B6F33"/>
    <w:rsid w:val="009B7390"/>
    <w:rsid w:val="009B73B3"/>
    <w:rsid w:val="009B78B8"/>
    <w:rsid w:val="009B79E1"/>
    <w:rsid w:val="009C0DA5"/>
    <w:rsid w:val="009C20B7"/>
    <w:rsid w:val="009C2ABD"/>
    <w:rsid w:val="009C36E8"/>
    <w:rsid w:val="009C3889"/>
    <w:rsid w:val="009C4DB6"/>
    <w:rsid w:val="009C4E87"/>
    <w:rsid w:val="009C5EC8"/>
    <w:rsid w:val="009C7905"/>
    <w:rsid w:val="009D0C82"/>
    <w:rsid w:val="009D3221"/>
    <w:rsid w:val="009D394A"/>
    <w:rsid w:val="009D3A39"/>
    <w:rsid w:val="009D48F3"/>
    <w:rsid w:val="009D4FD8"/>
    <w:rsid w:val="009D5833"/>
    <w:rsid w:val="009D5F93"/>
    <w:rsid w:val="009D6FEA"/>
    <w:rsid w:val="009D7764"/>
    <w:rsid w:val="009D7DBE"/>
    <w:rsid w:val="009E0450"/>
    <w:rsid w:val="009E109C"/>
    <w:rsid w:val="009E185A"/>
    <w:rsid w:val="009E238D"/>
    <w:rsid w:val="009E2800"/>
    <w:rsid w:val="009E3B5D"/>
    <w:rsid w:val="009E3FB7"/>
    <w:rsid w:val="009E3FD6"/>
    <w:rsid w:val="009E4872"/>
    <w:rsid w:val="009E61A4"/>
    <w:rsid w:val="009F099E"/>
    <w:rsid w:val="009F1C89"/>
    <w:rsid w:val="009F24BA"/>
    <w:rsid w:val="009F27A9"/>
    <w:rsid w:val="009F27ED"/>
    <w:rsid w:val="009F2893"/>
    <w:rsid w:val="009F526F"/>
    <w:rsid w:val="009F53AE"/>
    <w:rsid w:val="009F5D82"/>
    <w:rsid w:val="009F7296"/>
    <w:rsid w:val="009F7878"/>
    <w:rsid w:val="00A001F1"/>
    <w:rsid w:val="00A002B8"/>
    <w:rsid w:val="00A005BA"/>
    <w:rsid w:val="00A01E4F"/>
    <w:rsid w:val="00A02067"/>
    <w:rsid w:val="00A028D5"/>
    <w:rsid w:val="00A02900"/>
    <w:rsid w:val="00A02906"/>
    <w:rsid w:val="00A03152"/>
    <w:rsid w:val="00A03376"/>
    <w:rsid w:val="00A03AC8"/>
    <w:rsid w:val="00A04CD3"/>
    <w:rsid w:val="00A0603C"/>
    <w:rsid w:val="00A062CB"/>
    <w:rsid w:val="00A06614"/>
    <w:rsid w:val="00A10F76"/>
    <w:rsid w:val="00A11164"/>
    <w:rsid w:val="00A11866"/>
    <w:rsid w:val="00A11BEF"/>
    <w:rsid w:val="00A121FD"/>
    <w:rsid w:val="00A12E8F"/>
    <w:rsid w:val="00A1493E"/>
    <w:rsid w:val="00A14A49"/>
    <w:rsid w:val="00A15300"/>
    <w:rsid w:val="00A17D77"/>
    <w:rsid w:val="00A2020C"/>
    <w:rsid w:val="00A20420"/>
    <w:rsid w:val="00A2060E"/>
    <w:rsid w:val="00A21EA2"/>
    <w:rsid w:val="00A22B1F"/>
    <w:rsid w:val="00A23972"/>
    <w:rsid w:val="00A23CFB"/>
    <w:rsid w:val="00A25182"/>
    <w:rsid w:val="00A25373"/>
    <w:rsid w:val="00A26177"/>
    <w:rsid w:val="00A27387"/>
    <w:rsid w:val="00A3183E"/>
    <w:rsid w:val="00A31E0D"/>
    <w:rsid w:val="00A32652"/>
    <w:rsid w:val="00A328CD"/>
    <w:rsid w:val="00A33957"/>
    <w:rsid w:val="00A34C6A"/>
    <w:rsid w:val="00A35362"/>
    <w:rsid w:val="00A35CD0"/>
    <w:rsid w:val="00A35CEF"/>
    <w:rsid w:val="00A3606A"/>
    <w:rsid w:val="00A367A1"/>
    <w:rsid w:val="00A373CC"/>
    <w:rsid w:val="00A379AA"/>
    <w:rsid w:val="00A40C47"/>
    <w:rsid w:val="00A40C80"/>
    <w:rsid w:val="00A423DC"/>
    <w:rsid w:val="00A42B6C"/>
    <w:rsid w:val="00A42D1B"/>
    <w:rsid w:val="00A42D55"/>
    <w:rsid w:val="00A43066"/>
    <w:rsid w:val="00A431DE"/>
    <w:rsid w:val="00A442F9"/>
    <w:rsid w:val="00A4453D"/>
    <w:rsid w:val="00A44A6D"/>
    <w:rsid w:val="00A453D6"/>
    <w:rsid w:val="00A45419"/>
    <w:rsid w:val="00A47692"/>
    <w:rsid w:val="00A4797C"/>
    <w:rsid w:val="00A500D3"/>
    <w:rsid w:val="00A51CA9"/>
    <w:rsid w:val="00A52C26"/>
    <w:rsid w:val="00A52D42"/>
    <w:rsid w:val="00A5303C"/>
    <w:rsid w:val="00A5447E"/>
    <w:rsid w:val="00A54899"/>
    <w:rsid w:val="00A55B1E"/>
    <w:rsid w:val="00A55CEF"/>
    <w:rsid w:val="00A56223"/>
    <w:rsid w:val="00A5706D"/>
    <w:rsid w:val="00A57333"/>
    <w:rsid w:val="00A57767"/>
    <w:rsid w:val="00A57E8D"/>
    <w:rsid w:val="00A60B7C"/>
    <w:rsid w:val="00A64545"/>
    <w:rsid w:val="00A65FD1"/>
    <w:rsid w:val="00A66785"/>
    <w:rsid w:val="00A66899"/>
    <w:rsid w:val="00A66F7D"/>
    <w:rsid w:val="00A671CC"/>
    <w:rsid w:val="00A71A47"/>
    <w:rsid w:val="00A71DB1"/>
    <w:rsid w:val="00A71E64"/>
    <w:rsid w:val="00A732AD"/>
    <w:rsid w:val="00A742C4"/>
    <w:rsid w:val="00A750AD"/>
    <w:rsid w:val="00A75406"/>
    <w:rsid w:val="00A759B9"/>
    <w:rsid w:val="00A76141"/>
    <w:rsid w:val="00A77181"/>
    <w:rsid w:val="00A80007"/>
    <w:rsid w:val="00A8003D"/>
    <w:rsid w:val="00A80730"/>
    <w:rsid w:val="00A80DCA"/>
    <w:rsid w:val="00A80FC7"/>
    <w:rsid w:val="00A81B2E"/>
    <w:rsid w:val="00A81DF1"/>
    <w:rsid w:val="00A822CA"/>
    <w:rsid w:val="00A82D4C"/>
    <w:rsid w:val="00A82D7B"/>
    <w:rsid w:val="00A83FAA"/>
    <w:rsid w:val="00A845EF"/>
    <w:rsid w:val="00A84607"/>
    <w:rsid w:val="00A8473C"/>
    <w:rsid w:val="00A8525C"/>
    <w:rsid w:val="00A85298"/>
    <w:rsid w:val="00A8566D"/>
    <w:rsid w:val="00A85DEC"/>
    <w:rsid w:val="00A864BC"/>
    <w:rsid w:val="00A87689"/>
    <w:rsid w:val="00A87D22"/>
    <w:rsid w:val="00A908EA"/>
    <w:rsid w:val="00A91551"/>
    <w:rsid w:val="00A91B2E"/>
    <w:rsid w:val="00A922FF"/>
    <w:rsid w:val="00A923ED"/>
    <w:rsid w:val="00A929DE"/>
    <w:rsid w:val="00A93673"/>
    <w:rsid w:val="00A952E6"/>
    <w:rsid w:val="00A95A9A"/>
    <w:rsid w:val="00A95F14"/>
    <w:rsid w:val="00A96393"/>
    <w:rsid w:val="00A966DC"/>
    <w:rsid w:val="00A97305"/>
    <w:rsid w:val="00A97B0C"/>
    <w:rsid w:val="00A97E12"/>
    <w:rsid w:val="00AA04BC"/>
    <w:rsid w:val="00AA0E6B"/>
    <w:rsid w:val="00AA1613"/>
    <w:rsid w:val="00AA1A8E"/>
    <w:rsid w:val="00AA271C"/>
    <w:rsid w:val="00AA3B59"/>
    <w:rsid w:val="00AA4349"/>
    <w:rsid w:val="00AA43B6"/>
    <w:rsid w:val="00AA4768"/>
    <w:rsid w:val="00AA499A"/>
    <w:rsid w:val="00AA5204"/>
    <w:rsid w:val="00AA52E9"/>
    <w:rsid w:val="00AA56E3"/>
    <w:rsid w:val="00AA6032"/>
    <w:rsid w:val="00AA6910"/>
    <w:rsid w:val="00AA7557"/>
    <w:rsid w:val="00AA7794"/>
    <w:rsid w:val="00AB028A"/>
    <w:rsid w:val="00AB0FDC"/>
    <w:rsid w:val="00AB20CD"/>
    <w:rsid w:val="00AB2FB0"/>
    <w:rsid w:val="00AB492C"/>
    <w:rsid w:val="00AB5611"/>
    <w:rsid w:val="00AB6106"/>
    <w:rsid w:val="00AB6F1D"/>
    <w:rsid w:val="00AB7893"/>
    <w:rsid w:val="00AB7DBF"/>
    <w:rsid w:val="00AC08FB"/>
    <w:rsid w:val="00AC1EC5"/>
    <w:rsid w:val="00AC22BC"/>
    <w:rsid w:val="00AC253D"/>
    <w:rsid w:val="00AC2797"/>
    <w:rsid w:val="00AC3145"/>
    <w:rsid w:val="00AC336E"/>
    <w:rsid w:val="00AC3697"/>
    <w:rsid w:val="00AC456A"/>
    <w:rsid w:val="00AC47DB"/>
    <w:rsid w:val="00AC59E6"/>
    <w:rsid w:val="00AC5AF6"/>
    <w:rsid w:val="00AC5D1F"/>
    <w:rsid w:val="00AC5E74"/>
    <w:rsid w:val="00AC65FB"/>
    <w:rsid w:val="00AC688B"/>
    <w:rsid w:val="00AD0CEE"/>
    <w:rsid w:val="00AD136F"/>
    <w:rsid w:val="00AD144D"/>
    <w:rsid w:val="00AD1A44"/>
    <w:rsid w:val="00AD1B0D"/>
    <w:rsid w:val="00AD22F9"/>
    <w:rsid w:val="00AD2E71"/>
    <w:rsid w:val="00AD349C"/>
    <w:rsid w:val="00AD4BD0"/>
    <w:rsid w:val="00AD52AF"/>
    <w:rsid w:val="00AD541A"/>
    <w:rsid w:val="00AD5A72"/>
    <w:rsid w:val="00AD68A9"/>
    <w:rsid w:val="00AD6CD3"/>
    <w:rsid w:val="00AD6F2C"/>
    <w:rsid w:val="00AD6FA1"/>
    <w:rsid w:val="00AD757E"/>
    <w:rsid w:val="00AE0B7E"/>
    <w:rsid w:val="00AE2333"/>
    <w:rsid w:val="00AE2791"/>
    <w:rsid w:val="00AE305C"/>
    <w:rsid w:val="00AE44CA"/>
    <w:rsid w:val="00AE4B76"/>
    <w:rsid w:val="00AE7025"/>
    <w:rsid w:val="00AE77F8"/>
    <w:rsid w:val="00AE7996"/>
    <w:rsid w:val="00AF079C"/>
    <w:rsid w:val="00AF07F5"/>
    <w:rsid w:val="00AF0C00"/>
    <w:rsid w:val="00AF1743"/>
    <w:rsid w:val="00AF30BF"/>
    <w:rsid w:val="00AF4859"/>
    <w:rsid w:val="00AF4D72"/>
    <w:rsid w:val="00AF540E"/>
    <w:rsid w:val="00AF685F"/>
    <w:rsid w:val="00AF74BF"/>
    <w:rsid w:val="00AF7865"/>
    <w:rsid w:val="00B013E1"/>
    <w:rsid w:val="00B0146D"/>
    <w:rsid w:val="00B01EAE"/>
    <w:rsid w:val="00B03498"/>
    <w:rsid w:val="00B041F9"/>
    <w:rsid w:val="00B04651"/>
    <w:rsid w:val="00B04D56"/>
    <w:rsid w:val="00B0533B"/>
    <w:rsid w:val="00B0577F"/>
    <w:rsid w:val="00B06204"/>
    <w:rsid w:val="00B065F3"/>
    <w:rsid w:val="00B06FE8"/>
    <w:rsid w:val="00B10A65"/>
    <w:rsid w:val="00B11A1A"/>
    <w:rsid w:val="00B13EBF"/>
    <w:rsid w:val="00B14F8C"/>
    <w:rsid w:val="00B15B54"/>
    <w:rsid w:val="00B1627A"/>
    <w:rsid w:val="00B17CB5"/>
    <w:rsid w:val="00B209D3"/>
    <w:rsid w:val="00B21D79"/>
    <w:rsid w:val="00B2222B"/>
    <w:rsid w:val="00B2398C"/>
    <w:rsid w:val="00B23F22"/>
    <w:rsid w:val="00B24854"/>
    <w:rsid w:val="00B25B39"/>
    <w:rsid w:val="00B25FF4"/>
    <w:rsid w:val="00B26190"/>
    <w:rsid w:val="00B30957"/>
    <w:rsid w:val="00B30EEC"/>
    <w:rsid w:val="00B31D7C"/>
    <w:rsid w:val="00B36359"/>
    <w:rsid w:val="00B366DF"/>
    <w:rsid w:val="00B36CD5"/>
    <w:rsid w:val="00B37369"/>
    <w:rsid w:val="00B37598"/>
    <w:rsid w:val="00B4007F"/>
    <w:rsid w:val="00B408E2"/>
    <w:rsid w:val="00B409DB"/>
    <w:rsid w:val="00B417CA"/>
    <w:rsid w:val="00B41910"/>
    <w:rsid w:val="00B41E84"/>
    <w:rsid w:val="00B42514"/>
    <w:rsid w:val="00B43A87"/>
    <w:rsid w:val="00B43C0E"/>
    <w:rsid w:val="00B464CB"/>
    <w:rsid w:val="00B46895"/>
    <w:rsid w:val="00B473F7"/>
    <w:rsid w:val="00B477BF"/>
    <w:rsid w:val="00B47A86"/>
    <w:rsid w:val="00B47EF8"/>
    <w:rsid w:val="00B500CE"/>
    <w:rsid w:val="00B506FD"/>
    <w:rsid w:val="00B5096E"/>
    <w:rsid w:val="00B512CA"/>
    <w:rsid w:val="00B5188D"/>
    <w:rsid w:val="00B51AFC"/>
    <w:rsid w:val="00B53115"/>
    <w:rsid w:val="00B54C6D"/>
    <w:rsid w:val="00B562F5"/>
    <w:rsid w:val="00B56825"/>
    <w:rsid w:val="00B572C7"/>
    <w:rsid w:val="00B57C23"/>
    <w:rsid w:val="00B57EFE"/>
    <w:rsid w:val="00B6026E"/>
    <w:rsid w:val="00B60844"/>
    <w:rsid w:val="00B60C96"/>
    <w:rsid w:val="00B61449"/>
    <w:rsid w:val="00B614EF"/>
    <w:rsid w:val="00B620AD"/>
    <w:rsid w:val="00B622F4"/>
    <w:rsid w:val="00B62EEF"/>
    <w:rsid w:val="00B63DF3"/>
    <w:rsid w:val="00B66702"/>
    <w:rsid w:val="00B66A35"/>
    <w:rsid w:val="00B70739"/>
    <w:rsid w:val="00B712A4"/>
    <w:rsid w:val="00B728B7"/>
    <w:rsid w:val="00B72D67"/>
    <w:rsid w:val="00B736DB"/>
    <w:rsid w:val="00B75E29"/>
    <w:rsid w:val="00B76D67"/>
    <w:rsid w:val="00B77105"/>
    <w:rsid w:val="00B77676"/>
    <w:rsid w:val="00B81580"/>
    <w:rsid w:val="00B815B6"/>
    <w:rsid w:val="00B8169B"/>
    <w:rsid w:val="00B841B1"/>
    <w:rsid w:val="00B84ACD"/>
    <w:rsid w:val="00B853DB"/>
    <w:rsid w:val="00B855DB"/>
    <w:rsid w:val="00B87356"/>
    <w:rsid w:val="00B87650"/>
    <w:rsid w:val="00B87C40"/>
    <w:rsid w:val="00B91287"/>
    <w:rsid w:val="00B9180A"/>
    <w:rsid w:val="00B92016"/>
    <w:rsid w:val="00B92BBF"/>
    <w:rsid w:val="00B950D3"/>
    <w:rsid w:val="00B9626A"/>
    <w:rsid w:val="00B96789"/>
    <w:rsid w:val="00B969E1"/>
    <w:rsid w:val="00B97989"/>
    <w:rsid w:val="00BA0F97"/>
    <w:rsid w:val="00BA1869"/>
    <w:rsid w:val="00BA1F0A"/>
    <w:rsid w:val="00BA26E4"/>
    <w:rsid w:val="00BA28AE"/>
    <w:rsid w:val="00BA28B7"/>
    <w:rsid w:val="00BA4614"/>
    <w:rsid w:val="00BA49DC"/>
    <w:rsid w:val="00BA550A"/>
    <w:rsid w:val="00BA7F18"/>
    <w:rsid w:val="00BB0636"/>
    <w:rsid w:val="00BB077C"/>
    <w:rsid w:val="00BB0902"/>
    <w:rsid w:val="00BB1008"/>
    <w:rsid w:val="00BB1A0A"/>
    <w:rsid w:val="00BB264D"/>
    <w:rsid w:val="00BB3437"/>
    <w:rsid w:val="00BB4784"/>
    <w:rsid w:val="00BB4799"/>
    <w:rsid w:val="00BB5715"/>
    <w:rsid w:val="00BB5E5E"/>
    <w:rsid w:val="00BB6009"/>
    <w:rsid w:val="00BB6AB9"/>
    <w:rsid w:val="00BB6E58"/>
    <w:rsid w:val="00BB7BE3"/>
    <w:rsid w:val="00BB7C7A"/>
    <w:rsid w:val="00BC0279"/>
    <w:rsid w:val="00BC0DB2"/>
    <w:rsid w:val="00BC1899"/>
    <w:rsid w:val="00BC23BE"/>
    <w:rsid w:val="00BC4E73"/>
    <w:rsid w:val="00BC5689"/>
    <w:rsid w:val="00BC71B5"/>
    <w:rsid w:val="00BC78BD"/>
    <w:rsid w:val="00BC7FDB"/>
    <w:rsid w:val="00BD07E5"/>
    <w:rsid w:val="00BD36AB"/>
    <w:rsid w:val="00BD54B8"/>
    <w:rsid w:val="00BD74CC"/>
    <w:rsid w:val="00BD7874"/>
    <w:rsid w:val="00BE0228"/>
    <w:rsid w:val="00BE02C0"/>
    <w:rsid w:val="00BE068D"/>
    <w:rsid w:val="00BE06B5"/>
    <w:rsid w:val="00BE077D"/>
    <w:rsid w:val="00BE1DD8"/>
    <w:rsid w:val="00BE1FAD"/>
    <w:rsid w:val="00BE267A"/>
    <w:rsid w:val="00BE5106"/>
    <w:rsid w:val="00BE5312"/>
    <w:rsid w:val="00BE6352"/>
    <w:rsid w:val="00BE7930"/>
    <w:rsid w:val="00BE7B6D"/>
    <w:rsid w:val="00BE7C74"/>
    <w:rsid w:val="00BE7FD1"/>
    <w:rsid w:val="00BF1417"/>
    <w:rsid w:val="00BF15D9"/>
    <w:rsid w:val="00BF15E9"/>
    <w:rsid w:val="00BF1646"/>
    <w:rsid w:val="00BF254E"/>
    <w:rsid w:val="00BF4252"/>
    <w:rsid w:val="00BF4BC4"/>
    <w:rsid w:val="00C006A6"/>
    <w:rsid w:val="00C01AFD"/>
    <w:rsid w:val="00C01C4E"/>
    <w:rsid w:val="00C03639"/>
    <w:rsid w:val="00C03753"/>
    <w:rsid w:val="00C03822"/>
    <w:rsid w:val="00C03969"/>
    <w:rsid w:val="00C03A6B"/>
    <w:rsid w:val="00C044C5"/>
    <w:rsid w:val="00C049ED"/>
    <w:rsid w:val="00C04A7C"/>
    <w:rsid w:val="00C04B62"/>
    <w:rsid w:val="00C0598F"/>
    <w:rsid w:val="00C05E2C"/>
    <w:rsid w:val="00C0648A"/>
    <w:rsid w:val="00C06858"/>
    <w:rsid w:val="00C06EC5"/>
    <w:rsid w:val="00C102AA"/>
    <w:rsid w:val="00C107CA"/>
    <w:rsid w:val="00C1095E"/>
    <w:rsid w:val="00C112E3"/>
    <w:rsid w:val="00C11AEB"/>
    <w:rsid w:val="00C1245D"/>
    <w:rsid w:val="00C12631"/>
    <w:rsid w:val="00C14B33"/>
    <w:rsid w:val="00C14B3C"/>
    <w:rsid w:val="00C14BBD"/>
    <w:rsid w:val="00C157D3"/>
    <w:rsid w:val="00C16DEC"/>
    <w:rsid w:val="00C178CA"/>
    <w:rsid w:val="00C17F37"/>
    <w:rsid w:val="00C20527"/>
    <w:rsid w:val="00C20B54"/>
    <w:rsid w:val="00C218BD"/>
    <w:rsid w:val="00C21EE1"/>
    <w:rsid w:val="00C21FA7"/>
    <w:rsid w:val="00C22DE2"/>
    <w:rsid w:val="00C23337"/>
    <w:rsid w:val="00C23627"/>
    <w:rsid w:val="00C247AE"/>
    <w:rsid w:val="00C251F8"/>
    <w:rsid w:val="00C261B1"/>
    <w:rsid w:val="00C26B23"/>
    <w:rsid w:val="00C27366"/>
    <w:rsid w:val="00C27F72"/>
    <w:rsid w:val="00C300BC"/>
    <w:rsid w:val="00C30B11"/>
    <w:rsid w:val="00C31D00"/>
    <w:rsid w:val="00C33FC6"/>
    <w:rsid w:val="00C34406"/>
    <w:rsid w:val="00C34881"/>
    <w:rsid w:val="00C34BEF"/>
    <w:rsid w:val="00C34EC8"/>
    <w:rsid w:val="00C36406"/>
    <w:rsid w:val="00C36618"/>
    <w:rsid w:val="00C3663F"/>
    <w:rsid w:val="00C37EFA"/>
    <w:rsid w:val="00C403DD"/>
    <w:rsid w:val="00C40B5F"/>
    <w:rsid w:val="00C414C1"/>
    <w:rsid w:val="00C41A77"/>
    <w:rsid w:val="00C41B91"/>
    <w:rsid w:val="00C41D57"/>
    <w:rsid w:val="00C423D5"/>
    <w:rsid w:val="00C4304A"/>
    <w:rsid w:val="00C4355A"/>
    <w:rsid w:val="00C438B7"/>
    <w:rsid w:val="00C44185"/>
    <w:rsid w:val="00C44808"/>
    <w:rsid w:val="00C45A61"/>
    <w:rsid w:val="00C46614"/>
    <w:rsid w:val="00C46ADF"/>
    <w:rsid w:val="00C47B44"/>
    <w:rsid w:val="00C516C3"/>
    <w:rsid w:val="00C517A3"/>
    <w:rsid w:val="00C52944"/>
    <w:rsid w:val="00C5386A"/>
    <w:rsid w:val="00C53A97"/>
    <w:rsid w:val="00C54AC3"/>
    <w:rsid w:val="00C55889"/>
    <w:rsid w:val="00C56206"/>
    <w:rsid w:val="00C562B8"/>
    <w:rsid w:val="00C568A7"/>
    <w:rsid w:val="00C56FD1"/>
    <w:rsid w:val="00C57185"/>
    <w:rsid w:val="00C574B5"/>
    <w:rsid w:val="00C602F1"/>
    <w:rsid w:val="00C60CBB"/>
    <w:rsid w:val="00C618C7"/>
    <w:rsid w:val="00C618D6"/>
    <w:rsid w:val="00C63CFB"/>
    <w:rsid w:val="00C6462C"/>
    <w:rsid w:val="00C64A15"/>
    <w:rsid w:val="00C64F83"/>
    <w:rsid w:val="00C6511C"/>
    <w:rsid w:val="00C657B1"/>
    <w:rsid w:val="00C66BD7"/>
    <w:rsid w:val="00C67539"/>
    <w:rsid w:val="00C67D78"/>
    <w:rsid w:val="00C67E38"/>
    <w:rsid w:val="00C70C87"/>
    <w:rsid w:val="00C71821"/>
    <w:rsid w:val="00C729E6"/>
    <w:rsid w:val="00C7307F"/>
    <w:rsid w:val="00C74100"/>
    <w:rsid w:val="00C74175"/>
    <w:rsid w:val="00C75427"/>
    <w:rsid w:val="00C75C86"/>
    <w:rsid w:val="00C807BC"/>
    <w:rsid w:val="00C825C5"/>
    <w:rsid w:val="00C830C9"/>
    <w:rsid w:val="00C8419F"/>
    <w:rsid w:val="00C8458C"/>
    <w:rsid w:val="00C84A83"/>
    <w:rsid w:val="00C867FD"/>
    <w:rsid w:val="00C90374"/>
    <w:rsid w:val="00C903BE"/>
    <w:rsid w:val="00C90F02"/>
    <w:rsid w:val="00C958B8"/>
    <w:rsid w:val="00C96AA2"/>
    <w:rsid w:val="00C9783E"/>
    <w:rsid w:val="00CA00CA"/>
    <w:rsid w:val="00CA03F3"/>
    <w:rsid w:val="00CA0B74"/>
    <w:rsid w:val="00CA1FCF"/>
    <w:rsid w:val="00CA2165"/>
    <w:rsid w:val="00CA2482"/>
    <w:rsid w:val="00CA2539"/>
    <w:rsid w:val="00CA2A01"/>
    <w:rsid w:val="00CA2B2C"/>
    <w:rsid w:val="00CA2C79"/>
    <w:rsid w:val="00CA37FA"/>
    <w:rsid w:val="00CA42C3"/>
    <w:rsid w:val="00CA4729"/>
    <w:rsid w:val="00CA4763"/>
    <w:rsid w:val="00CA4B28"/>
    <w:rsid w:val="00CA5894"/>
    <w:rsid w:val="00CA59E8"/>
    <w:rsid w:val="00CA6F6C"/>
    <w:rsid w:val="00CA72C0"/>
    <w:rsid w:val="00CA7898"/>
    <w:rsid w:val="00CB0383"/>
    <w:rsid w:val="00CB103A"/>
    <w:rsid w:val="00CB1358"/>
    <w:rsid w:val="00CB1AA0"/>
    <w:rsid w:val="00CB218A"/>
    <w:rsid w:val="00CB23C4"/>
    <w:rsid w:val="00CB2BC1"/>
    <w:rsid w:val="00CB2DCE"/>
    <w:rsid w:val="00CB3579"/>
    <w:rsid w:val="00CB5B57"/>
    <w:rsid w:val="00CB6026"/>
    <w:rsid w:val="00CB633F"/>
    <w:rsid w:val="00CB6B4C"/>
    <w:rsid w:val="00CB78F2"/>
    <w:rsid w:val="00CB7EED"/>
    <w:rsid w:val="00CB7FBE"/>
    <w:rsid w:val="00CC0066"/>
    <w:rsid w:val="00CC020E"/>
    <w:rsid w:val="00CC1199"/>
    <w:rsid w:val="00CC1726"/>
    <w:rsid w:val="00CC25A0"/>
    <w:rsid w:val="00CC2793"/>
    <w:rsid w:val="00CC332F"/>
    <w:rsid w:val="00CC3638"/>
    <w:rsid w:val="00CC4325"/>
    <w:rsid w:val="00CC4388"/>
    <w:rsid w:val="00CC4BE2"/>
    <w:rsid w:val="00CC5B53"/>
    <w:rsid w:val="00CC5BEA"/>
    <w:rsid w:val="00CC652E"/>
    <w:rsid w:val="00CC6B9F"/>
    <w:rsid w:val="00CC6C9E"/>
    <w:rsid w:val="00CC7589"/>
    <w:rsid w:val="00CC7B05"/>
    <w:rsid w:val="00CD1027"/>
    <w:rsid w:val="00CD1F5E"/>
    <w:rsid w:val="00CD1F6F"/>
    <w:rsid w:val="00CD3E95"/>
    <w:rsid w:val="00CD51A7"/>
    <w:rsid w:val="00CD56F9"/>
    <w:rsid w:val="00CD6670"/>
    <w:rsid w:val="00CD680F"/>
    <w:rsid w:val="00CD6891"/>
    <w:rsid w:val="00CD6F44"/>
    <w:rsid w:val="00CD7419"/>
    <w:rsid w:val="00CE0407"/>
    <w:rsid w:val="00CE3281"/>
    <w:rsid w:val="00CE398B"/>
    <w:rsid w:val="00CE4267"/>
    <w:rsid w:val="00CE4AC0"/>
    <w:rsid w:val="00CE5012"/>
    <w:rsid w:val="00CE5AAA"/>
    <w:rsid w:val="00CE5E31"/>
    <w:rsid w:val="00CE5F89"/>
    <w:rsid w:val="00CF0725"/>
    <w:rsid w:val="00CF0857"/>
    <w:rsid w:val="00CF1831"/>
    <w:rsid w:val="00CF1EE9"/>
    <w:rsid w:val="00CF4B09"/>
    <w:rsid w:val="00CF4F62"/>
    <w:rsid w:val="00CF5A94"/>
    <w:rsid w:val="00CF6D0A"/>
    <w:rsid w:val="00CF70F2"/>
    <w:rsid w:val="00CF7220"/>
    <w:rsid w:val="00D001AB"/>
    <w:rsid w:val="00D012B9"/>
    <w:rsid w:val="00D02138"/>
    <w:rsid w:val="00D022DB"/>
    <w:rsid w:val="00D035E6"/>
    <w:rsid w:val="00D03BB4"/>
    <w:rsid w:val="00D03E00"/>
    <w:rsid w:val="00D06158"/>
    <w:rsid w:val="00D07EAA"/>
    <w:rsid w:val="00D1014E"/>
    <w:rsid w:val="00D1031B"/>
    <w:rsid w:val="00D11569"/>
    <w:rsid w:val="00D12B98"/>
    <w:rsid w:val="00D1397E"/>
    <w:rsid w:val="00D1454C"/>
    <w:rsid w:val="00D1594D"/>
    <w:rsid w:val="00D16282"/>
    <w:rsid w:val="00D1738E"/>
    <w:rsid w:val="00D173A9"/>
    <w:rsid w:val="00D17BF2"/>
    <w:rsid w:val="00D20435"/>
    <w:rsid w:val="00D20DBA"/>
    <w:rsid w:val="00D21427"/>
    <w:rsid w:val="00D21891"/>
    <w:rsid w:val="00D225D9"/>
    <w:rsid w:val="00D2325C"/>
    <w:rsid w:val="00D23E03"/>
    <w:rsid w:val="00D2416E"/>
    <w:rsid w:val="00D246F4"/>
    <w:rsid w:val="00D248D0"/>
    <w:rsid w:val="00D25105"/>
    <w:rsid w:val="00D25E69"/>
    <w:rsid w:val="00D2697F"/>
    <w:rsid w:val="00D26DFD"/>
    <w:rsid w:val="00D276EF"/>
    <w:rsid w:val="00D27914"/>
    <w:rsid w:val="00D30084"/>
    <w:rsid w:val="00D31E5D"/>
    <w:rsid w:val="00D33063"/>
    <w:rsid w:val="00D3392C"/>
    <w:rsid w:val="00D33F27"/>
    <w:rsid w:val="00D3434D"/>
    <w:rsid w:val="00D34F23"/>
    <w:rsid w:val="00D354E3"/>
    <w:rsid w:val="00D3776D"/>
    <w:rsid w:val="00D377D7"/>
    <w:rsid w:val="00D40188"/>
    <w:rsid w:val="00D402F4"/>
    <w:rsid w:val="00D406FD"/>
    <w:rsid w:val="00D41479"/>
    <w:rsid w:val="00D4166A"/>
    <w:rsid w:val="00D430AE"/>
    <w:rsid w:val="00D43F44"/>
    <w:rsid w:val="00D44BEB"/>
    <w:rsid w:val="00D460B7"/>
    <w:rsid w:val="00D47350"/>
    <w:rsid w:val="00D475E3"/>
    <w:rsid w:val="00D50683"/>
    <w:rsid w:val="00D5096C"/>
    <w:rsid w:val="00D5185F"/>
    <w:rsid w:val="00D520B0"/>
    <w:rsid w:val="00D52135"/>
    <w:rsid w:val="00D52417"/>
    <w:rsid w:val="00D52ABB"/>
    <w:rsid w:val="00D52D36"/>
    <w:rsid w:val="00D5348F"/>
    <w:rsid w:val="00D537BF"/>
    <w:rsid w:val="00D55115"/>
    <w:rsid w:val="00D551AE"/>
    <w:rsid w:val="00D55F49"/>
    <w:rsid w:val="00D56FA5"/>
    <w:rsid w:val="00D56FB1"/>
    <w:rsid w:val="00D574EF"/>
    <w:rsid w:val="00D57727"/>
    <w:rsid w:val="00D60575"/>
    <w:rsid w:val="00D60C4F"/>
    <w:rsid w:val="00D613D1"/>
    <w:rsid w:val="00D61FC1"/>
    <w:rsid w:val="00D621B1"/>
    <w:rsid w:val="00D62F60"/>
    <w:rsid w:val="00D63175"/>
    <w:rsid w:val="00D63782"/>
    <w:rsid w:val="00D6499F"/>
    <w:rsid w:val="00D65AB4"/>
    <w:rsid w:val="00D65D5D"/>
    <w:rsid w:val="00D65EED"/>
    <w:rsid w:val="00D66359"/>
    <w:rsid w:val="00D663BD"/>
    <w:rsid w:val="00D668C3"/>
    <w:rsid w:val="00D6733D"/>
    <w:rsid w:val="00D67C7B"/>
    <w:rsid w:val="00D67ED3"/>
    <w:rsid w:val="00D70E12"/>
    <w:rsid w:val="00D71DE9"/>
    <w:rsid w:val="00D73656"/>
    <w:rsid w:val="00D73D7A"/>
    <w:rsid w:val="00D749A9"/>
    <w:rsid w:val="00D7546A"/>
    <w:rsid w:val="00D754A1"/>
    <w:rsid w:val="00D76B93"/>
    <w:rsid w:val="00D76ED8"/>
    <w:rsid w:val="00D77261"/>
    <w:rsid w:val="00D773C4"/>
    <w:rsid w:val="00D80380"/>
    <w:rsid w:val="00D80A77"/>
    <w:rsid w:val="00D810A1"/>
    <w:rsid w:val="00D81D13"/>
    <w:rsid w:val="00D8206A"/>
    <w:rsid w:val="00D83903"/>
    <w:rsid w:val="00D83C4A"/>
    <w:rsid w:val="00D84654"/>
    <w:rsid w:val="00D84834"/>
    <w:rsid w:val="00D84E6D"/>
    <w:rsid w:val="00D85736"/>
    <w:rsid w:val="00D85BBE"/>
    <w:rsid w:val="00D85E12"/>
    <w:rsid w:val="00D8625E"/>
    <w:rsid w:val="00D86532"/>
    <w:rsid w:val="00D86C8F"/>
    <w:rsid w:val="00D86FB2"/>
    <w:rsid w:val="00D87383"/>
    <w:rsid w:val="00D87C69"/>
    <w:rsid w:val="00D90E7D"/>
    <w:rsid w:val="00D91A8A"/>
    <w:rsid w:val="00D91B15"/>
    <w:rsid w:val="00D92590"/>
    <w:rsid w:val="00D92F23"/>
    <w:rsid w:val="00D9381D"/>
    <w:rsid w:val="00D93AA6"/>
    <w:rsid w:val="00D94355"/>
    <w:rsid w:val="00D94DBE"/>
    <w:rsid w:val="00D94E27"/>
    <w:rsid w:val="00D957B4"/>
    <w:rsid w:val="00D95E09"/>
    <w:rsid w:val="00D95F5B"/>
    <w:rsid w:val="00D9753D"/>
    <w:rsid w:val="00D9788E"/>
    <w:rsid w:val="00D97BC5"/>
    <w:rsid w:val="00DA01BB"/>
    <w:rsid w:val="00DA0BA1"/>
    <w:rsid w:val="00DA1451"/>
    <w:rsid w:val="00DA1ADA"/>
    <w:rsid w:val="00DA1ADC"/>
    <w:rsid w:val="00DA2B76"/>
    <w:rsid w:val="00DA37EA"/>
    <w:rsid w:val="00DA4474"/>
    <w:rsid w:val="00DA4A18"/>
    <w:rsid w:val="00DA54F9"/>
    <w:rsid w:val="00DA5E64"/>
    <w:rsid w:val="00DA6ECE"/>
    <w:rsid w:val="00DA719D"/>
    <w:rsid w:val="00DB0409"/>
    <w:rsid w:val="00DB0BBC"/>
    <w:rsid w:val="00DB0FE4"/>
    <w:rsid w:val="00DB105C"/>
    <w:rsid w:val="00DB1535"/>
    <w:rsid w:val="00DB2D05"/>
    <w:rsid w:val="00DB435D"/>
    <w:rsid w:val="00DB4935"/>
    <w:rsid w:val="00DB4970"/>
    <w:rsid w:val="00DB54FE"/>
    <w:rsid w:val="00DB5B37"/>
    <w:rsid w:val="00DB5E13"/>
    <w:rsid w:val="00DB7176"/>
    <w:rsid w:val="00DB72E7"/>
    <w:rsid w:val="00DB72F4"/>
    <w:rsid w:val="00DC0472"/>
    <w:rsid w:val="00DC17E5"/>
    <w:rsid w:val="00DC1F9C"/>
    <w:rsid w:val="00DC21AD"/>
    <w:rsid w:val="00DC2F42"/>
    <w:rsid w:val="00DC3E8F"/>
    <w:rsid w:val="00DC4197"/>
    <w:rsid w:val="00DC4657"/>
    <w:rsid w:val="00DC46D9"/>
    <w:rsid w:val="00DC5869"/>
    <w:rsid w:val="00DC5BF1"/>
    <w:rsid w:val="00DC61F0"/>
    <w:rsid w:val="00DC66D9"/>
    <w:rsid w:val="00DC7E44"/>
    <w:rsid w:val="00DD06A5"/>
    <w:rsid w:val="00DD1216"/>
    <w:rsid w:val="00DD15C1"/>
    <w:rsid w:val="00DD1B5B"/>
    <w:rsid w:val="00DD31E0"/>
    <w:rsid w:val="00DD339B"/>
    <w:rsid w:val="00DD3B43"/>
    <w:rsid w:val="00DD3ED7"/>
    <w:rsid w:val="00DD4EC9"/>
    <w:rsid w:val="00DD567A"/>
    <w:rsid w:val="00DD56C0"/>
    <w:rsid w:val="00DD5AA0"/>
    <w:rsid w:val="00DD662D"/>
    <w:rsid w:val="00DD70D8"/>
    <w:rsid w:val="00DE0F66"/>
    <w:rsid w:val="00DE103F"/>
    <w:rsid w:val="00DE1784"/>
    <w:rsid w:val="00DE1D8F"/>
    <w:rsid w:val="00DE1DD5"/>
    <w:rsid w:val="00DE1DE6"/>
    <w:rsid w:val="00DE3F5C"/>
    <w:rsid w:val="00DE584C"/>
    <w:rsid w:val="00DE621F"/>
    <w:rsid w:val="00DE653D"/>
    <w:rsid w:val="00DE6C9A"/>
    <w:rsid w:val="00DE70EE"/>
    <w:rsid w:val="00DE76D2"/>
    <w:rsid w:val="00DE7864"/>
    <w:rsid w:val="00DE7C3A"/>
    <w:rsid w:val="00DF0B5B"/>
    <w:rsid w:val="00DF119F"/>
    <w:rsid w:val="00DF1444"/>
    <w:rsid w:val="00DF2AA0"/>
    <w:rsid w:val="00DF2AC8"/>
    <w:rsid w:val="00DF371A"/>
    <w:rsid w:val="00DF4197"/>
    <w:rsid w:val="00DF5237"/>
    <w:rsid w:val="00DF525D"/>
    <w:rsid w:val="00DF5F83"/>
    <w:rsid w:val="00DF66E0"/>
    <w:rsid w:val="00DF6DE5"/>
    <w:rsid w:val="00E0120B"/>
    <w:rsid w:val="00E02103"/>
    <w:rsid w:val="00E026ED"/>
    <w:rsid w:val="00E0291A"/>
    <w:rsid w:val="00E0391D"/>
    <w:rsid w:val="00E0400B"/>
    <w:rsid w:val="00E04EC9"/>
    <w:rsid w:val="00E054EC"/>
    <w:rsid w:val="00E05C5A"/>
    <w:rsid w:val="00E0605C"/>
    <w:rsid w:val="00E06293"/>
    <w:rsid w:val="00E0685C"/>
    <w:rsid w:val="00E06E28"/>
    <w:rsid w:val="00E07B78"/>
    <w:rsid w:val="00E10719"/>
    <w:rsid w:val="00E10A7D"/>
    <w:rsid w:val="00E1238D"/>
    <w:rsid w:val="00E12760"/>
    <w:rsid w:val="00E13ABD"/>
    <w:rsid w:val="00E1465D"/>
    <w:rsid w:val="00E154F6"/>
    <w:rsid w:val="00E166D9"/>
    <w:rsid w:val="00E17C0F"/>
    <w:rsid w:val="00E17FD1"/>
    <w:rsid w:val="00E20450"/>
    <w:rsid w:val="00E20911"/>
    <w:rsid w:val="00E20B18"/>
    <w:rsid w:val="00E215D4"/>
    <w:rsid w:val="00E21E05"/>
    <w:rsid w:val="00E22654"/>
    <w:rsid w:val="00E25667"/>
    <w:rsid w:val="00E25738"/>
    <w:rsid w:val="00E2688D"/>
    <w:rsid w:val="00E26985"/>
    <w:rsid w:val="00E27002"/>
    <w:rsid w:val="00E27485"/>
    <w:rsid w:val="00E27DC3"/>
    <w:rsid w:val="00E314D1"/>
    <w:rsid w:val="00E3184F"/>
    <w:rsid w:val="00E31F4C"/>
    <w:rsid w:val="00E32138"/>
    <w:rsid w:val="00E33401"/>
    <w:rsid w:val="00E336F9"/>
    <w:rsid w:val="00E34FA2"/>
    <w:rsid w:val="00E350BA"/>
    <w:rsid w:val="00E35413"/>
    <w:rsid w:val="00E35838"/>
    <w:rsid w:val="00E35B9A"/>
    <w:rsid w:val="00E363E9"/>
    <w:rsid w:val="00E36B36"/>
    <w:rsid w:val="00E36CCA"/>
    <w:rsid w:val="00E403AA"/>
    <w:rsid w:val="00E40941"/>
    <w:rsid w:val="00E41ED1"/>
    <w:rsid w:val="00E43049"/>
    <w:rsid w:val="00E43D2A"/>
    <w:rsid w:val="00E44EB2"/>
    <w:rsid w:val="00E45CF1"/>
    <w:rsid w:val="00E527DA"/>
    <w:rsid w:val="00E53472"/>
    <w:rsid w:val="00E53479"/>
    <w:rsid w:val="00E54818"/>
    <w:rsid w:val="00E552BB"/>
    <w:rsid w:val="00E5552B"/>
    <w:rsid w:val="00E56C13"/>
    <w:rsid w:val="00E56F78"/>
    <w:rsid w:val="00E57792"/>
    <w:rsid w:val="00E606A3"/>
    <w:rsid w:val="00E61AE7"/>
    <w:rsid w:val="00E629CA"/>
    <w:rsid w:val="00E636DE"/>
    <w:rsid w:val="00E63D23"/>
    <w:rsid w:val="00E65806"/>
    <w:rsid w:val="00E66071"/>
    <w:rsid w:val="00E66A7B"/>
    <w:rsid w:val="00E66F9F"/>
    <w:rsid w:val="00E70984"/>
    <w:rsid w:val="00E725F3"/>
    <w:rsid w:val="00E7351D"/>
    <w:rsid w:val="00E738E6"/>
    <w:rsid w:val="00E74267"/>
    <w:rsid w:val="00E75045"/>
    <w:rsid w:val="00E753B4"/>
    <w:rsid w:val="00E76A95"/>
    <w:rsid w:val="00E7706F"/>
    <w:rsid w:val="00E770DD"/>
    <w:rsid w:val="00E8046E"/>
    <w:rsid w:val="00E80878"/>
    <w:rsid w:val="00E81104"/>
    <w:rsid w:val="00E814FD"/>
    <w:rsid w:val="00E816D8"/>
    <w:rsid w:val="00E826B3"/>
    <w:rsid w:val="00E828F2"/>
    <w:rsid w:val="00E84897"/>
    <w:rsid w:val="00E854C2"/>
    <w:rsid w:val="00E85CCD"/>
    <w:rsid w:val="00E85F64"/>
    <w:rsid w:val="00E86771"/>
    <w:rsid w:val="00E867F3"/>
    <w:rsid w:val="00E877A8"/>
    <w:rsid w:val="00E877D7"/>
    <w:rsid w:val="00E87959"/>
    <w:rsid w:val="00E90989"/>
    <w:rsid w:val="00E91224"/>
    <w:rsid w:val="00E9161E"/>
    <w:rsid w:val="00E9180D"/>
    <w:rsid w:val="00E91C0A"/>
    <w:rsid w:val="00E91EFF"/>
    <w:rsid w:val="00E927D1"/>
    <w:rsid w:val="00E932B7"/>
    <w:rsid w:val="00E9384C"/>
    <w:rsid w:val="00E93DC9"/>
    <w:rsid w:val="00E94054"/>
    <w:rsid w:val="00E941FD"/>
    <w:rsid w:val="00E94E8E"/>
    <w:rsid w:val="00E9508B"/>
    <w:rsid w:val="00E9556C"/>
    <w:rsid w:val="00E95787"/>
    <w:rsid w:val="00E958CB"/>
    <w:rsid w:val="00E95E6E"/>
    <w:rsid w:val="00E963A2"/>
    <w:rsid w:val="00E96695"/>
    <w:rsid w:val="00E966B5"/>
    <w:rsid w:val="00E96B92"/>
    <w:rsid w:val="00EA038B"/>
    <w:rsid w:val="00EA0443"/>
    <w:rsid w:val="00EA0517"/>
    <w:rsid w:val="00EA06B0"/>
    <w:rsid w:val="00EA09A6"/>
    <w:rsid w:val="00EA1971"/>
    <w:rsid w:val="00EA1EE4"/>
    <w:rsid w:val="00EA2795"/>
    <w:rsid w:val="00EA2B8F"/>
    <w:rsid w:val="00EA3AD2"/>
    <w:rsid w:val="00EA49F1"/>
    <w:rsid w:val="00EA4F67"/>
    <w:rsid w:val="00EA5B7B"/>
    <w:rsid w:val="00EA5C43"/>
    <w:rsid w:val="00EA5DC5"/>
    <w:rsid w:val="00EA6111"/>
    <w:rsid w:val="00EA7279"/>
    <w:rsid w:val="00EB0185"/>
    <w:rsid w:val="00EB01D5"/>
    <w:rsid w:val="00EB098E"/>
    <w:rsid w:val="00EB0DAC"/>
    <w:rsid w:val="00EB1186"/>
    <w:rsid w:val="00EB1DDF"/>
    <w:rsid w:val="00EB20A9"/>
    <w:rsid w:val="00EB337A"/>
    <w:rsid w:val="00EB3E94"/>
    <w:rsid w:val="00EB472E"/>
    <w:rsid w:val="00EB4873"/>
    <w:rsid w:val="00EB4DD9"/>
    <w:rsid w:val="00EB516B"/>
    <w:rsid w:val="00EB56AC"/>
    <w:rsid w:val="00EB5805"/>
    <w:rsid w:val="00EB6117"/>
    <w:rsid w:val="00EB6373"/>
    <w:rsid w:val="00EB6A61"/>
    <w:rsid w:val="00EB7569"/>
    <w:rsid w:val="00EB7E12"/>
    <w:rsid w:val="00EC049F"/>
    <w:rsid w:val="00EC0551"/>
    <w:rsid w:val="00EC1648"/>
    <w:rsid w:val="00EC1B6E"/>
    <w:rsid w:val="00EC1F9C"/>
    <w:rsid w:val="00EC2FA4"/>
    <w:rsid w:val="00EC3160"/>
    <w:rsid w:val="00EC3788"/>
    <w:rsid w:val="00EC459E"/>
    <w:rsid w:val="00EC4C1B"/>
    <w:rsid w:val="00EC5E9E"/>
    <w:rsid w:val="00EC5EAB"/>
    <w:rsid w:val="00EC631A"/>
    <w:rsid w:val="00EC67F7"/>
    <w:rsid w:val="00EC720F"/>
    <w:rsid w:val="00ED073E"/>
    <w:rsid w:val="00ED1721"/>
    <w:rsid w:val="00ED1CE5"/>
    <w:rsid w:val="00ED2364"/>
    <w:rsid w:val="00ED2D9B"/>
    <w:rsid w:val="00ED3457"/>
    <w:rsid w:val="00ED372A"/>
    <w:rsid w:val="00ED54DF"/>
    <w:rsid w:val="00ED5F1C"/>
    <w:rsid w:val="00ED6DC5"/>
    <w:rsid w:val="00ED7323"/>
    <w:rsid w:val="00ED7F41"/>
    <w:rsid w:val="00EE0B79"/>
    <w:rsid w:val="00EE0CFC"/>
    <w:rsid w:val="00EE0D49"/>
    <w:rsid w:val="00EE0DF2"/>
    <w:rsid w:val="00EE126B"/>
    <w:rsid w:val="00EE16EC"/>
    <w:rsid w:val="00EE2B89"/>
    <w:rsid w:val="00EE307D"/>
    <w:rsid w:val="00EE3149"/>
    <w:rsid w:val="00EE33A2"/>
    <w:rsid w:val="00EE5B53"/>
    <w:rsid w:val="00EE6B5A"/>
    <w:rsid w:val="00EE6E99"/>
    <w:rsid w:val="00EE7DC2"/>
    <w:rsid w:val="00EF1A2C"/>
    <w:rsid w:val="00EF366B"/>
    <w:rsid w:val="00EF3C47"/>
    <w:rsid w:val="00EF50DA"/>
    <w:rsid w:val="00EF62D9"/>
    <w:rsid w:val="00EF6CFA"/>
    <w:rsid w:val="00EF734B"/>
    <w:rsid w:val="00EF79E7"/>
    <w:rsid w:val="00EF7B37"/>
    <w:rsid w:val="00F0015C"/>
    <w:rsid w:val="00F001DB"/>
    <w:rsid w:val="00F00853"/>
    <w:rsid w:val="00F018CF"/>
    <w:rsid w:val="00F02D89"/>
    <w:rsid w:val="00F04915"/>
    <w:rsid w:val="00F053CC"/>
    <w:rsid w:val="00F05D5C"/>
    <w:rsid w:val="00F05FA5"/>
    <w:rsid w:val="00F0611D"/>
    <w:rsid w:val="00F069CD"/>
    <w:rsid w:val="00F0788C"/>
    <w:rsid w:val="00F1006C"/>
    <w:rsid w:val="00F1066D"/>
    <w:rsid w:val="00F10A50"/>
    <w:rsid w:val="00F11462"/>
    <w:rsid w:val="00F11CCC"/>
    <w:rsid w:val="00F12EEF"/>
    <w:rsid w:val="00F12F96"/>
    <w:rsid w:val="00F13630"/>
    <w:rsid w:val="00F139A0"/>
    <w:rsid w:val="00F13F10"/>
    <w:rsid w:val="00F15025"/>
    <w:rsid w:val="00F152AC"/>
    <w:rsid w:val="00F15643"/>
    <w:rsid w:val="00F16376"/>
    <w:rsid w:val="00F16A5E"/>
    <w:rsid w:val="00F20367"/>
    <w:rsid w:val="00F20653"/>
    <w:rsid w:val="00F21C37"/>
    <w:rsid w:val="00F22298"/>
    <w:rsid w:val="00F226A3"/>
    <w:rsid w:val="00F236A9"/>
    <w:rsid w:val="00F23E7D"/>
    <w:rsid w:val="00F24E20"/>
    <w:rsid w:val="00F259EA"/>
    <w:rsid w:val="00F26142"/>
    <w:rsid w:val="00F2626E"/>
    <w:rsid w:val="00F2646D"/>
    <w:rsid w:val="00F268A1"/>
    <w:rsid w:val="00F27415"/>
    <w:rsid w:val="00F27B2F"/>
    <w:rsid w:val="00F3004C"/>
    <w:rsid w:val="00F30578"/>
    <w:rsid w:val="00F3131D"/>
    <w:rsid w:val="00F3209A"/>
    <w:rsid w:val="00F3243D"/>
    <w:rsid w:val="00F32635"/>
    <w:rsid w:val="00F32CC7"/>
    <w:rsid w:val="00F3302D"/>
    <w:rsid w:val="00F3313D"/>
    <w:rsid w:val="00F337B9"/>
    <w:rsid w:val="00F33B99"/>
    <w:rsid w:val="00F34A93"/>
    <w:rsid w:val="00F35A66"/>
    <w:rsid w:val="00F35D2B"/>
    <w:rsid w:val="00F35E4B"/>
    <w:rsid w:val="00F3660A"/>
    <w:rsid w:val="00F36EA2"/>
    <w:rsid w:val="00F3736C"/>
    <w:rsid w:val="00F37396"/>
    <w:rsid w:val="00F3775C"/>
    <w:rsid w:val="00F37931"/>
    <w:rsid w:val="00F3798D"/>
    <w:rsid w:val="00F40374"/>
    <w:rsid w:val="00F408A1"/>
    <w:rsid w:val="00F4090B"/>
    <w:rsid w:val="00F40D17"/>
    <w:rsid w:val="00F41061"/>
    <w:rsid w:val="00F410E6"/>
    <w:rsid w:val="00F41E2B"/>
    <w:rsid w:val="00F43B2B"/>
    <w:rsid w:val="00F44047"/>
    <w:rsid w:val="00F45EDE"/>
    <w:rsid w:val="00F47445"/>
    <w:rsid w:val="00F47D97"/>
    <w:rsid w:val="00F5033F"/>
    <w:rsid w:val="00F5289B"/>
    <w:rsid w:val="00F53B08"/>
    <w:rsid w:val="00F53F8A"/>
    <w:rsid w:val="00F54378"/>
    <w:rsid w:val="00F545F6"/>
    <w:rsid w:val="00F56864"/>
    <w:rsid w:val="00F56905"/>
    <w:rsid w:val="00F56EBA"/>
    <w:rsid w:val="00F57BA9"/>
    <w:rsid w:val="00F604B8"/>
    <w:rsid w:val="00F607D7"/>
    <w:rsid w:val="00F60DC6"/>
    <w:rsid w:val="00F6119B"/>
    <w:rsid w:val="00F61E20"/>
    <w:rsid w:val="00F645CC"/>
    <w:rsid w:val="00F656EE"/>
    <w:rsid w:val="00F65846"/>
    <w:rsid w:val="00F65A4A"/>
    <w:rsid w:val="00F65CF9"/>
    <w:rsid w:val="00F66485"/>
    <w:rsid w:val="00F66D2E"/>
    <w:rsid w:val="00F6767B"/>
    <w:rsid w:val="00F67836"/>
    <w:rsid w:val="00F70761"/>
    <w:rsid w:val="00F70BAF"/>
    <w:rsid w:val="00F710B7"/>
    <w:rsid w:val="00F717BB"/>
    <w:rsid w:val="00F73207"/>
    <w:rsid w:val="00F7334B"/>
    <w:rsid w:val="00F7398D"/>
    <w:rsid w:val="00F7432D"/>
    <w:rsid w:val="00F759AB"/>
    <w:rsid w:val="00F75D70"/>
    <w:rsid w:val="00F7677E"/>
    <w:rsid w:val="00F76938"/>
    <w:rsid w:val="00F76BDF"/>
    <w:rsid w:val="00F835A3"/>
    <w:rsid w:val="00F848C8"/>
    <w:rsid w:val="00F8524F"/>
    <w:rsid w:val="00F85259"/>
    <w:rsid w:val="00F855CF"/>
    <w:rsid w:val="00F86140"/>
    <w:rsid w:val="00F8619C"/>
    <w:rsid w:val="00F901F1"/>
    <w:rsid w:val="00F9074E"/>
    <w:rsid w:val="00F93A85"/>
    <w:rsid w:val="00F94658"/>
    <w:rsid w:val="00F94E0E"/>
    <w:rsid w:val="00F95262"/>
    <w:rsid w:val="00F96D5D"/>
    <w:rsid w:val="00FA09C9"/>
    <w:rsid w:val="00FA18A3"/>
    <w:rsid w:val="00FA3042"/>
    <w:rsid w:val="00FA3401"/>
    <w:rsid w:val="00FA3E44"/>
    <w:rsid w:val="00FA4108"/>
    <w:rsid w:val="00FA627D"/>
    <w:rsid w:val="00FA68CA"/>
    <w:rsid w:val="00FA726C"/>
    <w:rsid w:val="00FA75D4"/>
    <w:rsid w:val="00FB07F2"/>
    <w:rsid w:val="00FB0D21"/>
    <w:rsid w:val="00FB1933"/>
    <w:rsid w:val="00FB1C95"/>
    <w:rsid w:val="00FB24E5"/>
    <w:rsid w:val="00FB2DC4"/>
    <w:rsid w:val="00FB2EB7"/>
    <w:rsid w:val="00FB3631"/>
    <w:rsid w:val="00FB3696"/>
    <w:rsid w:val="00FB3977"/>
    <w:rsid w:val="00FB3A6B"/>
    <w:rsid w:val="00FB4D88"/>
    <w:rsid w:val="00FB5285"/>
    <w:rsid w:val="00FB63E1"/>
    <w:rsid w:val="00FB6549"/>
    <w:rsid w:val="00FB71E0"/>
    <w:rsid w:val="00FC0E18"/>
    <w:rsid w:val="00FC16A3"/>
    <w:rsid w:val="00FC16DB"/>
    <w:rsid w:val="00FC28C9"/>
    <w:rsid w:val="00FC29B8"/>
    <w:rsid w:val="00FC3480"/>
    <w:rsid w:val="00FC3633"/>
    <w:rsid w:val="00FC3724"/>
    <w:rsid w:val="00FC3D33"/>
    <w:rsid w:val="00FC3FA1"/>
    <w:rsid w:val="00FC4754"/>
    <w:rsid w:val="00FC53CC"/>
    <w:rsid w:val="00FC55A2"/>
    <w:rsid w:val="00FC65E9"/>
    <w:rsid w:val="00FC665E"/>
    <w:rsid w:val="00FD005C"/>
    <w:rsid w:val="00FD0917"/>
    <w:rsid w:val="00FD170B"/>
    <w:rsid w:val="00FD1F55"/>
    <w:rsid w:val="00FD27B8"/>
    <w:rsid w:val="00FD2CA6"/>
    <w:rsid w:val="00FD3CA8"/>
    <w:rsid w:val="00FD40DB"/>
    <w:rsid w:val="00FD4235"/>
    <w:rsid w:val="00FD4A64"/>
    <w:rsid w:val="00FD4DE3"/>
    <w:rsid w:val="00FD5261"/>
    <w:rsid w:val="00FD620D"/>
    <w:rsid w:val="00FD6EE5"/>
    <w:rsid w:val="00FE09B6"/>
    <w:rsid w:val="00FE1812"/>
    <w:rsid w:val="00FE1872"/>
    <w:rsid w:val="00FE203D"/>
    <w:rsid w:val="00FE27DF"/>
    <w:rsid w:val="00FE2949"/>
    <w:rsid w:val="00FE2A21"/>
    <w:rsid w:val="00FE3F93"/>
    <w:rsid w:val="00FE444A"/>
    <w:rsid w:val="00FE52E6"/>
    <w:rsid w:val="00FE5A4E"/>
    <w:rsid w:val="00FE6981"/>
    <w:rsid w:val="00FF0D0C"/>
    <w:rsid w:val="00FF1459"/>
    <w:rsid w:val="00FF2B72"/>
    <w:rsid w:val="00FF3C55"/>
    <w:rsid w:val="00FF486B"/>
    <w:rsid w:val="00FF4A1F"/>
    <w:rsid w:val="00FF69C7"/>
    <w:rsid w:val="00FF6C76"/>
    <w:rsid w:val="00FF75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173"/>
    <w:pPr>
      <w:wordWrap w:val="0"/>
      <w:autoSpaceDE w:val="0"/>
      <w:autoSpaceDN w:val="0"/>
      <w:adjustRightInd w:val="0"/>
      <w:textAlignment w:val="baseline"/>
    </w:pPr>
    <w:rPr>
      <w:rFonts w:ascii="Arial" w:hAnsi="Arial"/>
      <w:sz w:val="22"/>
      <w:lang w:eastAsia="en-US"/>
    </w:rPr>
  </w:style>
  <w:style w:type="paragraph" w:styleId="1">
    <w:name w:val="heading 1"/>
    <w:basedOn w:val="a"/>
    <w:next w:val="a"/>
    <w:link w:val="1Char"/>
    <w:qFormat/>
    <w:rsid w:val="00F645CC"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2">
    <w:name w:val="heading 2"/>
    <w:basedOn w:val="a"/>
    <w:next w:val="a"/>
    <w:link w:val="2Char"/>
    <w:qFormat/>
    <w:rsid w:val="00F645CC"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3">
    <w:name w:val="heading 3"/>
    <w:basedOn w:val="a"/>
    <w:next w:val="a"/>
    <w:link w:val="3Char"/>
    <w:qFormat/>
    <w:rsid w:val="009E3B5D"/>
    <w:pPr>
      <w:keepNext/>
      <w:numPr>
        <w:ilvl w:val="2"/>
        <w:numId w:val="1"/>
      </w:numPr>
      <w:spacing w:before="240" w:after="60" w:line="360" w:lineRule="auto"/>
      <w:outlineLvl w:val="2"/>
    </w:pPr>
    <w:rPr>
      <w:b/>
    </w:rPr>
  </w:style>
  <w:style w:type="paragraph" w:styleId="4">
    <w:name w:val="heading 4"/>
    <w:basedOn w:val="a"/>
    <w:next w:val="a"/>
    <w:link w:val="4Char"/>
    <w:qFormat/>
    <w:rsid w:val="00F645CC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sz w:val="24"/>
    </w:rPr>
  </w:style>
  <w:style w:type="paragraph" w:styleId="5">
    <w:name w:val="heading 5"/>
    <w:basedOn w:val="a"/>
    <w:next w:val="a"/>
    <w:link w:val="5Char"/>
    <w:qFormat/>
    <w:rsid w:val="00F645CC"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6">
    <w:name w:val="heading 6"/>
    <w:basedOn w:val="a"/>
    <w:next w:val="a"/>
    <w:link w:val="6Char"/>
    <w:qFormat/>
    <w:rsid w:val="00F645CC"/>
    <w:pPr>
      <w:numPr>
        <w:ilvl w:val="5"/>
        <w:numId w:val="1"/>
      </w:numPr>
      <w:spacing w:before="240" w:after="60"/>
      <w:outlineLvl w:val="5"/>
    </w:pPr>
    <w:rPr>
      <w:b/>
      <w:i/>
    </w:rPr>
  </w:style>
  <w:style w:type="paragraph" w:styleId="7">
    <w:name w:val="heading 7"/>
    <w:basedOn w:val="a"/>
    <w:next w:val="a"/>
    <w:link w:val="7Char"/>
    <w:qFormat/>
    <w:rsid w:val="00F645CC"/>
    <w:pPr>
      <w:numPr>
        <w:ilvl w:val="6"/>
        <w:numId w:val="1"/>
      </w:numPr>
      <w:spacing w:before="240" w:after="60"/>
      <w:outlineLvl w:val="6"/>
    </w:pPr>
    <w:rPr>
      <w:b/>
      <w:sz w:val="20"/>
    </w:rPr>
  </w:style>
  <w:style w:type="paragraph" w:styleId="8">
    <w:name w:val="heading 8"/>
    <w:basedOn w:val="a"/>
    <w:next w:val="a"/>
    <w:link w:val="8Char"/>
    <w:qFormat/>
    <w:rsid w:val="00F645CC"/>
    <w:pPr>
      <w:numPr>
        <w:ilvl w:val="7"/>
        <w:numId w:val="1"/>
      </w:numPr>
      <w:spacing w:before="240" w:after="60"/>
      <w:outlineLvl w:val="7"/>
    </w:pPr>
    <w:rPr>
      <w:b/>
      <w:i/>
      <w:sz w:val="20"/>
    </w:rPr>
  </w:style>
  <w:style w:type="paragraph" w:styleId="9">
    <w:name w:val="heading 9"/>
    <w:basedOn w:val="a"/>
    <w:next w:val="a"/>
    <w:link w:val="9Char"/>
    <w:qFormat/>
    <w:rsid w:val="00F645CC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D1234"/>
    <w:pPr>
      <w:pBdr>
        <w:bottom w:val="single" w:sz="6" w:space="1" w:color="auto"/>
      </w:pBdr>
      <w:tabs>
        <w:tab w:val="right" w:pos="9639"/>
      </w:tabs>
      <w:spacing w:after="240"/>
    </w:pPr>
    <w:rPr>
      <w:sz w:val="20"/>
    </w:rPr>
  </w:style>
  <w:style w:type="paragraph" w:styleId="a4">
    <w:name w:val="footer"/>
    <w:basedOn w:val="a"/>
    <w:link w:val="Char"/>
    <w:rsid w:val="001D1234"/>
    <w:pPr>
      <w:pBdr>
        <w:top w:val="single" w:sz="6" w:space="1" w:color="auto"/>
      </w:pBdr>
      <w:tabs>
        <w:tab w:val="right" w:pos="9639"/>
      </w:tabs>
    </w:pPr>
    <w:rPr>
      <w:sz w:val="20"/>
    </w:rPr>
  </w:style>
  <w:style w:type="paragraph" w:styleId="20">
    <w:name w:val="toc 2"/>
    <w:basedOn w:val="a"/>
    <w:next w:val="a"/>
    <w:uiPriority w:val="39"/>
    <w:rsid w:val="001D1234"/>
    <w:pPr>
      <w:tabs>
        <w:tab w:val="right" w:leader="dot" w:pos="9639"/>
      </w:tabs>
      <w:spacing w:before="60" w:after="60"/>
      <w:ind w:left="284"/>
    </w:pPr>
  </w:style>
  <w:style w:type="paragraph" w:styleId="30">
    <w:name w:val="toc 3"/>
    <w:basedOn w:val="a"/>
    <w:next w:val="a"/>
    <w:uiPriority w:val="39"/>
    <w:rsid w:val="001D1234"/>
    <w:pPr>
      <w:tabs>
        <w:tab w:val="right" w:leader="dot" w:pos="9639"/>
      </w:tabs>
      <w:ind w:left="425"/>
    </w:pPr>
  </w:style>
  <w:style w:type="paragraph" w:styleId="10">
    <w:name w:val="toc 1"/>
    <w:basedOn w:val="a"/>
    <w:next w:val="a"/>
    <w:uiPriority w:val="39"/>
    <w:rsid w:val="001D1234"/>
    <w:pPr>
      <w:tabs>
        <w:tab w:val="right" w:leader="dot" w:pos="9639"/>
      </w:tabs>
      <w:spacing w:before="120" w:after="60"/>
    </w:pPr>
    <w:rPr>
      <w:b/>
    </w:rPr>
  </w:style>
  <w:style w:type="paragraph" w:customStyle="1" w:styleId="berschrift">
    <w:name w:val="Überschrift"/>
    <w:basedOn w:val="a"/>
    <w:next w:val="a"/>
    <w:rsid w:val="001D1234"/>
    <w:pPr>
      <w:keepNext/>
      <w:keepLines/>
      <w:spacing w:before="360" w:after="240"/>
    </w:pPr>
    <w:rPr>
      <w:b/>
      <w:sz w:val="28"/>
    </w:rPr>
  </w:style>
  <w:style w:type="paragraph" w:customStyle="1" w:styleId="KommentierterInhalt">
    <w:name w:val="Kommentierter Inhalt"/>
    <w:basedOn w:val="a"/>
    <w:next w:val="a"/>
    <w:rsid w:val="001D1234"/>
    <w:rPr>
      <w:i/>
      <w:color w:val="0000FF"/>
    </w:rPr>
  </w:style>
  <w:style w:type="paragraph" w:styleId="40">
    <w:name w:val="toc 4"/>
    <w:basedOn w:val="a"/>
    <w:next w:val="a"/>
    <w:uiPriority w:val="39"/>
    <w:rsid w:val="001D1234"/>
    <w:pPr>
      <w:tabs>
        <w:tab w:val="right" w:leader="dot" w:pos="9639"/>
      </w:tabs>
      <w:ind w:left="660"/>
    </w:pPr>
  </w:style>
  <w:style w:type="paragraph" w:styleId="50">
    <w:name w:val="toc 5"/>
    <w:basedOn w:val="a"/>
    <w:next w:val="a"/>
    <w:semiHidden/>
    <w:rsid w:val="001D1234"/>
    <w:pPr>
      <w:tabs>
        <w:tab w:val="right" w:leader="dot" w:pos="9639"/>
      </w:tabs>
      <w:ind w:left="880"/>
    </w:pPr>
  </w:style>
  <w:style w:type="paragraph" w:styleId="60">
    <w:name w:val="toc 6"/>
    <w:basedOn w:val="a"/>
    <w:next w:val="a"/>
    <w:semiHidden/>
    <w:rsid w:val="001D1234"/>
    <w:pPr>
      <w:tabs>
        <w:tab w:val="right" w:leader="dot" w:pos="9639"/>
      </w:tabs>
      <w:ind w:left="1100"/>
    </w:pPr>
  </w:style>
  <w:style w:type="paragraph" w:styleId="70">
    <w:name w:val="toc 7"/>
    <w:basedOn w:val="a"/>
    <w:next w:val="a"/>
    <w:semiHidden/>
    <w:rsid w:val="001D1234"/>
    <w:pPr>
      <w:tabs>
        <w:tab w:val="right" w:leader="dot" w:pos="9639"/>
      </w:tabs>
      <w:ind w:left="1320"/>
    </w:pPr>
  </w:style>
  <w:style w:type="paragraph" w:styleId="80">
    <w:name w:val="toc 8"/>
    <w:basedOn w:val="a"/>
    <w:next w:val="a"/>
    <w:semiHidden/>
    <w:rsid w:val="001D1234"/>
    <w:pPr>
      <w:tabs>
        <w:tab w:val="right" w:leader="dot" w:pos="9639"/>
      </w:tabs>
      <w:ind w:left="1540"/>
    </w:pPr>
  </w:style>
  <w:style w:type="paragraph" w:styleId="90">
    <w:name w:val="toc 9"/>
    <w:basedOn w:val="a"/>
    <w:next w:val="a"/>
    <w:semiHidden/>
    <w:rsid w:val="001D1234"/>
    <w:pPr>
      <w:tabs>
        <w:tab w:val="right" w:leader="dot" w:pos="9639"/>
      </w:tabs>
      <w:ind w:left="1760"/>
    </w:pPr>
  </w:style>
  <w:style w:type="paragraph" w:customStyle="1" w:styleId="Projekt">
    <w:name w:val="Projekt"/>
    <w:basedOn w:val="a"/>
    <w:rsid w:val="001D1234"/>
    <w:pPr>
      <w:widowControl w:val="0"/>
      <w:spacing w:before="120" w:after="120"/>
    </w:pPr>
    <w:rPr>
      <w:sz w:val="36"/>
    </w:rPr>
  </w:style>
  <w:style w:type="paragraph" w:customStyle="1" w:styleId="Version">
    <w:name w:val="Version"/>
    <w:basedOn w:val="a"/>
    <w:rsid w:val="001D1234"/>
    <w:pPr>
      <w:widowControl w:val="0"/>
      <w:spacing w:before="120" w:after="120"/>
    </w:pPr>
    <w:rPr>
      <w:sz w:val="36"/>
    </w:rPr>
  </w:style>
  <w:style w:type="paragraph" w:customStyle="1" w:styleId="Produkt">
    <w:name w:val="Produkt"/>
    <w:basedOn w:val="a"/>
    <w:rsid w:val="001D1234"/>
    <w:pPr>
      <w:widowControl w:val="0"/>
      <w:spacing w:before="120" w:after="120"/>
    </w:pPr>
    <w:rPr>
      <w:sz w:val="36"/>
    </w:rPr>
  </w:style>
  <w:style w:type="paragraph" w:styleId="a5">
    <w:name w:val="Document Map"/>
    <w:basedOn w:val="a"/>
    <w:link w:val="Char0"/>
    <w:rsid w:val="00FC29B8"/>
    <w:rPr>
      <w:rFonts w:ascii="宋体"/>
      <w:sz w:val="18"/>
      <w:szCs w:val="18"/>
    </w:rPr>
  </w:style>
  <w:style w:type="character" w:customStyle="1" w:styleId="Char0">
    <w:name w:val="文档结构图 Char"/>
    <w:link w:val="a5"/>
    <w:rsid w:val="00FC29B8"/>
    <w:rPr>
      <w:rFonts w:ascii="宋体" w:hAnsi="Arial"/>
      <w:sz w:val="18"/>
      <w:szCs w:val="18"/>
      <w:lang w:eastAsia="en-US"/>
    </w:rPr>
  </w:style>
  <w:style w:type="paragraph" w:styleId="a6">
    <w:name w:val="Normal Indent"/>
    <w:basedOn w:val="a"/>
    <w:rsid w:val="0029099D"/>
    <w:pPr>
      <w:widowControl w:val="0"/>
      <w:autoSpaceDE/>
      <w:autoSpaceDN/>
      <w:adjustRightInd/>
      <w:ind w:firstLine="420"/>
      <w:jc w:val="both"/>
      <w:textAlignment w:val="auto"/>
    </w:pPr>
    <w:rPr>
      <w:rFonts w:ascii="Times New Roman" w:hAnsi="Times New Roman"/>
      <w:kern w:val="2"/>
      <w:sz w:val="21"/>
      <w:lang w:eastAsia="zh-CN"/>
    </w:rPr>
  </w:style>
  <w:style w:type="character" w:customStyle="1" w:styleId="Char">
    <w:name w:val="页脚 Char"/>
    <w:link w:val="a4"/>
    <w:rsid w:val="00EA0443"/>
    <w:rPr>
      <w:rFonts w:ascii="Arial" w:hAnsi="Arial"/>
      <w:lang w:eastAsia="en-US"/>
    </w:rPr>
  </w:style>
  <w:style w:type="character" w:customStyle="1" w:styleId="1Char">
    <w:name w:val="标题 1 Char"/>
    <w:link w:val="1"/>
    <w:rsid w:val="00F645CC"/>
    <w:rPr>
      <w:rFonts w:ascii="Arial" w:hAnsi="Arial"/>
      <w:b/>
      <w:kern w:val="28"/>
      <w:sz w:val="28"/>
      <w:lang w:eastAsia="en-US"/>
    </w:rPr>
  </w:style>
  <w:style w:type="character" w:customStyle="1" w:styleId="2Char">
    <w:name w:val="标题 2 Char"/>
    <w:link w:val="2"/>
    <w:rsid w:val="00F645CC"/>
    <w:rPr>
      <w:rFonts w:ascii="Arial" w:hAnsi="Arial"/>
      <w:b/>
      <w:sz w:val="24"/>
      <w:lang w:eastAsia="en-US"/>
    </w:rPr>
  </w:style>
  <w:style w:type="character" w:customStyle="1" w:styleId="3Char">
    <w:name w:val="标题 3 Char"/>
    <w:link w:val="3"/>
    <w:rsid w:val="009E3B5D"/>
    <w:rPr>
      <w:rFonts w:ascii="Arial" w:hAnsi="Arial"/>
      <w:b/>
      <w:sz w:val="22"/>
      <w:lang w:eastAsia="en-US"/>
    </w:rPr>
  </w:style>
  <w:style w:type="character" w:customStyle="1" w:styleId="4Char">
    <w:name w:val="标题 4 Char"/>
    <w:link w:val="4"/>
    <w:rsid w:val="00F645CC"/>
    <w:rPr>
      <w:b/>
      <w:i/>
      <w:sz w:val="24"/>
      <w:lang w:eastAsia="en-US"/>
    </w:rPr>
  </w:style>
  <w:style w:type="character" w:customStyle="1" w:styleId="5Char">
    <w:name w:val="标题 5 Char"/>
    <w:link w:val="5"/>
    <w:rsid w:val="00F645CC"/>
    <w:rPr>
      <w:rFonts w:ascii="Arial" w:hAnsi="Arial"/>
      <w:b/>
      <w:sz w:val="22"/>
      <w:lang w:eastAsia="en-US"/>
    </w:rPr>
  </w:style>
  <w:style w:type="character" w:customStyle="1" w:styleId="6Char">
    <w:name w:val="标题 6 Char"/>
    <w:link w:val="6"/>
    <w:rsid w:val="00F645CC"/>
    <w:rPr>
      <w:rFonts w:ascii="Arial" w:hAnsi="Arial"/>
      <w:b/>
      <w:i/>
      <w:sz w:val="22"/>
      <w:lang w:eastAsia="en-US"/>
    </w:rPr>
  </w:style>
  <w:style w:type="character" w:customStyle="1" w:styleId="7Char">
    <w:name w:val="标题 7 Char"/>
    <w:link w:val="7"/>
    <w:rsid w:val="00F645CC"/>
    <w:rPr>
      <w:rFonts w:ascii="Arial" w:hAnsi="Arial"/>
      <w:b/>
      <w:lang w:eastAsia="en-US"/>
    </w:rPr>
  </w:style>
  <w:style w:type="character" w:customStyle="1" w:styleId="8Char">
    <w:name w:val="标题 8 Char"/>
    <w:link w:val="8"/>
    <w:rsid w:val="00F645CC"/>
    <w:rPr>
      <w:rFonts w:ascii="Arial" w:hAnsi="Arial"/>
      <w:b/>
      <w:i/>
      <w:lang w:eastAsia="en-US"/>
    </w:rPr>
  </w:style>
  <w:style w:type="character" w:customStyle="1" w:styleId="9Char">
    <w:name w:val="标题 9 Char"/>
    <w:link w:val="9"/>
    <w:rsid w:val="00F645CC"/>
    <w:rPr>
      <w:rFonts w:ascii="Arial" w:hAnsi="Arial"/>
      <w:b/>
      <w:i/>
      <w:sz w:val="18"/>
      <w:lang w:eastAsia="en-US"/>
    </w:rPr>
  </w:style>
  <w:style w:type="paragraph" w:styleId="a7">
    <w:name w:val="Title"/>
    <w:basedOn w:val="a"/>
    <w:next w:val="a"/>
    <w:link w:val="Char1"/>
    <w:qFormat/>
    <w:rsid w:val="00F645C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link w:val="a7"/>
    <w:rsid w:val="00F645CC"/>
    <w:rPr>
      <w:rFonts w:ascii="Cambria" w:hAnsi="Cambria" w:cs="Times New Roman"/>
      <w:b/>
      <w:bCs/>
      <w:sz w:val="32"/>
      <w:szCs w:val="32"/>
      <w:lang w:eastAsia="en-US"/>
    </w:rPr>
  </w:style>
  <w:style w:type="paragraph" w:styleId="a8">
    <w:name w:val="Subtitle"/>
    <w:basedOn w:val="a"/>
    <w:next w:val="a"/>
    <w:link w:val="Char2"/>
    <w:qFormat/>
    <w:rsid w:val="00F645CC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">
    <w:name w:val="副标题 Char"/>
    <w:link w:val="a8"/>
    <w:rsid w:val="00F645CC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character" w:styleId="a9">
    <w:name w:val="Strong"/>
    <w:qFormat/>
    <w:rsid w:val="00F645CC"/>
    <w:rPr>
      <w:b/>
      <w:bCs/>
    </w:rPr>
  </w:style>
  <w:style w:type="character" w:styleId="aa">
    <w:name w:val="Emphasis"/>
    <w:qFormat/>
    <w:rsid w:val="00F645CC"/>
    <w:rPr>
      <w:i/>
      <w:iCs/>
    </w:rPr>
  </w:style>
  <w:style w:type="paragraph" w:styleId="ab">
    <w:name w:val="No Spacing"/>
    <w:basedOn w:val="a"/>
    <w:uiPriority w:val="1"/>
    <w:qFormat/>
    <w:rsid w:val="00F645CC"/>
  </w:style>
  <w:style w:type="paragraph" w:styleId="ac">
    <w:name w:val="List Paragraph"/>
    <w:basedOn w:val="a"/>
    <w:uiPriority w:val="34"/>
    <w:qFormat/>
    <w:rsid w:val="00F645CC"/>
    <w:pPr>
      <w:ind w:firstLineChars="200" w:firstLine="420"/>
    </w:pPr>
  </w:style>
  <w:style w:type="paragraph" w:styleId="ad">
    <w:name w:val="Quote"/>
    <w:basedOn w:val="a"/>
    <w:next w:val="a"/>
    <w:link w:val="Char3"/>
    <w:uiPriority w:val="29"/>
    <w:qFormat/>
    <w:rsid w:val="00F645CC"/>
    <w:rPr>
      <w:i/>
      <w:iCs/>
      <w:color w:val="000000"/>
    </w:rPr>
  </w:style>
  <w:style w:type="character" w:customStyle="1" w:styleId="Char3">
    <w:name w:val="引用 Char"/>
    <w:link w:val="ad"/>
    <w:uiPriority w:val="29"/>
    <w:rsid w:val="00F645CC"/>
    <w:rPr>
      <w:rFonts w:ascii="Arial" w:hAnsi="Arial"/>
      <w:i/>
      <w:iCs/>
      <w:color w:val="000000"/>
      <w:sz w:val="22"/>
      <w:lang w:eastAsia="en-US"/>
    </w:rPr>
  </w:style>
  <w:style w:type="paragraph" w:styleId="ae">
    <w:name w:val="Intense Quote"/>
    <w:basedOn w:val="a"/>
    <w:next w:val="a"/>
    <w:link w:val="Char4"/>
    <w:uiPriority w:val="30"/>
    <w:qFormat/>
    <w:rsid w:val="00F645C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4">
    <w:name w:val="明显引用 Char"/>
    <w:link w:val="ae"/>
    <w:uiPriority w:val="30"/>
    <w:rsid w:val="00F645CC"/>
    <w:rPr>
      <w:rFonts w:ascii="Arial" w:hAnsi="Arial"/>
      <w:b/>
      <w:bCs/>
      <w:i/>
      <w:iCs/>
      <w:color w:val="4F81BD"/>
      <w:sz w:val="22"/>
      <w:lang w:eastAsia="en-US"/>
    </w:rPr>
  </w:style>
  <w:style w:type="character" w:styleId="af">
    <w:name w:val="Subtle Emphasis"/>
    <w:uiPriority w:val="19"/>
    <w:qFormat/>
    <w:rsid w:val="00F645CC"/>
    <w:rPr>
      <w:i/>
      <w:iCs/>
      <w:color w:val="808080"/>
    </w:rPr>
  </w:style>
  <w:style w:type="character" w:styleId="af0">
    <w:name w:val="Intense Emphasis"/>
    <w:uiPriority w:val="21"/>
    <w:qFormat/>
    <w:rsid w:val="00F645CC"/>
    <w:rPr>
      <w:b/>
      <w:bCs/>
      <w:i/>
      <w:iCs/>
      <w:color w:val="4F81BD"/>
    </w:rPr>
  </w:style>
  <w:style w:type="character" w:styleId="af1">
    <w:name w:val="Subtle Reference"/>
    <w:uiPriority w:val="31"/>
    <w:qFormat/>
    <w:rsid w:val="00F645CC"/>
    <w:rPr>
      <w:smallCaps/>
      <w:color w:val="C0504D"/>
      <w:u w:val="single"/>
    </w:rPr>
  </w:style>
  <w:style w:type="character" w:styleId="af2">
    <w:name w:val="Intense Reference"/>
    <w:uiPriority w:val="32"/>
    <w:qFormat/>
    <w:rsid w:val="00F645CC"/>
    <w:rPr>
      <w:b/>
      <w:bCs/>
      <w:smallCaps/>
      <w:color w:val="C0504D"/>
      <w:spacing w:val="5"/>
      <w:u w:val="single"/>
    </w:rPr>
  </w:style>
  <w:style w:type="character" w:styleId="af3">
    <w:name w:val="Book Title"/>
    <w:uiPriority w:val="33"/>
    <w:qFormat/>
    <w:rsid w:val="00F645C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645CC"/>
    <w:pPr>
      <w:keepLines/>
      <w:numPr>
        <w:numId w:val="0"/>
      </w:numPr>
      <w:spacing w:before="340" w:after="330" w:line="578" w:lineRule="auto"/>
      <w:outlineLvl w:val="9"/>
    </w:pPr>
    <w:rPr>
      <w:bCs/>
      <w:kern w:val="44"/>
      <w:sz w:val="44"/>
      <w:szCs w:val="44"/>
    </w:rPr>
  </w:style>
  <w:style w:type="paragraph" w:styleId="af4">
    <w:name w:val="Balloon Text"/>
    <w:basedOn w:val="a"/>
    <w:link w:val="Char5"/>
    <w:rsid w:val="008445F7"/>
    <w:rPr>
      <w:sz w:val="18"/>
      <w:szCs w:val="18"/>
    </w:rPr>
  </w:style>
  <w:style w:type="character" w:customStyle="1" w:styleId="Char5">
    <w:name w:val="批注框文本 Char"/>
    <w:link w:val="af4"/>
    <w:rsid w:val="008445F7"/>
    <w:rPr>
      <w:rFonts w:ascii="Arial" w:hAnsi="Arial"/>
      <w:sz w:val="18"/>
      <w:szCs w:val="18"/>
      <w:lang w:eastAsia="en-US"/>
    </w:rPr>
  </w:style>
  <w:style w:type="character" w:styleId="af5">
    <w:name w:val="Hyperlink"/>
    <w:uiPriority w:val="99"/>
    <w:unhideWhenUsed/>
    <w:rsid w:val="00B6026E"/>
    <w:rPr>
      <w:color w:val="0000FF"/>
      <w:u w:val="single"/>
    </w:rPr>
  </w:style>
  <w:style w:type="table" w:styleId="af6">
    <w:name w:val="Table Grid"/>
    <w:basedOn w:val="a1"/>
    <w:uiPriority w:val="39"/>
    <w:rsid w:val="00E87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1">
    <w:name w:val="Table Grid 5"/>
    <w:basedOn w:val="a1"/>
    <w:rsid w:val="00E877D7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styleId="af7">
    <w:name w:val="annotation reference"/>
    <w:rsid w:val="00314140"/>
    <w:rPr>
      <w:sz w:val="21"/>
      <w:szCs w:val="21"/>
    </w:rPr>
  </w:style>
  <w:style w:type="paragraph" w:styleId="af8">
    <w:name w:val="annotation text"/>
    <w:basedOn w:val="a"/>
    <w:link w:val="Char6"/>
    <w:rsid w:val="00314140"/>
  </w:style>
  <w:style w:type="character" w:customStyle="1" w:styleId="Char6">
    <w:name w:val="批注文字 Char"/>
    <w:link w:val="af8"/>
    <w:rsid w:val="00314140"/>
    <w:rPr>
      <w:rFonts w:ascii="Arial" w:hAnsi="Arial"/>
      <w:sz w:val="22"/>
      <w:lang w:eastAsia="en-US"/>
    </w:rPr>
  </w:style>
  <w:style w:type="paragraph" w:styleId="af9">
    <w:name w:val="annotation subject"/>
    <w:basedOn w:val="af8"/>
    <w:next w:val="af8"/>
    <w:link w:val="Char7"/>
    <w:rsid w:val="00314140"/>
    <w:rPr>
      <w:b/>
      <w:bCs/>
    </w:rPr>
  </w:style>
  <w:style w:type="character" w:customStyle="1" w:styleId="Char7">
    <w:name w:val="批注主题 Char"/>
    <w:link w:val="af9"/>
    <w:rsid w:val="00314140"/>
    <w:rPr>
      <w:rFonts w:ascii="Arial" w:hAnsi="Arial"/>
      <w:b/>
      <w:bCs/>
      <w:sz w:val="22"/>
      <w:lang w:eastAsia="en-US"/>
    </w:rPr>
  </w:style>
  <w:style w:type="character" w:customStyle="1" w:styleId="keyword">
    <w:name w:val="keyword"/>
    <w:rsid w:val="004B334A"/>
  </w:style>
  <w:style w:type="paragraph" w:styleId="afa">
    <w:name w:val="Revision"/>
    <w:hidden/>
    <w:uiPriority w:val="99"/>
    <w:semiHidden/>
    <w:rsid w:val="00900CA1"/>
    <w:rPr>
      <w:rFonts w:ascii="Arial" w:hAnsi="Arial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Vorlagen\semdoc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7F02A-3D71-4C02-98A8-360995DA3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semdoc.dot</Template>
  <TotalTime>16723</TotalTime>
  <Pages>1</Pages>
  <Words>3571</Words>
  <Characters>20356</Characters>
  <Application>Microsoft Office Word</Application>
  <DocSecurity>0</DocSecurity>
  <Lines>169</Lines>
  <Paragraphs>47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stdSEM Detailed Design Specification</vt:lpstr>
    </vt:vector>
  </TitlesOfParts>
  <Company/>
  <LinksUpToDate>false</LinksUpToDate>
  <CharactersWithSpaces>23880</CharactersWithSpaces>
  <SharedDoc>false</SharedDoc>
  <HLinks>
    <vt:vector size="168" baseType="variant">
      <vt:variant>
        <vt:i4>1507385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_Toc432491664</vt:lpwstr>
      </vt:variant>
      <vt:variant>
        <vt:i4>1507385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_Toc432491663</vt:lpwstr>
      </vt:variant>
      <vt:variant>
        <vt:i4>1507385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_Toc432491662</vt:lpwstr>
      </vt:variant>
      <vt:variant>
        <vt:i4>1507385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_Toc432491661</vt:lpwstr>
      </vt:variant>
      <vt:variant>
        <vt:i4>1507385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_Toc432491660</vt:lpwstr>
      </vt:variant>
      <vt:variant>
        <vt:i4>1310777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_Toc432491659</vt:lpwstr>
      </vt:variant>
      <vt:variant>
        <vt:i4>1310777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_Toc432491658</vt:lpwstr>
      </vt:variant>
      <vt:variant>
        <vt:i4>1310777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_Toc432491657</vt:lpwstr>
      </vt:variant>
      <vt:variant>
        <vt:i4>1310777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_Toc432491656</vt:lpwstr>
      </vt:variant>
      <vt:variant>
        <vt:i4>1310777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_Toc432491655</vt:lpwstr>
      </vt:variant>
      <vt:variant>
        <vt:i4>1310777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_Toc432491654</vt:lpwstr>
      </vt:variant>
      <vt:variant>
        <vt:i4>1310777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_Toc432491653</vt:lpwstr>
      </vt:variant>
      <vt:variant>
        <vt:i4>1310777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_Toc432491652</vt:lpwstr>
      </vt:variant>
      <vt:variant>
        <vt:i4>1310777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_Toc432491651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_Toc432491650</vt:lpwstr>
      </vt:variant>
      <vt:variant>
        <vt:i4>1376313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_Toc432491649</vt:lpwstr>
      </vt:variant>
      <vt:variant>
        <vt:i4>1376313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_Toc432491648</vt:lpwstr>
      </vt:variant>
      <vt:variant>
        <vt:i4>1376313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_Toc432491647</vt:lpwstr>
      </vt:variant>
      <vt:variant>
        <vt:i4>1376313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_Toc432491646</vt:lpwstr>
      </vt:variant>
      <vt:variant>
        <vt:i4>1376313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_Toc432491645</vt:lpwstr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_Toc432491644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_Toc432491643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_Toc432491642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_Toc432491641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_Toc432491640</vt:lpwstr>
      </vt:variant>
      <vt:variant>
        <vt:i4>1179705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_Toc432491639</vt:lpwstr>
      </vt:variant>
      <vt:variant>
        <vt:i4>1179705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_Toc432491638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_Toc432491637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guanxu</dc:creator>
  <cp:keywords/>
  <dc:description/>
  <cp:lastModifiedBy>Yangcl</cp:lastModifiedBy>
  <cp:revision>1946</cp:revision>
  <cp:lastPrinted>1998-02-13T01:39:00Z</cp:lastPrinted>
  <dcterms:created xsi:type="dcterms:W3CDTF">2015-10-13T10:51:00Z</dcterms:created>
  <dcterms:modified xsi:type="dcterms:W3CDTF">2017-09-08T09:31:00Z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模板版本">
    <vt:lpwstr>1.0</vt:lpwstr>
  </property>
</Properties>
</file>